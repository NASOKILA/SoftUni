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25" w:rsidRDefault="00480422">
      <w:pPr>
        <w:jc w:val="center"/>
        <w:rPr>
          <w:rFonts w:ascii="Arial Black" w:hAnsi="Arial Black"/>
          <w:b/>
          <w:bCs/>
          <w:sz w:val="52"/>
          <w:szCs w:val="52"/>
        </w:rPr>
      </w:pPr>
      <w:bookmarkStart w:id="0" w:name="_GoBack"/>
      <w:bookmarkEnd w:id="0"/>
      <w:r>
        <w:rPr>
          <w:rFonts w:ascii="Arial Black" w:hAnsi="Arial Black"/>
          <w:b/>
          <w:bCs/>
          <w:sz w:val="52"/>
          <w:szCs w:val="52"/>
        </w:rPr>
        <w:t>ATANAS KAMBITOV COMPELTED COURSES</w:t>
      </w:r>
    </w:p>
    <w:p w:rsidR="00732125" w:rsidRDefault="00732125"/>
    <w:p w:rsidR="00732125" w:rsidRDefault="00732125"/>
    <w:p w:rsidR="00732125" w:rsidRDefault="00480422">
      <w:r>
        <w:t>Completed Udemy Courses:</w:t>
      </w:r>
    </w:p>
    <w:p w:rsidR="00732125" w:rsidRDefault="00732125"/>
    <w:p w:rsidR="00732125" w:rsidRDefault="00480422">
      <w:r>
        <w:rPr>
          <w:noProof/>
        </w:rPr>
        <w:drawing>
          <wp:inline distT="0" distB="0" distL="0" distR="0">
            <wp:extent cx="5829153" cy="5774820"/>
            <wp:effectExtent l="0" t="0" r="147" b="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153" cy="57748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32125" w:rsidRDefault="00732125"/>
    <w:p w:rsidR="00732125" w:rsidRDefault="00732125"/>
    <w:p w:rsidR="00732125" w:rsidRDefault="00732125"/>
    <w:p w:rsidR="00732125" w:rsidRDefault="00480422">
      <w:r>
        <w:lastRenderedPageBreak/>
        <w:t>Completed Pluralsight Courses</w:t>
      </w:r>
    </w:p>
    <w:p w:rsidR="00732125" w:rsidRDefault="00732125"/>
    <w:p w:rsidR="00732125" w:rsidRDefault="00480422">
      <w:r>
        <w:rPr>
          <w:noProof/>
        </w:rPr>
        <w:drawing>
          <wp:inline distT="0" distB="0" distL="0" distR="0">
            <wp:extent cx="5730243" cy="5509259"/>
            <wp:effectExtent l="0" t="0" r="3807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3" cy="55092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73212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422" w:rsidRDefault="00480422">
      <w:pPr>
        <w:spacing w:after="0" w:line="240" w:lineRule="auto"/>
      </w:pPr>
      <w:r>
        <w:separator/>
      </w:r>
    </w:p>
  </w:endnote>
  <w:endnote w:type="continuationSeparator" w:id="0">
    <w:p w:rsidR="00480422" w:rsidRDefault="0048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422" w:rsidRDefault="0048042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80422" w:rsidRDefault="00480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32125"/>
    <w:rsid w:val="00480422"/>
    <w:rsid w:val="00732125"/>
    <w:rsid w:val="009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8ADFD8-F85C-4842-954D-B22B651B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atanas.kambitov@outlook.com</dc:creator>
  <dc:description/>
  <cp:lastModifiedBy>atanas.kambitov@outlook.com</cp:lastModifiedBy>
  <cp:revision>2</cp:revision>
  <dcterms:created xsi:type="dcterms:W3CDTF">2020-07-29T16:52:00Z</dcterms:created>
  <dcterms:modified xsi:type="dcterms:W3CDTF">2020-07-29T16:52:00Z</dcterms:modified>
</cp:coreProperties>
</file>