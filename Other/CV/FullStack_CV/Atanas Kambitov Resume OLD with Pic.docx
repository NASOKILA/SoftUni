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07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1"/>
        <w:gridCol w:w="504"/>
        <w:gridCol w:w="6842"/>
      </w:tblGrid>
      <w:tr w:rsidR="00481DA8" w14:paraId="4E847C4E" w14:textId="77777777">
        <w:trPr>
          <w:trHeight w:val="1080"/>
        </w:trPr>
        <w:tc>
          <w:tcPr>
            <w:tcW w:w="4421" w:type="dxa"/>
            <w:vMerge w:val="restart"/>
            <w:shd w:val="clear" w:color="auto" w:fill="auto"/>
            <w:tcMar>
              <w:top w:w="0" w:type="dxa"/>
              <w:left w:w="360" w:type="dxa"/>
              <w:bottom w:w="0" w:type="dxa"/>
              <w:right w:w="115" w:type="dxa"/>
            </w:tcMar>
            <w:vAlign w:val="bottom"/>
          </w:tcPr>
          <w:p w14:paraId="61674B1E" w14:textId="7B3DE4B3" w:rsidR="00481DA8" w:rsidRDefault="007F2E68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4C7F8AF" wp14:editId="14E7BD3C">
                  <wp:extent cx="1911350" cy="2309495"/>
                  <wp:effectExtent l="133350" t="114300" r="146050" b="1479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714" cy="234135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52B99D48" w14:textId="77777777" w:rsidR="00481DA8" w:rsidRDefault="00481DA8">
            <w:pPr>
              <w:tabs>
                <w:tab w:val="left" w:pos="990"/>
              </w:tabs>
              <w:jc w:val="center"/>
            </w:pPr>
          </w:p>
          <w:p w14:paraId="35D3B5C3" w14:textId="77777777" w:rsidR="00481DA8" w:rsidRDefault="00481DA8">
            <w:pPr>
              <w:tabs>
                <w:tab w:val="left" w:pos="990"/>
              </w:tabs>
            </w:pPr>
          </w:p>
        </w:tc>
        <w:tc>
          <w:tcPr>
            <w:tcW w:w="504" w:type="dxa"/>
            <w:shd w:val="clear" w:color="auto" w:fill="31521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0D52E" w14:textId="77777777" w:rsidR="00481DA8" w:rsidRDefault="00481DA8">
            <w:pPr>
              <w:tabs>
                <w:tab w:val="left" w:pos="990"/>
              </w:tabs>
            </w:pPr>
          </w:p>
        </w:tc>
        <w:tc>
          <w:tcPr>
            <w:tcW w:w="6842" w:type="dxa"/>
            <w:shd w:val="clear" w:color="auto" w:fill="31521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2F094C" w14:textId="77777777" w:rsidR="00481DA8" w:rsidRDefault="005B4B3F">
            <w:pPr>
              <w:pStyle w:val="Heading1"/>
            </w:pPr>
            <w:r>
              <w:t>EDUCATION</w:t>
            </w:r>
          </w:p>
        </w:tc>
      </w:tr>
      <w:tr w:rsidR="00481DA8" w14:paraId="47C5A56C" w14:textId="77777777">
        <w:trPr>
          <w:trHeight w:val="3024"/>
        </w:trPr>
        <w:tc>
          <w:tcPr>
            <w:tcW w:w="4421" w:type="dxa"/>
            <w:vMerge/>
            <w:shd w:val="clear" w:color="auto" w:fill="auto"/>
            <w:tcMar>
              <w:top w:w="0" w:type="dxa"/>
              <w:left w:w="360" w:type="dxa"/>
              <w:bottom w:w="0" w:type="dxa"/>
              <w:right w:w="115" w:type="dxa"/>
            </w:tcMar>
            <w:vAlign w:val="bottom"/>
          </w:tcPr>
          <w:p w14:paraId="4BA1920E" w14:textId="77777777" w:rsidR="00481DA8" w:rsidRDefault="00481DA8">
            <w:pPr>
              <w:tabs>
                <w:tab w:val="left" w:pos="990"/>
              </w:tabs>
              <w:jc w:val="center"/>
            </w:pPr>
          </w:p>
        </w:tc>
        <w:tc>
          <w:tcPr>
            <w:tcW w:w="5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CF523" w14:textId="77777777" w:rsidR="00481DA8" w:rsidRDefault="005B4B3F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F7C7D5" wp14:editId="0BB9E896">
                      <wp:extent cx="227328" cy="311152"/>
                      <wp:effectExtent l="15238" t="3812" r="16510" b="1651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13">
                                <a:off x="0" y="0"/>
                                <a:ext cx="227328" cy="31115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46895"/>
                                  <a:gd name="f7" fmla="val 347348"/>
                                  <a:gd name="f8" fmla="val 2426"/>
                                  <a:gd name="f9" fmla="val 2024"/>
                                  <a:gd name="f10" fmla="val 270140"/>
                                  <a:gd name="f11" fmla="val 402"/>
                                  <a:gd name="f12" fmla="val 77580"/>
                                  <a:gd name="f13" fmla="val 372"/>
                                  <a:gd name="f14" fmla="+- 0 0 -90"/>
                                  <a:gd name="f15" fmla="*/ f3 1 346895"/>
                                  <a:gd name="f16" fmla="*/ f4 1 347348"/>
                                  <a:gd name="f17" fmla="val f5"/>
                                  <a:gd name="f18" fmla="val f6"/>
                                  <a:gd name="f19" fmla="val f7"/>
                                  <a:gd name="f20" fmla="*/ f14 f0 1"/>
                                  <a:gd name="f21" fmla="+- f19 0 f17"/>
                                  <a:gd name="f22" fmla="+- f18 0 f17"/>
                                  <a:gd name="f23" fmla="*/ f20 1 f2"/>
                                  <a:gd name="f24" fmla="*/ f22 1 346895"/>
                                  <a:gd name="f25" fmla="*/ f21 1 347348"/>
                                  <a:gd name="f26" fmla="*/ 0 f22 1"/>
                                  <a:gd name="f27" fmla="*/ 346895 f22 1"/>
                                  <a:gd name="f28" fmla="*/ 2426 f22 1"/>
                                  <a:gd name="f29" fmla="*/ 347348 f21 1"/>
                                  <a:gd name="f30" fmla="*/ 372 f21 1"/>
                                  <a:gd name="f31" fmla="*/ 0 f21 1"/>
                                  <a:gd name="f32" fmla="+- f23 0 f1"/>
                                  <a:gd name="f33" fmla="*/ f26 1 346895"/>
                                  <a:gd name="f34" fmla="*/ f27 1 346895"/>
                                  <a:gd name="f35" fmla="*/ f28 1 346895"/>
                                  <a:gd name="f36" fmla="*/ f29 1 347348"/>
                                  <a:gd name="f37" fmla="*/ f30 1 347348"/>
                                  <a:gd name="f38" fmla="*/ f31 1 347348"/>
                                  <a:gd name="f39" fmla="*/ f17 1 f24"/>
                                  <a:gd name="f40" fmla="*/ f18 1 f24"/>
                                  <a:gd name="f41" fmla="*/ f17 1 f25"/>
                                  <a:gd name="f42" fmla="*/ f19 1 f25"/>
                                  <a:gd name="f43" fmla="*/ f35 1 f24"/>
                                  <a:gd name="f44" fmla="*/ f36 1 f25"/>
                                  <a:gd name="f45" fmla="*/ f33 1 f24"/>
                                  <a:gd name="f46" fmla="*/ f37 1 f25"/>
                                  <a:gd name="f47" fmla="*/ f34 1 f24"/>
                                  <a:gd name="f48" fmla="*/ f38 1 f25"/>
                                  <a:gd name="f49" fmla="*/ f39 f15 1"/>
                                  <a:gd name="f50" fmla="*/ f40 f15 1"/>
                                  <a:gd name="f51" fmla="*/ f42 f16 1"/>
                                  <a:gd name="f52" fmla="*/ f41 f16 1"/>
                                  <a:gd name="f53" fmla="*/ f43 f15 1"/>
                                  <a:gd name="f54" fmla="*/ f44 f16 1"/>
                                  <a:gd name="f55" fmla="*/ f45 f15 1"/>
                                  <a:gd name="f56" fmla="*/ f46 f16 1"/>
                                  <a:gd name="f57" fmla="*/ f47 f15 1"/>
                                  <a:gd name="f58" fmla="*/ f48 f16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53" y="f54"/>
                                  </a:cxn>
                                  <a:cxn ang="f32">
                                    <a:pos x="f55" y="f56"/>
                                  </a:cxn>
                                  <a:cxn ang="f32">
                                    <a:pos x="f57" y="f58"/>
                                  </a:cxn>
                                  <a:cxn ang="f32">
                                    <a:pos x="f53" y="f54"/>
                                  </a:cxn>
                                </a:cxnLst>
                                <a:rect l="f49" t="f52" r="f50" b="f51"/>
                                <a:pathLst>
                                  <a:path w="346895" h="347348">
                                    <a:moveTo>
                                      <a:pt x="f8" y="f7"/>
                                    </a:moveTo>
                                    <a:cubicBezTo>
                                      <a:pt x="f9" y="f10"/>
                                      <a:pt x="f11" y="f12"/>
                                      <a:pt x="f5" y="f13"/>
                                    </a:cubicBezTo>
                                    <a:lnTo>
                                      <a:pt x="f6" y="f5"/>
                                    </a:lnTo>
                                    <a:lnTo>
                                      <a:pt x="f8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0962A314" w14:textId="77777777" w:rsidR="00481DA8" w:rsidRDefault="00481DA8">
                                  <w:pPr>
                                    <w:jc w:val="center"/>
                                    <w:rPr>
                                      <w:color w:val="455F51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F7C7D5" id="Right Triangle 3" o:spid="_x0000_s1026" style="width:17.9pt;height:24.5pt;rotation:5898254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" adj="-11796480,,5400" path="m2426,347348c2024,270140,402,77580,,372l346895,,2426,347348xe" fillcolor="#739a28" stroked="f">
                      <v:stroke joinstyle="miter"/>
                      <v:formulas/>
                      <v:path arrowok="t" o:connecttype="custom" o:connectlocs="113664,0;227328,155576;113664,311152;0,155576;1590,311152;0,333;227328,0;1590,311152" o:connectangles="270,0,90,180,0,0,0,0" textboxrect="0,0,346895,347348"/>
                      <v:textbox>
                        <w:txbxContent>
                          <w:p w14:paraId="0962A314" w14:textId="77777777" w:rsidR="00481DA8" w:rsidRDefault="00481DA8">
                            <w:pPr>
                              <w:jc w:val="center"/>
                              <w:rPr>
                                <w:color w:val="455F5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4EF38" w14:textId="77777777" w:rsidR="00481DA8" w:rsidRDefault="00481DA8">
            <w:pPr>
              <w:rPr>
                <w:b/>
              </w:rPr>
            </w:pPr>
          </w:p>
          <w:p w14:paraId="3B5A1754" w14:textId="77777777" w:rsidR="00481DA8" w:rsidRDefault="005B4B3F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SOUTH-WEST UNIVERSITY “NEOFIT RILSKI”</w:t>
            </w:r>
          </w:p>
          <w:p w14:paraId="0A3DBF25" w14:textId="77777777" w:rsidR="00481DA8" w:rsidRDefault="005B4B3F">
            <w:pPr>
              <w:pStyle w:val="Date"/>
              <w:rPr>
                <w:sz w:val="22"/>
              </w:rPr>
            </w:pPr>
            <w:r>
              <w:rPr>
                <w:sz w:val="22"/>
              </w:rPr>
              <w:t xml:space="preserve">15/09/2014 - 25/05/2018 </w:t>
            </w:r>
            <w:proofErr w:type="gramStart"/>
            <w:r>
              <w:rPr>
                <w:sz w:val="22"/>
              </w:rPr>
              <w:t>( 4</w:t>
            </w:r>
            <w:proofErr w:type="gramEnd"/>
            <w:r>
              <w:rPr>
                <w:sz w:val="22"/>
              </w:rPr>
              <w:t xml:space="preserve"> years )</w:t>
            </w:r>
          </w:p>
          <w:p w14:paraId="7DDAA8CF" w14:textId="77777777" w:rsidR="00481DA8" w:rsidRPr="007F2E68" w:rsidRDefault="005B4B3F">
            <w:pPr>
              <w:rPr>
                <w:sz w:val="20"/>
                <w:szCs w:val="20"/>
              </w:rPr>
            </w:pPr>
            <w:r w:rsidRPr="007F2E68">
              <w:rPr>
                <w:sz w:val="20"/>
                <w:szCs w:val="20"/>
              </w:rPr>
              <w:t xml:space="preserve">Bachelor’s degree in Informatics </w:t>
            </w:r>
          </w:p>
          <w:p w14:paraId="488AFA25" w14:textId="77777777" w:rsidR="00481DA8" w:rsidRDefault="00481DA8">
            <w:pPr>
              <w:rPr>
                <w:szCs w:val="22"/>
              </w:rPr>
            </w:pPr>
          </w:p>
          <w:p w14:paraId="16AB3B7B" w14:textId="77777777" w:rsidR="00481DA8" w:rsidRDefault="005B4B3F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SOFTUNI “PRIVATE SOFTWARE UNIVERSITY”</w:t>
            </w:r>
          </w:p>
          <w:p w14:paraId="42158F96" w14:textId="77777777" w:rsidR="00481DA8" w:rsidRDefault="005B4B3F">
            <w:pPr>
              <w:pStyle w:val="Date"/>
              <w:rPr>
                <w:sz w:val="22"/>
              </w:rPr>
            </w:pPr>
            <w:r>
              <w:rPr>
                <w:sz w:val="22"/>
              </w:rPr>
              <w:t xml:space="preserve">05/12/2016 - 21/02/2018 </w:t>
            </w:r>
            <w:proofErr w:type="gramStart"/>
            <w:r>
              <w:rPr>
                <w:sz w:val="22"/>
              </w:rPr>
              <w:t>( 2</w:t>
            </w:r>
            <w:proofErr w:type="gramEnd"/>
            <w:r>
              <w:rPr>
                <w:sz w:val="22"/>
              </w:rPr>
              <w:t xml:space="preserve"> years )</w:t>
            </w:r>
          </w:p>
          <w:p w14:paraId="50324648" w14:textId="77777777" w:rsidR="00481DA8" w:rsidRPr="007F2E68" w:rsidRDefault="005B4B3F">
            <w:pPr>
              <w:pStyle w:val="Date"/>
              <w:rPr>
                <w:sz w:val="20"/>
                <w:szCs w:val="20"/>
              </w:rPr>
            </w:pPr>
            <w:r w:rsidRPr="007F2E68">
              <w:rPr>
                <w:sz w:val="20"/>
                <w:szCs w:val="20"/>
              </w:rPr>
              <w:t>Graduated C# and JavaScript engineer</w:t>
            </w:r>
          </w:p>
          <w:p w14:paraId="33BF1B5D" w14:textId="52A160FB" w:rsidR="00481DA8" w:rsidRDefault="00481DA8">
            <w:pPr>
              <w:rPr>
                <w:szCs w:val="22"/>
              </w:rPr>
            </w:pPr>
          </w:p>
          <w:p w14:paraId="14126783" w14:textId="7FE6A99D" w:rsidR="00EB0D59" w:rsidRPr="00EB0D59" w:rsidRDefault="00EB0D59">
            <w:pPr>
              <w:rPr>
                <w:b/>
                <w:bCs/>
                <w:szCs w:val="22"/>
              </w:rPr>
            </w:pPr>
            <w:r w:rsidRPr="00EB0D59">
              <w:rPr>
                <w:b/>
                <w:bCs/>
                <w:szCs w:val="22"/>
              </w:rPr>
              <w:t>DIPLOMAS AND CERTIFICATES</w:t>
            </w:r>
          </w:p>
          <w:p w14:paraId="45898525" w14:textId="61683BD3" w:rsidR="00481DA8" w:rsidRPr="00825D71" w:rsidRDefault="002035EE">
            <w:pPr>
              <w:rPr>
                <w:sz w:val="20"/>
                <w:szCs w:val="20"/>
              </w:rPr>
            </w:pPr>
            <w:hyperlink r:id="rId8" w:history="1">
              <w:r w:rsidR="005B4B3F" w:rsidRPr="00825D71">
                <w:rPr>
                  <w:rStyle w:val="Hyperlink"/>
                  <w:color w:val="000000" w:themeColor="text1"/>
                  <w:sz w:val="20"/>
                  <w:szCs w:val="20"/>
                </w:rPr>
                <w:t>https://github.com/NASOKILA/Diplomas-Certificates/</w:t>
              </w:r>
            </w:hyperlink>
          </w:p>
        </w:tc>
      </w:tr>
      <w:tr w:rsidR="00481DA8" w14:paraId="03220C1D" w14:textId="77777777">
        <w:trPr>
          <w:trHeight w:val="1080"/>
        </w:trPr>
        <w:tc>
          <w:tcPr>
            <w:tcW w:w="4421" w:type="dxa"/>
            <w:vMerge w:val="restart"/>
            <w:shd w:val="clear" w:color="auto" w:fill="auto"/>
            <w:tcMar>
              <w:top w:w="0" w:type="dxa"/>
              <w:left w:w="360" w:type="dxa"/>
              <w:bottom w:w="0" w:type="dxa"/>
              <w:right w:w="115" w:type="dxa"/>
            </w:tcMar>
            <w:vAlign w:val="bottom"/>
          </w:tcPr>
          <w:p w14:paraId="0467F6EE" w14:textId="77777777" w:rsidR="00481DA8" w:rsidRDefault="005B4B3F">
            <w:pPr>
              <w:pStyle w:val="Title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Atanas Kambitov</w:t>
            </w:r>
          </w:p>
          <w:p w14:paraId="2378C202" w14:textId="77777777" w:rsidR="00481DA8" w:rsidRDefault="005B4B3F">
            <w:pPr>
              <w:pStyle w:val="Subtitle"/>
            </w:pPr>
            <w:r>
              <w:rPr>
                <w:spacing w:val="0"/>
                <w:w w:val="100"/>
                <w:sz w:val="28"/>
              </w:rPr>
              <w:t>SOFTWARE ENGINEER</w:t>
            </w:r>
          </w:p>
          <w:p w14:paraId="6AB78D62" w14:textId="77777777" w:rsidR="00481DA8" w:rsidRDefault="005B4B3F">
            <w:pPr>
              <w:pStyle w:val="Heading2"/>
            </w:pPr>
            <w:r>
              <w:rPr>
                <w:sz w:val="16"/>
                <w:szCs w:val="16"/>
              </w:rPr>
              <w:t>Profile</w:t>
            </w:r>
          </w:p>
          <w:p w14:paraId="1EB7CD75" w14:textId="77777777" w:rsidR="00481DA8" w:rsidRDefault="00481DA8">
            <w:pPr>
              <w:pStyle w:val="ProfileText"/>
              <w:rPr>
                <w:sz w:val="16"/>
                <w:szCs w:val="16"/>
              </w:rPr>
            </w:pPr>
          </w:p>
          <w:p w14:paraId="0C51C7B7" w14:textId="16A0E189" w:rsidR="00481DA8" w:rsidRDefault="005B4B3F">
            <w:pPr>
              <w:pStyle w:val="Profi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offer 4</w:t>
            </w:r>
            <w:r w:rsidR="00A43ADD">
              <w:rPr>
                <w:sz w:val="16"/>
                <w:szCs w:val="16"/>
              </w:rPr>
              <w:t>.5</w:t>
            </w:r>
            <w:r>
              <w:rPr>
                <w:sz w:val="16"/>
                <w:szCs w:val="16"/>
              </w:rPr>
              <w:t xml:space="preserve"> years of professional experience in software development.</w:t>
            </w:r>
          </w:p>
          <w:p w14:paraId="28D96480" w14:textId="77777777" w:rsidR="00A43ADD" w:rsidRDefault="00A43ADD">
            <w:pPr>
              <w:pStyle w:val="ProfileText"/>
              <w:rPr>
                <w:sz w:val="16"/>
                <w:szCs w:val="16"/>
              </w:rPr>
            </w:pPr>
          </w:p>
          <w:p w14:paraId="7B22D50F" w14:textId="77777777" w:rsidR="00A43ADD" w:rsidRDefault="005B4B3F">
            <w:pPr>
              <w:pStyle w:val="ProfileTex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At the moment</w:t>
            </w:r>
            <w:proofErr w:type="gramEnd"/>
            <w:r>
              <w:rPr>
                <w:sz w:val="16"/>
                <w:szCs w:val="16"/>
              </w:rPr>
              <w:t xml:space="preserve"> I am working </w:t>
            </w:r>
            <w:r w:rsidR="00A43ADD">
              <w:rPr>
                <w:sz w:val="16"/>
                <w:szCs w:val="16"/>
              </w:rPr>
              <w:t xml:space="preserve">for Sainsburys </w:t>
            </w:r>
            <w:r>
              <w:rPr>
                <w:sz w:val="16"/>
                <w:szCs w:val="16"/>
              </w:rPr>
              <w:t xml:space="preserve">as a </w:t>
            </w:r>
          </w:p>
          <w:p w14:paraId="73A15D9C" w14:textId="01ACEEFA" w:rsidR="00481DA8" w:rsidRDefault="005B4B3F">
            <w:pPr>
              <w:pStyle w:val="Profi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Full-</w:t>
            </w:r>
            <w:r w:rsidR="00A43ADD">
              <w:rPr>
                <w:sz w:val="16"/>
                <w:szCs w:val="16"/>
              </w:rPr>
              <w:t>Stack</w:t>
            </w:r>
            <w:r>
              <w:rPr>
                <w:sz w:val="16"/>
                <w:szCs w:val="16"/>
              </w:rPr>
              <w:t xml:space="preserve"> Software Engineer</w:t>
            </w:r>
            <w:r w:rsidR="00A43ADD">
              <w:rPr>
                <w:sz w:val="16"/>
                <w:szCs w:val="16"/>
              </w:rPr>
              <w:t xml:space="preserve"> with Azure</w:t>
            </w:r>
            <w:r>
              <w:rPr>
                <w:sz w:val="16"/>
                <w:szCs w:val="16"/>
              </w:rPr>
              <w:t>.</w:t>
            </w:r>
          </w:p>
          <w:p w14:paraId="10912F33" w14:textId="77777777" w:rsidR="00481DA8" w:rsidRDefault="00481DA8">
            <w:pPr>
              <w:pStyle w:val="ProfileText"/>
              <w:rPr>
                <w:sz w:val="16"/>
                <w:szCs w:val="16"/>
              </w:rPr>
            </w:pPr>
          </w:p>
          <w:p w14:paraId="2CCC5F04" w14:textId="41233F45" w:rsidR="00481DA8" w:rsidRDefault="005B4B3F">
            <w:pPr>
              <w:pStyle w:val="Profi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My goal is to keep learning and growing my career as </w:t>
            </w:r>
            <w:r w:rsidR="00A43ADD">
              <w:rPr>
                <w:sz w:val="16"/>
                <w:szCs w:val="16"/>
              </w:rPr>
              <w:t>in</w:t>
            </w:r>
            <w:r>
              <w:rPr>
                <w:sz w:val="16"/>
                <w:szCs w:val="16"/>
              </w:rPr>
              <w:t xml:space="preserve"> Full-Stack Software </w:t>
            </w:r>
            <w:r w:rsidR="00A43ADD">
              <w:rPr>
                <w:sz w:val="16"/>
                <w:szCs w:val="16"/>
              </w:rPr>
              <w:t xml:space="preserve">and </w:t>
            </w:r>
            <w:r>
              <w:rPr>
                <w:sz w:val="16"/>
                <w:szCs w:val="16"/>
              </w:rPr>
              <w:t>Cloud.</w:t>
            </w:r>
          </w:p>
          <w:p w14:paraId="3765EBBA" w14:textId="77777777" w:rsidR="00481DA8" w:rsidRDefault="00481DA8">
            <w:pPr>
              <w:pStyle w:val="ProfileText"/>
              <w:rPr>
                <w:sz w:val="16"/>
                <w:szCs w:val="16"/>
              </w:rPr>
            </w:pPr>
          </w:p>
          <w:p w14:paraId="5C111F27" w14:textId="2395D75C" w:rsidR="00481DA8" w:rsidRDefault="005B4B3F">
            <w:pPr>
              <w:pStyle w:val="Profi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Programming is my passion, I also like getting involved in different areas such as Infrastructure, Cloud, </w:t>
            </w:r>
            <w:r w:rsidR="00A43ADD">
              <w:rPr>
                <w:sz w:val="16"/>
                <w:szCs w:val="16"/>
              </w:rPr>
              <w:t>Integration</w:t>
            </w:r>
            <w:r w:rsidR="00A43ADD">
              <w:rPr>
                <w:sz w:val="16"/>
                <w:szCs w:val="16"/>
              </w:rPr>
              <w:t>,</w:t>
            </w:r>
            <w:r w:rsidR="00A43A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Monitoring, Alerting</w:t>
            </w:r>
            <w:r w:rsidR="00A43A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and more.</w:t>
            </w:r>
          </w:p>
          <w:p w14:paraId="17E4FA2E" w14:textId="77777777" w:rsidR="00481DA8" w:rsidRDefault="005B4B3F">
            <w:pPr>
              <w:pStyle w:val="Heading2"/>
            </w:pPr>
            <w:r>
              <w:rPr>
                <w:sz w:val="16"/>
                <w:szCs w:val="16"/>
              </w:rPr>
              <w:t>Projects</w:t>
            </w:r>
          </w:p>
          <w:p w14:paraId="465E767A" w14:textId="77777777" w:rsidR="00481DA8" w:rsidRDefault="00481DA8">
            <w:pPr>
              <w:rPr>
                <w:color w:val="B85B22"/>
                <w:sz w:val="16"/>
                <w:szCs w:val="16"/>
                <w:u w:val="single"/>
              </w:rPr>
            </w:pPr>
          </w:p>
          <w:p w14:paraId="30F3EFE7" w14:textId="77777777" w:rsidR="00481DA8" w:rsidRDefault="005B4B3F">
            <w:r>
              <w:rPr>
                <w:sz w:val="16"/>
                <w:szCs w:val="16"/>
              </w:rPr>
              <w:t xml:space="preserve">.NET CORE AND REACTJS + TYPESCRIPT </w:t>
            </w:r>
          </w:p>
          <w:p w14:paraId="194732A2" w14:textId="77777777" w:rsidR="00481DA8" w:rsidRDefault="002035EE">
            <w:hyperlink r:id="rId9" w:history="1">
              <w:r w:rsidR="005B4B3F">
                <w:rPr>
                  <w:rStyle w:val="Hyperlink"/>
                  <w:color w:val="000000"/>
                  <w:sz w:val="16"/>
                  <w:szCs w:val="16"/>
                </w:rPr>
                <w:t>https://github.com/NASOKILA/todolist.backend</w:t>
              </w:r>
            </w:hyperlink>
          </w:p>
          <w:p w14:paraId="5B6E2FCA" w14:textId="77777777" w:rsidR="00481DA8" w:rsidRDefault="002035EE">
            <w:hyperlink r:id="rId10" w:history="1">
              <w:r w:rsidR="005B4B3F">
                <w:rPr>
                  <w:rStyle w:val="Hyperlink"/>
                  <w:color w:val="000000"/>
                  <w:sz w:val="16"/>
                  <w:szCs w:val="16"/>
                </w:rPr>
                <w:t>https://github.com/NASOKILA/todolist.frontend</w:t>
              </w:r>
            </w:hyperlink>
            <w:r w:rsidR="005B4B3F">
              <w:rPr>
                <w:color w:val="000000"/>
                <w:sz w:val="16"/>
                <w:szCs w:val="16"/>
                <w:u w:val="single"/>
              </w:rPr>
              <w:t xml:space="preserve"> </w:t>
            </w:r>
          </w:p>
          <w:p w14:paraId="2D2C4867" w14:textId="77777777" w:rsidR="00481DA8" w:rsidRDefault="00481DA8">
            <w:pPr>
              <w:pStyle w:val="ProfileText"/>
              <w:rPr>
                <w:sz w:val="16"/>
                <w:szCs w:val="16"/>
              </w:rPr>
            </w:pPr>
          </w:p>
          <w:p w14:paraId="16E2601A" w14:textId="77777777" w:rsidR="00481DA8" w:rsidRDefault="005B4B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.NET CORE MVC</w:t>
            </w:r>
          </w:p>
          <w:p w14:paraId="058D8045" w14:textId="77777777" w:rsidR="00481DA8" w:rsidRDefault="002035EE">
            <w:hyperlink r:id="rId11" w:history="1">
              <w:r w:rsidR="005B4B3F">
                <w:rPr>
                  <w:rStyle w:val="Hyperlink"/>
                  <w:color w:val="000000"/>
                  <w:sz w:val="16"/>
                  <w:szCs w:val="16"/>
                </w:rPr>
                <w:t>https://github.com/NASOKILA/Tangy-Restaurant</w:t>
              </w:r>
            </w:hyperlink>
          </w:p>
          <w:p w14:paraId="207E7ABC" w14:textId="77777777" w:rsidR="00481DA8" w:rsidRDefault="00481DA8">
            <w:pPr>
              <w:pStyle w:val="ProfileText"/>
              <w:rPr>
                <w:sz w:val="16"/>
                <w:szCs w:val="16"/>
              </w:rPr>
            </w:pPr>
          </w:p>
          <w:p w14:paraId="2F374375" w14:textId="77777777" w:rsidR="00481DA8" w:rsidRDefault="005B4B3F">
            <w:pPr>
              <w:pStyle w:val="Profi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ANGULAR 2</w:t>
            </w:r>
          </w:p>
          <w:p w14:paraId="7623AC14" w14:textId="77777777" w:rsidR="00481DA8" w:rsidRDefault="002035EE">
            <w:pPr>
              <w:pStyle w:val="ProfileText"/>
            </w:pPr>
            <w:hyperlink r:id="rId12" w:history="1">
              <w:r w:rsidR="005B4B3F">
                <w:rPr>
                  <w:rStyle w:val="Hyperlink"/>
                  <w:color w:val="000000"/>
                  <w:sz w:val="16"/>
                  <w:szCs w:val="16"/>
                </w:rPr>
                <w:t>https://nasokila.github.io/com</w:t>
              </w:r>
              <w:bookmarkStart w:id="0" w:name="_Hlt57945495"/>
              <w:bookmarkStart w:id="1" w:name="_Hlt57945496"/>
              <w:r w:rsidR="005B4B3F">
                <w:rPr>
                  <w:rStyle w:val="Hyperlink"/>
                  <w:color w:val="000000"/>
                  <w:sz w:val="16"/>
                  <w:szCs w:val="16"/>
                </w:rPr>
                <w:t>i</w:t>
              </w:r>
              <w:bookmarkEnd w:id="0"/>
              <w:bookmarkEnd w:id="1"/>
              <w:r w:rsidR="005B4B3F">
                <w:rPr>
                  <w:rStyle w:val="Hyperlink"/>
                  <w:color w:val="000000"/>
                  <w:sz w:val="16"/>
                  <w:szCs w:val="16"/>
                </w:rPr>
                <w:t>x-shop</w:t>
              </w:r>
            </w:hyperlink>
            <w:r w:rsidR="005B4B3F">
              <w:rPr>
                <w:color w:val="000000"/>
              </w:rPr>
              <w:t xml:space="preserve"> </w:t>
            </w:r>
          </w:p>
          <w:p w14:paraId="518D6D88" w14:textId="77777777" w:rsidR="00481DA8" w:rsidRDefault="002035EE">
            <w:pPr>
              <w:pStyle w:val="ProfileText"/>
            </w:pPr>
            <w:hyperlink r:id="rId13" w:history="1">
              <w:r w:rsidR="005B4B3F">
                <w:rPr>
                  <w:rStyle w:val="Hyperlink"/>
                  <w:color w:val="000000"/>
                  <w:sz w:val="16"/>
                  <w:szCs w:val="16"/>
                </w:rPr>
                <w:t>https://github.com/NASOKILA/Por</w:t>
              </w:r>
              <w:bookmarkStart w:id="2" w:name="_Hlt57945478"/>
              <w:bookmarkStart w:id="3" w:name="_Hlt57945479"/>
              <w:r w:rsidR="005B4B3F">
                <w:rPr>
                  <w:rStyle w:val="Hyperlink"/>
                  <w:color w:val="000000"/>
                  <w:sz w:val="16"/>
                  <w:szCs w:val="16"/>
                </w:rPr>
                <w:t>t</w:t>
              </w:r>
              <w:bookmarkEnd w:id="2"/>
              <w:bookmarkEnd w:id="3"/>
              <w:r w:rsidR="005B4B3F">
                <w:rPr>
                  <w:rStyle w:val="Hyperlink"/>
                  <w:color w:val="000000"/>
                  <w:sz w:val="16"/>
                  <w:szCs w:val="16"/>
                </w:rPr>
                <w:t>folio-Projects/tree/comix-shop</w:t>
              </w:r>
            </w:hyperlink>
            <w:r w:rsidR="005B4B3F">
              <w:rPr>
                <w:color w:val="000000"/>
                <w:sz w:val="16"/>
                <w:szCs w:val="16"/>
              </w:rPr>
              <w:t xml:space="preserve"> </w:t>
            </w:r>
          </w:p>
          <w:p w14:paraId="39AFD465" w14:textId="77777777" w:rsidR="00481DA8" w:rsidRDefault="005B4B3F">
            <w:pPr>
              <w:pStyle w:val="Heading2"/>
            </w:pPr>
            <w:r>
              <w:rPr>
                <w:sz w:val="16"/>
                <w:szCs w:val="16"/>
              </w:rPr>
              <w:t>languages</w:t>
            </w:r>
          </w:p>
          <w:p w14:paraId="2974064D" w14:textId="77777777" w:rsidR="00481DA8" w:rsidRDefault="00481DA8">
            <w:pPr>
              <w:pStyle w:val="ProfileText"/>
              <w:rPr>
                <w:sz w:val="16"/>
                <w:szCs w:val="16"/>
              </w:rPr>
            </w:pPr>
          </w:p>
          <w:p w14:paraId="6322891E" w14:textId="77777777" w:rsidR="00481DA8" w:rsidRDefault="005B4B3F">
            <w:pPr>
              <w:pStyle w:val="Profi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ENGLISH, ITALIAN, SPANISH, BULGARIAN</w:t>
            </w:r>
          </w:p>
          <w:p w14:paraId="3EF3393D" w14:textId="77777777" w:rsidR="00481DA8" w:rsidRDefault="005B4B3F">
            <w:pPr>
              <w:pStyle w:val="Heading2"/>
            </w:pPr>
            <w:r>
              <w:rPr>
                <w:rStyle w:val="Heading2Char"/>
                <w:b/>
                <w:bCs/>
                <w:sz w:val="16"/>
                <w:szCs w:val="16"/>
              </w:rPr>
              <w:t>CONTACT</w:t>
            </w:r>
          </w:p>
          <w:p w14:paraId="13E79DDF" w14:textId="77777777" w:rsidR="00481DA8" w:rsidRDefault="00481DA8">
            <w:pPr>
              <w:pStyle w:val="ContactDetails"/>
              <w:rPr>
                <w:sz w:val="16"/>
                <w:szCs w:val="16"/>
              </w:rPr>
            </w:pPr>
          </w:p>
          <w:p w14:paraId="37A03D24" w14:textId="0EB4D815" w:rsidR="00481DA8" w:rsidRDefault="005B4B3F">
            <w:pPr>
              <w:pStyle w:val="ContactDetails"/>
            </w:pPr>
            <w:r>
              <w:rPr>
                <w:sz w:val="16"/>
                <w:szCs w:val="16"/>
              </w:rPr>
              <w:t>PHONE:</w:t>
            </w:r>
            <w:r w:rsidR="007F2E68">
              <w:rPr>
                <w:sz w:val="16"/>
                <w:szCs w:val="16"/>
              </w:rPr>
              <w:t xml:space="preserve">                         EMAIL:</w:t>
            </w:r>
          </w:p>
          <w:p w14:paraId="4907D7B0" w14:textId="5AD04FBF" w:rsidR="00481DA8" w:rsidRDefault="005B4B3F">
            <w:pPr>
              <w:pStyle w:val="ContactDetail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+44 744 87 19 858</w:t>
            </w:r>
            <w:r w:rsidR="007F2E68">
              <w:rPr>
                <w:sz w:val="16"/>
                <w:szCs w:val="16"/>
              </w:rPr>
              <w:t xml:space="preserve">   atanasskambitovv@gmail.com</w:t>
            </w:r>
          </w:p>
          <w:p w14:paraId="4CEA6017" w14:textId="3454DAF1" w:rsidR="00481DA8" w:rsidRDefault="005B4B3F">
            <w:pPr>
              <w:pStyle w:val="ContactDetail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GITHUB &amp; LINKEDIN:</w:t>
            </w:r>
          </w:p>
          <w:p w14:paraId="36602F29" w14:textId="06ADB9F9" w:rsidR="008B3067" w:rsidRPr="008B3067" w:rsidRDefault="008B3067">
            <w:pPr>
              <w:pStyle w:val="ContactDetails"/>
            </w:pPr>
            <w:hyperlink r:id="rId14" w:history="1">
              <w:r>
                <w:rPr>
                  <w:rStyle w:val="Hyperlink"/>
                  <w:color w:val="auto"/>
                  <w:sz w:val="16"/>
                  <w:szCs w:val="16"/>
                </w:rPr>
                <w:t>https://github.co</w:t>
              </w:r>
              <w:bookmarkStart w:id="4" w:name="_Hlt57945508"/>
              <w:bookmarkStart w:id="5" w:name="_Hlt57945509"/>
              <w:r>
                <w:rPr>
                  <w:rStyle w:val="Hyperlink"/>
                  <w:color w:val="auto"/>
                  <w:sz w:val="16"/>
                  <w:szCs w:val="16"/>
                </w:rPr>
                <w:t>m</w:t>
              </w:r>
              <w:bookmarkEnd w:id="4"/>
              <w:bookmarkEnd w:id="5"/>
              <w:r>
                <w:rPr>
                  <w:rStyle w:val="Hyperlink"/>
                  <w:color w:val="auto"/>
                  <w:sz w:val="16"/>
                  <w:szCs w:val="16"/>
                </w:rPr>
                <w:t>/NASOKILA</w:t>
              </w:r>
            </w:hyperlink>
          </w:p>
          <w:p w14:paraId="69697D9C" w14:textId="77777777" w:rsidR="00481DA8" w:rsidRDefault="002035EE">
            <w:pPr>
              <w:pStyle w:val="ContactDetails"/>
            </w:pPr>
            <w:hyperlink r:id="rId15" w:history="1">
              <w:r w:rsidR="005B4B3F" w:rsidRPr="007F2E68">
                <w:rPr>
                  <w:rStyle w:val="Hyperlink"/>
                  <w:color w:val="000000" w:themeColor="text1"/>
                  <w:sz w:val="16"/>
                  <w:szCs w:val="16"/>
                </w:rPr>
                <w:t>https://www.linkedin.com/in/atanas-kambitov-a695</w:t>
              </w:r>
              <w:bookmarkStart w:id="6" w:name="_Hlt57945958"/>
              <w:r w:rsidR="005B4B3F" w:rsidRPr="007F2E68">
                <w:rPr>
                  <w:rStyle w:val="Hyperlink"/>
                  <w:color w:val="000000" w:themeColor="text1"/>
                  <w:sz w:val="16"/>
                  <w:szCs w:val="16"/>
                </w:rPr>
                <w:t>2</w:t>
              </w:r>
              <w:bookmarkEnd w:id="6"/>
              <w:r w:rsidR="005B4B3F" w:rsidRPr="007F2E68">
                <w:rPr>
                  <w:rStyle w:val="Hyperlink"/>
                  <w:color w:val="000000" w:themeColor="text1"/>
                  <w:sz w:val="16"/>
                  <w:szCs w:val="16"/>
                </w:rPr>
                <w:t>8162/</w:t>
              </w:r>
            </w:hyperlink>
          </w:p>
        </w:tc>
        <w:tc>
          <w:tcPr>
            <w:tcW w:w="504" w:type="dxa"/>
            <w:shd w:val="clear" w:color="auto" w:fill="31521B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04AA1C" w14:textId="77777777" w:rsidR="00481DA8" w:rsidRDefault="00481DA8">
            <w:pPr>
              <w:tabs>
                <w:tab w:val="left" w:pos="990"/>
              </w:tabs>
            </w:pPr>
          </w:p>
        </w:tc>
        <w:tc>
          <w:tcPr>
            <w:tcW w:w="6842" w:type="dxa"/>
            <w:shd w:val="clear" w:color="auto" w:fill="31521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FE9EE2" w14:textId="77777777" w:rsidR="00481DA8" w:rsidRDefault="005B4B3F">
            <w:pPr>
              <w:pStyle w:val="Heading1"/>
            </w:pPr>
            <w:r>
              <w:t>WORK EXPERIENCE</w:t>
            </w:r>
          </w:p>
        </w:tc>
      </w:tr>
      <w:tr w:rsidR="00481DA8" w14:paraId="2455B6F5" w14:textId="77777777">
        <w:trPr>
          <w:trHeight w:val="5688"/>
        </w:trPr>
        <w:tc>
          <w:tcPr>
            <w:tcW w:w="4421" w:type="dxa"/>
            <w:vMerge/>
            <w:shd w:val="clear" w:color="auto" w:fill="auto"/>
            <w:tcMar>
              <w:top w:w="0" w:type="dxa"/>
              <w:left w:w="360" w:type="dxa"/>
              <w:bottom w:w="0" w:type="dxa"/>
              <w:right w:w="115" w:type="dxa"/>
            </w:tcMar>
            <w:vAlign w:val="bottom"/>
          </w:tcPr>
          <w:p w14:paraId="4C375700" w14:textId="77777777" w:rsidR="00481DA8" w:rsidRDefault="00481DA8">
            <w:pPr>
              <w:ind w:right="0"/>
            </w:pPr>
          </w:p>
        </w:tc>
        <w:tc>
          <w:tcPr>
            <w:tcW w:w="5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18A20" w14:textId="77777777" w:rsidR="00481DA8" w:rsidRDefault="005B4B3F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1C6A6D" wp14:editId="3B2BD0AF">
                      <wp:extent cx="227328" cy="311152"/>
                      <wp:effectExtent l="15238" t="3812" r="16510" b="16510"/>
                      <wp:docPr id="4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13">
                                <a:off x="0" y="0"/>
                                <a:ext cx="227328" cy="31115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46895"/>
                                  <a:gd name="f7" fmla="val 347348"/>
                                  <a:gd name="f8" fmla="val 2426"/>
                                  <a:gd name="f9" fmla="val 2024"/>
                                  <a:gd name="f10" fmla="val 270140"/>
                                  <a:gd name="f11" fmla="val 402"/>
                                  <a:gd name="f12" fmla="val 77580"/>
                                  <a:gd name="f13" fmla="val 372"/>
                                  <a:gd name="f14" fmla="+- 0 0 -90"/>
                                  <a:gd name="f15" fmla="*/ f3 1 346895"/>
                                  <a:gd name="f16" fmla="*/ f4 1 347348"/>
                                  <a:gd name="f17" fmla="val f5"/>
                                  <a:gd name="f18" fmla="val f6"/>
                                  <a:gd name="f19" fmla="val f7"/>
                                  <a:gd name="f20" fmla="*/ f14 f0 1"/>
                                  <a:gd name="f21" fmla="+- f19 0 f17"/>
                                  <a:gd name="f22" fmla="+- f18 0 f17"/>
                                  <a:gd name="f23" fmla="*/ f20 1 f2"/>
                                  <a:gd name="f24" fmla="*/ f22 1 346895"/>
                                  <a:gd name="f25" fmla="*/ f21 1 347348"/>
                                  <a:gd name="f26" fmla="*/ 0 f22 1"/>
                                  <a:gd name="f27" fmla="*/ 346895 f22 1"/>
                                  <a:gd name="f28" fmla="*/ 2426 f22 1"/>
                                  <a:gd name="f29" fmla="*/ 347348 f21 1"/>
                                  <a:gd name="f30" fmla="*/ 372 f21 1"/>
                                  <a:gd name="f31" fmla="*/ 0 f21 1"/>
                                  <a:gd name="f32" fmla="+- f23 0 f1"/>
                                  <a:gd name="f33" fmla="*/ f26 1 346895"/>
                                  <a:gd name="f34" fmla="*/ f27 1 346895"/>
                                  <a:gd name="f35" fmla="*/ f28 1 346895"/>
                                  <a:gd name="f36" fmla="*/ f29 1 347348"/>
                                  <a:gd name="f37" fmla="*/ f30 1 347348"/>
                                  <a:gd name="f38" fmla="*/ f31 1 347348"/>
                                  <a:gd name="f39" fmla="*/ f17 1 f24"/>
                                  <a:gd name="f40" fmla="*/ f18 1 f24"/>
                                  <a:gd name="f41" fmla="*/ f17 1 f25"/>
                                  <a:gd name="f42" fmla="*/ f19 1 f25"/>
                                  <a:gd name="f43" fmla="*/ f35 1 f24"/>
                                  <a:gd name="f44" fmla="*/ f36 1 f25"/>
                                  <a:gd name="f45" fmla="*/ f33 1 f24"/>
                                  <a:gd name="f46" fmla="*/ f37 1 f25"/>
                                  <a:gd name="f47" fmla="*/ f34 1 f24"/>
                                  <a:gd name="f48" fmla="*/ f38 1 f25"/>
                                  <a:gd name="f49" fmla="*/ f39 f15 1"/>
                                  <a:gd name="f50" fmla="*/ f40 f15 1"/>
                                  <a:gd name="f51" fmla="*/ f42 f16 1"/>
                                  <a:gd name="f52" fmla="*/ f41 f16 1"/>
                                  <a:gd name="f53" fmla="*/ f43 f15 1"/>
                                  <a:gd name="f54" fmla="*/ f44 f16 1"/>
                                  <a:gd name="f55" fmla="*/ f45 f15 1"/>
                                  <a:gd name="f56" fmla="*/ f46 f16 1"/>
                                  <a:gd name="f57" fmla="*/ f47 f15 1"/>
                                  <a:gd name="f58" fmla="*/ f48 f16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53" y="f54"/>
                                  </a:cxn>
                                  <a:cxn ang="f32">
                                    <a:pos x="f55" y="f56"/>
                                  </a:cxn>
                                  <a:cxn ang="f32">
                                    <a:pos x="f57" y="f58"/>
                                  </a:cxn>
                                  <a:cxn ang="f32">
                                    <a:pos x="f53" y="f54"/>
                                  </a:cxn>
                                </a:cxnLst>
                                <a:rect l="f49" t="f52" r="f50" b="f51"/>
                                <a:pathLst>
                                  <a:path w="346895" h="347348">
                                    <a:moveTo>
                                      <a:pt x="f8" y="f7"/>
                                    </a:moveTo>
                                    <a:cubicBezTo>
                                      <a:pt x="f9" y="f10"/>
                                      <a:pt x="f11" y="f12"/>
                                      <a:pt x="f5" y="f13"/>
                                    </a:cubicBezTo>
                                    <a:lnTo>
                                      <a:pt x="f6" y="f5"/>
                                    </a:lnTo>
                                    <a:lnTo>
                                      <a:pt x="f8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132E82E5" w14:textId="77777777" w:rsidR="00481DA8" w:rsidRDefault="00481DA8">
                                  <w:pPr>
                                    <w:jc w:val="center"/>
                                    <w:rPr>
                                      <w:color w:val="455F51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1C6A6D" id="_x0000_s1027" style="width:17.9pt;height:24.5pt;rotation:5898254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" adj="-11796480,,5400" path="m2426,347348c2024,270140,402,77580,,372l346895,,2426,347348xe" fillcolor="#739a28" stroked="f">
                      <v:stroke joinstyle="miter"/>
                      <v:formulas/>
                      <v:path arrowok="t" o:connecttype="custom" o:connectlocs="113664,0;227328,155576;113664,311152;0,155576;1590,311152;0,333;227328,0;1590,311152" o:connectangles="270,0,90,180,0,0,0,0" textboxrect="0,0,346895,347348"/>
                      <v:textbox>
                        <w:txbxContent>
                          <w:p w14:paraId="132E82E5" w14:textId="77777777" w:rsidR="00481DA8" w:rsidRDefault="00481DA8">
                            <w:pPr>
                              <w:jc w:val="center"/>
                              <w:rPr>
                                <w:color w:val="455F5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4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CA00C" w14:textId="77777777" w:rsidR="00481DA8" w:rsidRDefault="00481DA8">
            <w:pPr>
              <w:rPr>
                <w:b/>
              </w:rPr>
            </w:pPr>
          </w:p>
          <w:p w14:paraId="11C4F5EF" w14:textId="2E258851" w:rsidR="00481DA8" w:rsidRDefault="005B4B3F">
            <w:r>
              <w:rPr>
                <w:b/>
                <w:sz w:val="28"/>
                <w:szCs w:val="28"/>
              </w:rPr>
              <w:t xml:space="preserve">Software Engineer at Sainsbury’s </w:t>
            </w:r>
            <w:r>
              <w:rPr>
                <w:b/>
                <w:bCs/>
                <w:sz w:val="28"/>
                <w:szCs w:val="28"/>
              </w:rPr>
              <w:t>in Coventry, UK</w:t>
            </w:r>
          </w:p>
          <w:p w14:paraId="4C1B88E5" w14:textId="7499A3A5" w:rsidR="00481DA8" w:rsidRDefault="005B4B3F">
            <w:r>
              <w:t xml:space="preserve">03/12/2018 – </w:t>
            </w:r>
            <w:proofErr w:type="gramStart"/>
            <w:r>
              <w:t>Now  (</w:t>
            </w:r>
            <w:proofErr w:type="gramEnd"/>
            <w:r>
              <w:t xml:space="preserve"> 2</w:t>
            </w:r>
            <w:r w:rsidR="00A43ADD">
              <w:t>.5</w:t>
            </w:r>
            <w:r>
              <w:t xml:space="preserve"> years )</w:t>
            </w:r>
          </w:p>
          <w:p w14:paraId="575FA670" w14:textId="77777777" w:rsidR="00481DA8" w:rsidRDefault="00481DA8"/>
          <w:p w14:paraId="0B80EA16" w14:textId="310F05E0" w:rsidR="00481DA8" w:rsidRPr="007F2E68" w:rsidRDefault="005B4B3F">
            <w:pPr>
              <w:rPr>
                <w:sz w:val="20"/>
                <w:szCs w:val="20"/>
              </w:rPr>
            </w:pPr>
            <w:r w:rsidRPr="007F2E68">
              <w:rPr>
                <w:sz w:val="20"/>
                <w:szCs w:val="20"/>
              </w:rPr>
              <w:t>Currently working on multiple projects mostly with C#, .Net Core, ReactJS, Typescript, React Hooks, Redux, SQL, TSQL, EF Core, Dapper, MongoDB, Azure</w:t>
            </w:r>
            <w:r w:rsidR="001D6C75">
              <w:rPr>
                <w:sz w:val="20"/>
                <w:szCs w:val="20"/>
              </w:rPr>
              <w:t>,</w:t>
            </w:r>
            <w:r w:rsidRPr="007F2E68">
              <w:rPr>
                <w:sz w:val="20"/>
                <w:szCs w:val="20"/>
              </w:rPr>
              <w:t xml:space="preserve"> </w:t>
            </w:r>
            <w:r w:rsidR="001D6C75">
              <w:rPr>
                <w:sz w:val="20"/>
                <w:szCs w:val="20"/>
              </w:rPr>
              <w:t xml:space="preserve">Azure </w:t>
            </w:r>
            <w:r w:rsidRPr="007F2E68">
              <w:rPr>
                <w:sz w:val="20"/>
                <w:szCs w:val="20"/>
              </w:rPr>
              <w:t>DevOps, AKS</w:t>
            </w:r>
            <w:r w:rsidR="001D6C75">
              <w:rPr>
                <w:sz w:val="20"/>
                <w:szCs w:val="20"/>
              </w:rPr>
              <w:t xml:space="preserve"> clusters with</w:t>
            </w:r>
            <w:r w:rsidRPr="007F2E68">
              <w:rPr>
                <w:sz w:val="20"/>
                <w:szCs w:val="20"/>
              </w:rPr>
              <w:t xml:space="preserve"> Docker, Signal R, Key vaults, Storage accounts, AAD, Redis Cache, Container Registries, App Services, Azure Cosmos Databases,</w:t>
            </w:r>
            <w:r w:rsidR="001D6C75">
              <w:rPr>
                <w:sz w:val="20"/>
                <w:szCs w:val="20"/>
              </w:rPr>
              <w:t xml:space="preserve"> Azure Functions,</w:t>
            </w:r>
            <w:r w:rsidRPr="007F2E68">
              <w:rPr>
                <w:sz w:val="20"/>
                <w:szCs w:val="20"/>
              </w:rPr>
              <w:t xml:space="preserve"> Service Bus, Event Hubs</w:t>
            </w:r>
            <w:r w:rsidR="001D6C75">
              <w:rPr>
                <w:sz w:val="20"/>
                <w:szCs w:val="20"/>
              </w:rPr>
              <w:t>..</w:t>
            </w:r>
            <w:r w:rsidRPr="007F2E68">
              <w:rPr>
                <w:sz w:val="20"/>
                <w:szCs w:val="20"/>
              </w:rPr>
              <w:t>.</w:t>
            </w:r>
            <w:r w:rsidR="001D6C75">
              <w:rPr>
                <w:sz w:val="20"/>
                <w:szCs w:val="20"/>
              </w:rPr>
              <w:t xml:space="preserve"> Experience with </w:t>
            </w:r>
            <w:r w:rsidR="001D6C75">
              <w:rPr>
                <w:sz w:val="20"/>
                <w:szCs w:val="20"/>
              </w:rPr>
              <w:t>Microservices</w:t>
            </w:r>
            <w:r w:rsidR="001D6C75">
              <w:rPr>
                <w:sz w:val="20"/>
                <w:szCs w:val="20"/>
              </w:rPr>
              <w:t>,</w:t>
            </w:r>
            <w:r w:rsidR="001D6C75">
              <w:rPr>
                <w:sz w:val="20"/>
                <w:szCs w:val="20"/>
              </w:rPr>
              <w:t xml:space="preserve"> </w:t>
            </w:r>
            <w:r w:rsidR="001D6C75" w:rsidRPr="007F2E68">
              <w:rPr>
                <w:sz w:val="20"/>
                <w:szCs w:val="20"/>
              </w:rPr>
              <w:t>REST API, SOAP</w:t>
            </w:r>
            <w:r w:rsidR="001D6C75">
              <w:rPr>
                <w:sz w:val="20"/>
                <w:szCs w:val="20"/>
              </w:rPr>
              <w:t xml:space="preserve"> following</w:t>
            </w:r>
            <w:r w:rsidR="001D6C75" w:rsidRPr="007F2E68">
              <w:rPr>
                <w:sz w:val="20"/>
                <w:szCs w:val="20"/>
              </w:rPr>
              <w:t xml:space="preserve"> OOP</w:t>
            </w:r>
            <w:r w:rsidR="001D6C75">
              <w:rPr>
                <w:sz w:val="20"/>
                <w:szCs w:val="20"/>
              </w:rPr>
              <w:t xml:space="preserve"> and</w:t>
            </w:r>
            <w:r w:rsidR="001D6C75">
              <w:rPr>
                <w:sz w:val="20"/>
                <w:szCs w:val="20"/>
              </w:rPr>
              <w:t xml:space="preserve"> SOLID</w:t>
            </w:r>
            <w:r w:rsidR="001D6C75">
              <w:rPr>
                <w:sz w:val="20"/>
                <w:szCs w:val="20"/>
              </w:rPr>
              <w:t xml:space="preserve"> principles.</w:t>
            </w:r>
          </w:p>
          <w:p w14:paraId="6BA107D6" w14:textId="77777777" w:rsidR="00481DA8" w:rsidRPr="007F2E68" w:rsidRDefault="00481DA8">
            <w:pPr>
              <w:rPr>
                <w:sz w:val="20"/>
                <w:szCs w:val="20"/>
              </w:rPr>
            </w:pPr>
          </w:p>
          <w:p w14:paraId="1BB67F47" w14:textId="208679F8" w:rsidR="00481DA8" w:rsidRPr="007F2E68" w:rsidRDefault="005B4B3F">
            <w:pPr>
              <w:rPr>
                <w:sz w:val="20"/>
                <w:szCs w:val="20"/>
              </w:rPr>
            </w:pPr>
            <w:r w:rsidRPr="007F2E68">
              <w:rPr>
                <w:sz w:val="20"/>
                <w:szCs w:val="20"/>
              </w:rPr>
              <w:t xml:space="preserve">Managing infrastructure using Terraform, </w:t>
            </w:r>
            <w:r w:rsidR="00157D47">
              <w:rPr>
                <w:sz w:val="20"/>
                <w:szCs w:val="20"/>
              </w:rPr>
              <w:t>CI/CD,</w:t>
            </w:r>
            <w:r w:rsidRPr="007F2E68">
              <w:rPr>
                <w:sz w:val="20"/>
                <w:szCs w:val="20"/>
              </w:rPr>
              <w:t xml:space="preserve"> DevOps pipelines, </w:t>
            </w:r>
            <w:r w:rsidR="00157D47" w:rsidRPr="007F2E68">
              <w:rPr>
                <w:sz w:val="20"/>
                <w:szCs w:val="20"/>
              </w:rPr>
              <w:t xml:space="preserve">Docker </w:t>
            </w:r>
            <w:r w:rsidRPr="007F2E68">
              <w:rPr>
                <w:sz w:val="20"/>
                <w:szCs w:val="20"/>
              </w:rPr>
              <w:t xml:space="preserve">container orchestration </w:t>
            </w:r>
            <w:r w:rsidR="00157D47">
              <w:rPr>
                <w:sz w:val="20"/>
                <w:szCs w:val="20"/>
              </w:rPr>
              <w:t xml:space="preserve">with </w:t>
            </w:r>
            <w:r w:rsidRPr="007F2E68">
              <w:rPr>
                <w:sz w:val="20"/>
                <w:szCs w:val="20"/>
              </w:rPr>
              <w:t>A</w:t>
            </w:r>
            <w:r w:rsidR="007F2E68">
              <w:rPr>
                <w:sz w:val="20"/>
                <w:szCs w:val="20"/>
              </w:rPr>
              <w:t>zure Kubernetes</w:t>
            </w:r>
            <w:r w:rsidRPr="007F2E68">
              <w:rPr>
                <w:sz w:val="20"/>
                <w:szCs w:val="20"/>
              </w:rPr>
              <w:t xml:space="preserve"> </w:t>
            </w:r>
            <w:r w:rsidR="007F2E68">
              <w:rPr>
                <w:sz w:val="20"/>
                <w:szCs w:val="20"/>
              </w:rPr>
              <w:t>C</w:t>
            </w:r>
            <w:r w:rsidRPr="007F2E68">
              <w:rPr>
                <w:sz w:val="20"/>
                <w:szCs w:val="20"/>
              </w:rPr>
              <w:t xml:space="preserve">luster. </w:t>
            </w:r>
          </w:p>
          <w:p w14:paraId="433D74E0" w14:textId="77777777" w:rsidR="00481DA8" w:rsidRPr="007F2E68" w:rsidRDefault="00481DA8">
            <w:pPr>
              <w:rPr>
                <w:sz w:val="20"/>
                <w:szCs w:val="20"/>
              </w:rPr>
            </w:pPr>
          </w:p>
          <w:p w14:paraId="27B9840D" w14:textId="77777777" w:rsidR="00481DA8" w:rsidRPr="007F2E68" w:rsidRDefault="005B4B3F">
            <w:pPr>
              <w:rPr>
                <w:sz w:val="20"/>
                <w:szCs w:val="20"/>
              </w:rPr>
            </w:pPr>
            <w:r w:rsidRPr="007F2E68">
              <w:rPr>
                <w:sz w:val="20"/>
                <w:szCs w:val="20"/>
              </w:rPr>
              <w:t xml:space="preserve">Experience in Microsoft365, Azure, Microservice architecture, </w:t>
            </w:r>
          </w:p>
          <w:p w14:paraId="130BB5ED" w14:textId="65EE6835" w:rsidR="00481DA8" w:rsidRPr="007F2E68" w:rsidRDefault="005B4B3F">
            <w:pPr>
              <w:rPr>
                <w:sz w:val="20"/>
                <w:szCs w:val="20"/>
              </w:rPr>
            </w:pPr>
            <w:r w:rsidRPr="007F2E68">
              <w:rPr>
                <w:sz w:val="20"/>
                <w:szCs w:val="20"/>
              </w:rPr>
              <w:t>Serverless architecture,</w:t>
            </w:r>
            <w:r w:rsidR="001D6C75">
              <w:rPr>
                <w:sz w:val="20"/>
                <w:szCs w:val="20"/>
              </w:rPr>
              <w:t xml:space="preserve"> </w:t>
            </w:r>
            <w:r w:rsidR="00157D47">
              <w:rPr>
                <w:sz w:val="20"/>
                <w:szCs w:val="20"/>
              </w:rPr>
              <w:t>E</w:t>
            </w:r>
            <w:r w:rsidR="001D6C75">
              <w:rPr>
                <w:sz w:val="20"/>
                <w:szCs w:val="20"/>
              </w:rPr>
              <w:t xml:space="preserve">vent driven and </w:t>
            </w:r>
            <w:r w:rsidR="00157D47">
              <w:rPr>
                <w:sz w:val="20"/>
                <w:szCs w:val="20"/>
              </w:rPr>
              <w:t xml:space="preserve">event source </w:t>
            </w:r>
            <w:r w:rsidR="001D6C75">
              <w:rPr>
                <w:sz w:val="20"/>
                <w:szCs w:val="20"/>
              </w:rPr>
              <w:t>architecture.</w:t>
            </w:r>
            <w:r w:rsidRPr="007F2E68">
              <w:rPr>
                <w:sz w:val="20"/>
                <w:szCs w:val="20"/>
              </w:rPr>
              <w:t xml:space="preserve"> Cloud-Native Apps, Full-stack development including unit, integration and automated UI testing with </w:t>
            </w:r>
            <w:proofErr w:type="spellStart"/>
            <w:r w:rsidRPr="007F2E68">
              <w:rPr>
                <w:sz w:val="20"/>
                <w:szCs w:val="20"/>
              </w:rPr>
              <w:t>NUnit</w:t>
            </w:r>
            <w:proofErr w:type="spellEnd"/>
            <w:r w:rsidRPr="007F2E68">
              <w:rPr>
                <w:sz w:val="20"/>
                <w:szCs w:val="20"/>
              </w:rPr>
              <w:t xml:space="preserve">, </w:t>
            </w:r>
            <w:proofErr w:type="spellStart"/>
            <w:r w:rsidRPr="007F2E68">
              <w:rPr>
                <w:sz w:val="20"/>
                <w:szCs w:val="20"/>
              </w:rPr>
              <w:t>XUnit</w:t>
            </w:r>
            <w:proofErr w:type="spellEnd"/>
            <w:r w:rsidRPr="007F2E68">
              <w:rPr>
                <w:sz w:val="20"/>
                <w:szCs w:val="20"/>
              </w:rPr>
              <w:t xml:space="preserve"> and Selenium. </w:t>
            </w:r>
          </w:p>
          <w:p w14:paraId="434EF859" w14:textId="77777777" w:rsidR="00481DA8" w:rsidRPr="007F2E68" w:rsidRDefault="00481DA8">
            <w:pPr>
              <w:rPr>
                <w:sz w:val="20"/>
                <w:szCs w:val="20"/>
              </w:rPr>
            </w:pPr>
          </w:p>
          <w:p w14:paraId="479A5176" w14:textId="1CBEAFC7" w:rsidR="00481DA8" w:rsidRPr="007F2E68" w:rsidRDefault="005B4B3F">
            <w:pPr>
              <w:rPr>
                <w:sz w:val="20"/>
                <w:szCs w:val="20"/>
              </w:rPr>
            </w:pPr>
            <w:r w:rsidRPr="007F2E68">
              <w:rPr>
                <w:sz w:val="20"/>
                <w:szCs w:val="20"/>
              </w:rPr>
              <w:t xml:space="preserve">Usage of Power BI for reporting and Datadog for monitoring and alerting. Working in an agile way using </w:t>
            </w:r>
            <w:r w:rsidR="00CD703B">
              <w:rPr>
                <w:sz w:val="20"/>
                <w:szCs w:val="20"/>
              </w:rPr>
              <w:t>S</w:t>
            </w:r>
            <w:r w:rsidRPr="007F2E68">
              <w:rPr>
                <w:sz w:val="20"/>
                <w:szCs w:val="20"/>
              </w:rPr>
              <w:t xml:space="preserve">crum in a team of six people providing quality, latency, stability and performance carefully following </w:t>
            </w:r>
            <w:r w:rsidR="00CD703B">
              <w:rPr>
                <w:sz w:val="20"/>
                <w:szCs w:val="20"/>
              </w:rPr>
              <w:t>SOLID</w:t>
            </w:r>
            <w:r w:rsidRPr="007F2E68">
              <w:rPr>
                <w:sz w:val="20"/>
                <w:szCs w:val="20"/>
              </w:rPr>
              <w:t xml:space="preserve"> principles and </w:t>
            </w:r>
            <w:r w:rsidR="00CD703B">
              <w:rPr>
                <w:sz w:val="20"/>
                <w:szCs w:val="20"/>
              </w:rPr>
              <w:t>D</w:t>
            </w:r>
            <w:r w:rsidRPr="007F2E68">
              <w:rPr>
                <w:sz w:val="20"/>
                <w:szCs w:val="20"/>
              </w:rPr>
              <w:t>esign patterns.</w:t>
            </w:r>
          </w:p>
          <w:p w14:paraId="063401A0" w14:textId="77777777" w:rsidR="00481DA8" w:rsidRDefault="00481DA8"/>
          <w:p w14:paraId="142EFDDE" w14:textId="77777777" w:rsidR="00481DA8" w:rsidRDefault="00481DA8"/>
          <w:p w14:paraId="69CDDD9A" w14:textId="77777777" w:rsidR="00481DA8" w:rsidRDefault="005B4B3F">
            <w:r>
              <w:rPr>
                <w:b/>
                <w:sz w:val="28"/>
                <w:szCs w:val="28"/>
              </w:rPr>
              <w:t xml:space="preserve">Software Engineer at </w:t>
            </w:r>
            <w:proofErr w:type="spellStart"/>
            <w:r>
              <w:rPr>
                <w:b/>
                <w:sz w:val="28"/>
                <w:szCs w:val="28"/>
              </w:rPr>
              <w:t>SoftUni</w:t>
            </w:r>
            <w:proofErr w:type="spellEnd"/>
            <w:r>
              <w:rPr>
                <w:b/>
                <w:sz w:val="28"/>
                <w:szCs w:val="28"/>
              </w:rPr>
              <w:t xml:space="preserve"> in Sofia, Bulgaria</w:t>
            </w:r>
          </w:p>
          <w:p w14:paraId="19BB4061" w14:textId="77777777" w:rsidR="00481DA8" w:rsidRDefault="005B4B3F">
            <w:r>
              <w:t>05/12/2016 – 21/12/</w:t>
            </w:r>
            <w:proofErr w:type="gramStart"/>
            <w:r>
              <w:t>2018  (</w:t>
            </w:r>
            <w:proofErr w:type="gramEnd"/>
            <w:r>
              <w:t xml:space="preserve"> 2 years )</w:t>
            </w:r>
          </w:p>
          <w:p w14:paraId="3FA17E23" w14:textId="77777777" w:rsidR="00481DA8" w:rsidRDefault="00481DA8"/>
          <w:p w14:paraId="53756F7B" w14:textId="0094AEF3" w:rsidR="00481DA8" w:rsidRPr="007F2E68" w:rsidRDefault="005B4B3F">
            <w:pPr>
              <w:rPr>
                <w:sz w:val="20"/>
                <w:szCs w:val="20"/>
              </w:rPr>
            </w:pPr>
            <w:r w:rsidRPr="007F2E68">
              <w:rPr>
                <w:sz w:val="20"/>
                <w:szCs w:val="20"/>
              </w:rPr>
              <w:t xml:space="preserve">Design and deliver backend RESTFUL API’s using .Net Core and NodeJS + </w:t>
            </w:r>
            <w:proofErr w:type="spellStart"/>
            <w:r w:rsidRPr="007F2E68">
              <w:rPr>
                <w:sz w:val="20"/>
                <w:szCs w:val="20"/>
              </w:rPr>
              <w:t>ExpressJS</w:t>
            </w:r>
            <w:proofErr w:type="spellEnd"/>
            <w:r w:rsidRPr="007F2E68">
              <w:rPr>
                <w:sz w:val="20"/>
                <w:szCs w:val="20"/>
              </w:rPr>
              <w:t>.</w:t>
            </w:r>
            <w:r w:rsidR="00CD703B">
              <w:rPr>
                <w:sz w:val="20"/>
                <w:szCs w:val="20"/>
              </w:rPr>
              <w:t xml:space="preserve"> </w:t>
            </w:r>
            <w:r w:rsidRPr="007F2E68">
              <w:rPr>
                <w:sz w:val="20"/>
                <w:szCs w:val="20"/>
              </w:rPr>
              <w:t>Build and release frontend applications with React</w:t>
            </w:r>
            <w:r w:rsidR="00CD703B">
              <w:rPr>
                <w:sz w:val="20"/>
                <w:szCs w:val="20"/>
              </w:rPr>
              <w:t xml:space="preserve"> </w:t>
            </w:r>
            <w:r w:rsidRPr="007F2E68">
              <w:rPr>
                <w:sz w:val="20"/>
                <w:szCs w:val="20"/>
              </w:rPr>
              <w:t>JS</w:t>
            </w:r>
            <w:r w:rsidR="00CD703B">
              <w:rPr>
                <w:sz w:val="20"/>
                <w:szCs w:val="20"/>
              </w:rPr>
              <w:t>.</w:t>
            </w:r>
          </w:p>
          <w:p w14:paraId="5B429707" w14:textId="77777777" w:rsidR="00481DA8" w:rsidRPr="007F2E68" w:rsidRDefault="00481DA8">
            <w:pPr>
              <w:rPr>
                <w:sz w:val="20"/>
                <w:szCs w:val="20"/>
              </w:rPr>
            </w:pPr>
          </w:p>
          <w:p w14:paraId="24A8BD1D" w14:textId="597F4F45" w:rsidR="00481DA8" w:rsidRPr="007F2E68" w:rsidRDefault="005B4B3F">
            <w:pPr>
              <w:rPr>
                <w:sz w:val="20"/>
                <w:szCs w:val="20"/>
              </w:rPr>
            </w:pPr>
            <w:r w:rsidRPr="007F2E68">
              <w:rPr>
                <w:sz w:val="20"/>
                <w:szCs w:val="20"/>
              </w:rPr>
              <w:t xml:space="preserve">Experience with MVC, MVVM, REST, SOAP XML, JSON, YAML, </w:t>
            </w:r>
            <w:r w:rsidR="00CD703B">
              <w:rPr>
                <w:sz w:val="20"/>
                <w:szCs w:val="20"/>
              </w:rPr>
              <w:t>GIT</w:t>
            </w:r>
            <w:r w:rsidRPr="007F2E68">
              <w:rPr>
                <w:sz w:val="20"/>
                <w:szCs w:val="20"/>
              </w:rPr>
              <w:t>, GitHub and more. Optimizing SQL queries and working on relational databases with SQL, MYSQL, Dapper and EF Core.</w:t>
            </w:r>
          </w:p>
          <w:p w14:paraId="786BC5A4" w14:textId="77777777" w:rsidR="00481DA8" w:rsidRPr="007F2E68" w:rsidRDefault="00481DA8">
            <w:pPr>
              <w:rPr>
                <w:sz w:val="20"/>
                <w:szCs w:val="20"/>
              </w:rPr>
            </w:pPr>
          </w:p>
          <w:p w14:paraId="598A290D" w14:textId="77777777" w:rsidR="00481DA8" w:rsidRDefault="005B4B3F">
            <w:r w:rsidRPr="007F2E68">
              <w:rPr>
                <w:sz w:val="20"/>
                <w:szCs w:val="20"/>
              </w:rPr>
              <w:t>Quickly deliver quality code and meet deadlines on multiple projects using different technologies, languages and frameworks.</w:t>
            </w:r>
          </w:p>
        </w:tc>
      </w:tr>
    </w:tbl>
    <w:p w14:paraId="0758A9AD" w14:textId="77777777" w:rsidR="00481DA8" w:rsidRDefault="00481DA8"/>
    <w:sectPr w:rsidR="00481DA8">
      <w:headerReference w:type="default" r:id="rId16"/>
      <w:pgSz w:w="12240" w:h="15840"/>
      <w:pgMar w:top="360" w:right="360" w:bottom="360" w:left="360" w:header="288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C0E8F" w14:textId="77777777" w:rsidR="002035EE" w:rsidRDefault="002035EE">
      <w:r>
        <w:separator/>
      </w:r>
    </w:p>
  </w:endnote>
  <w:endnote w:type="continuationSeparator" w:id="0">
    <w:p w14:paraId="0C3D29BE" w14:textId="77777777" w:rsidR="002035EE" w:rsidRDefault="0020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6C08D" w14:textId="77777777" w:rsidR="002035EE" w:rsidRDefault="002035EE">
      <w:r>
        <w:rPr>
          <w:color w:val="000000"/>
        </w:rPr>
        <w:separator/>
      </w:r>
    </w:p>
  </w:footnote>
  <w:footnote w:type="continuationSeparator" w:id="0">
    <w:p w14:paraId="5FBA5C48" w14:textId="77777777" w:rsidR="002035EE" w:rsidRDefault="00203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68A9D" w14:textId="77777777" w:rsidR="001D3557" w:rsidRDefault="005B4B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93DD6A" wp14:editId="0AA22498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4818" cy="9466582"/>
              <wp:effectExtent l="0" t="0" r="5082" b="1268"/>
              <wp:wrapNone/>
              <wp:docPr id="1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4818" cy="946658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5"/>
                          <a:gd name="f7" fmla="val 1"/>
                          <a:gd name="f8" fmla="+- 0 0 -360"/>
                          <a:gd name="f9" fmla="*/ f3 1 5"/>
                          <a:gd name="f10" fmla="*/ f4 1 5"/>
                          <a:gd name="f11" fmla="val f5"/>
                          <a:gd name="f12" fmla="val f6"/>
                          <a:gd name="f13" fmla="*/ f8 f0 1"/>
                          <a:gd name="f14" fmla="+- f12 0 f11"/>
                          <a:gd name="f15" fmla="*/ f13 1 f2"/>
                          <a:gd name="f16" fmla="*/ f14 1 5"/>
                          <a:gd name="f17" fmla="*/ f14 1 10"/>
                          <a:gd name="f18" fmla="*/ f14 1 2"/>
                          <a:gd name="f19" fmla="+- f15 0 f1"/>
                          <a:gd name="f20" fmla="+- f11 f18 0"/>
                          <a:gd name="f21" fmla="*/ f17 1 f16"/>
                          <a:gd name="f22" fmla="*/ f11 1 f16"/>
                          <a:gd name="f23" fmla="*/ f12 1 f16"/>
                          <a:gd name="f24" fmla="*/ f16 1 f16"/>
                          <a:gd name="f25" fmla="*/ f20 1 f16"/>
                          <a:gd name="f26" fmla="*/ f22 f9 1"/>
                          <a:gd name="f27" fmla="*/ f23 f9 1"/>
                          <a:gd name="f28" fmla="*/ f23 f10 1"/>
                          <a:gd name="f29" fmla="*/ f24 f10 1"/>
                          <a:gd name="f30" fmla="*/ f21 f10 1"/>
                          <a:gd name="f31" fmla="*/ f25 f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19">
                            <a:pos x="f31" y="f30"/>
                          </a:cxn>
                        </a:cxnLst>
                        <a:rect l="f26" t="f29" r="f27" b="f28"/>
                        <a:pathLst>
                          <a:path w="5" h="5">
                            <a:moveTo>
                              <a:pt x="f5" y="f7"/>
                            </a:moveTo>
                            <a:lnTo>
                              <a:pt x="f6" y="f5"/>
                            </a:lnTo>
                            <a:lnTo>
                              <a:pt x="f6" y="f6"/>
                            </a:lnTo>
                            <a:lnTo>
                              <a:pt x="f5" y="f6"/>
                            </a:lnTo>
                            <a:close/>
                          </a:path>
                        </a:pathLst>
                      </a:custGeom>
                      <a:solidFill>
                        <a:srgbClr val="EBF5D7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922AFFA" id="Manual Input 4" o:spid="_x0000_s1026" style="position:absolute;margin-left:18pt;margin-top:0;width:236.6pt;height:745.4pt;z-index:-251657216;visibility:visible;mso-wrap-style:square;mso-wrap-distance-left:9pt;mso-wrap-distance-top:0;mso-wrap-distance-right:9pt;mso-wrap-distance-bottom:0;mso-position-horizontal:absolute;mso-position-horizontal-relative:page;mso-position-vertical:center;mso-position-vertical-relative:page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" path="m,1l5,r,5l,5,,1xe" fillcolor="#ebf5d7" stroked="f">
              <v:path arrowok="t" o:connecttype="custom" o:connectlocs="1502409,0;3004818,4733291;1502409,9466582;0,4733291;1502409,946658" o:connectangles="270,0,90,180,270" textboxrect="0,1,5,5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A8"/>
    <w:rsid w:val="00157D47"/>
    <w:rsid w:val="001D6C75"/>
    <w:rsid w:val="002035EE"/>
    <w:rsid w:val="00481DA8"/>
    <w:rsid w:val="004A186D"/>
    <w:rsid w:val="005B4B3F"/>
    <w:rsid w:val="007F2E68"/>
    <w:rsid w:val="00825D71"/>
    <w:rsid w:val="008B3067"/>
    <w:rsid w:val="00A06E9B"/>
    <w:rsid w:val="00A43ADD"/>
    <w:rsid w:val="00A4694D"/>
    <w:rsid w:val="00C43398"/>
    <w:rsid w:val="00CD703B"/>
    <w:rsid w:val="00EB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A182"/>
  <w15:docId w15:val="{BB7E5F4D-691E-46C6-BB01-5FA07A1A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HGGothicE" w:hAnsi="Franklin Gothic Book" w:cs="Times New Roman"/>
        <w:sz w:val="24"/>
        <w:szCs w:val="24"/>
        <w:lang w:val="en-US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right="36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Franklin Gothic Medium" w:eastAsia="HGSoeiKakugothicUB" w:hAnsi="Franklin Gothic Medium"/>
      <w:caps/>
      <w:color w:val="FFFFFF"/>
      <w:sz w:val="4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1" w:color="99CB38"/>
      </w:pBdr>
      <w:spacing w:before="200" w:line="276" w:lineRule="auto"/>
      <w:outlineLvl w:val="1"/>
    </w:pPr>
    <w:rPr>
      <w:rFonts w:ascii="Franklin Gothic Medium" w:eastAsia="HGSoeiKakugothicUB" w:hAnsi="Franklin Gothic Medium"/>
      <w:b/>
      <w:bCs/>
      <w:caps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Franklin Gothic Medium" w:eastAsia="HGSoeiKakugothicUB" w:hAnsi="Franklin Gothic Medium"/>
      <w:color w:val="4C66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Franklin Gothic Medium" w:eastAsia="HGSoeiKakugothicUB" w:hAnsi="Franklin Gothic Medium" w:cs="Times New Roman"/>
      <w:b/>
      <w:bCs/>
      <w:caps/>
      <w:sz w:val="26"/>
      <w:szCs w:val="26"/>
    </w:rPr>
  </w:style>
  <w:style w:type="paragraph" w:styleId="Title">
    <w:name w:val="Title"/>
    <w:basedOn w:val="Normal"/>
    <w:next w:val="Normal"/>
    <w:uiPriority w:val="10"/>
    <w:qFormat/>
    <w:pPr>
      <w:spacing w:after="300"/>
      <w:jc w:val="center"/>
    </w:pPr>
    <w:rPr>
      <w:rFonts w:ascii="Franklin Gothic Medium" w:eastAsia="HGSoeiKakugothicUB" w:hAnsi="Franklin Gothic Medium"/>
      <w:caps/>
      <w:spacing w:val="5"/>
      <w:kern w:val="3"/>
      <w:sz w:val="72"/>
      <w:szCs w:val="52"/>
    </w:rPr>
  </w:style>
  <w:style w:type="character" w:customStyle="1" w:styleId="TitleChar">
    <w:name w:val="Title Char"/>
    <w:basedOn w:val="DefaultParagraphFont"/>
    <w:rPr>
      <w:rFonts w:ascii="Franklin Gothic Medium" w:eastAsia="HGSoeiKakugothicUB" w:hAnsi="Franklin Gothic Medium" w:cs="Times New Roman"/>
      <w:caps/>
      <w:spacing w:val="5"/>
      <w:kern w:val="3"/>
      <w:sz w:val="72"/>
      <w:szCs w:val="52"/>
    </w:rPr>
  </w:style>
  <w:style w:type="character" w:styleId="Emphasis">
    <w:name w:val="Emphasis"/>
    <w:basedOn w:val="DefaultParagraphFont"/>
    <w:rPr>
      <w:i/>
      <w:iCs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sz w:val="22"/>
    </w:rPr>
  </w:style>
  <w:style w:type="character" w:customStyle="1" w:styleId="Heading3Char">
    <w:name w:val="Heading 3 Char"/>
    <w:basedOn w:val="DefaultParagraphFont"/>
    <w:rPr>
      <w:rFonts w:ascii="Franklin Gothic Medium" w:eastAsia="HGSoeiKakugothicUB" w:hAnsi="Franklin Gothic Medium" w:cs="Times New Roman"/>
      <w:color w:val="4C661A"/>
      <w:sz w:val="22"/>
    </w:rPr>
  </w:style>
  <w:style w:type="paragraph" w:styleId="Date">
    <w:name w:val="Date"/>
    <w:basedOn w:val="Normal"/>
    <w:next w:val="Normal"/>
    <w:rPr>
      <w:sz w:val="18"/>
      <w:szCs w:val="22"/>
    </w:rPr>
  </w:style>
  <w:style w:type="character" w:customStyle="1" w:styleId="DateChar">
    <w:name w:val="Date Char"/>
    <w:basedOn w:val="DefaultParagraphFont"/>
    <w:rPr>
      <w:sz w:val="18"/>
      <w:szCs w:val="22"/>
    </w:rPr>
  </w:style>
  <w:style w:type="character" w:styleId="Hyperlink">
    <w:name w:val="Hyperlink"/>
    <w:basedOn w:val="DefaultParagraphFont"/>
    <w:rPr>
      <w:color w:val="31521B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spacing w:after="360"/>
      <w:jc w:val="center"/>
    </w:pPr>
    <w:rPr>
      <w:spacing w:val="19"/>
      <w:w w:val="86"/>
      <w:sz w:val="32"/>
      <w:szCs w:val="28"/>
    </w:rPr>
  </w:style>
  <w:style w:type="character" w:customStyle="1" w:styleId="SubtitleChar">
    <w:name w:val="Subtitle Char"/>
    <w:basedOn w:val="DefaultParagraphFont"/>
    <w:rPr>
      <w:spacing w:val="19"/>
      <w:w w:val="86"/>
      <w:sz w:val="32"/>
      <w:szCs w:val="28"/>
    </w:rPr>
  </w:style>
  <w:style w:type="character" w:customStyle="1" w:styleId="Heading1Char">
    <w:name w:val="Heading 1 Char"/>
    <w:basedOn w:val="DefaultParagraphFont"/>
    <w:rPr>
      <w:rFonts w:ascii="Franklin Gothic Medium" w:eastAsia="HGSoeiKakugothicUB" w:hAnsi="Franklin Gothic Medium" w:cs="Times New Roman"/>
      <w:caps/>
      <w:color w:val="FFFFFF"/>
      <w:sz w:val="48"/>
      <w:szCs w:val="32"/>
    </w:rPr>
  </w:style>
  <w:style w:type="character" w:styleId="UnresolvedMention">
    <w:name w:val="Unresolved Mention"/>
    <w:basedOn w:val="DefaultParagraphFont"/>
    <w:rPr>
      <w:color w:val="808080"/>
      <w:shd w:val="clear" w:color="auto" w:fill="E6E6E6"/>
    </w:rPr>
  </w:style>
  <w:style w:type="paragraph" w:customStyle="1" w:styleId="ProfileText">
    <w:name w:val="Profile Text"/>
    <w:basedOn w:val="Normal"/>
  </w:style>
  <w:style w:type="paragraph" w:customStyle="1" w:styleId="ContactDetails">
    <w:name w:val="Contact Details"/>
    <w:basedOn w:val="Normal"/>
  </w:style>
  <w:style w:type="paragraph" w:customStyle="1" w:styleId="Contact1">
    <w:name w:val="Contact1"/>
    <w:basedOn w:val="Normal"/>
    <w:next w:val="Normal"/>
    <w:pPr>
      <w:spacing w:line="264" w:lineRule="auto"/>
      <w:ind w:right="0"/>
    </w:pPr>
    <w:rPr>
      <w:rFonts w:ascii="Century Gothic" w:eastAsia="Century Gothic" w:hAnsi="Century Gothic"/>
      <w:color w:val="FFFFFF"/>
      <w:sz w:val="24"/>
      <w:lang w:eastAsia="en-US"/>
    </w:rPr>
  </w:style>
  <w:style w:type="character" w:styleId="FollowedHyperlink">
    <w:name w:val="FollowedHyperlink"/>
    <w:basedOn w:val="DefaultParagraphFont"/>
    <w:rPr>
      <w:color w:val="977B2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OKILA/Diplomas-Certificates/" TargetMode="External"/><Relationship Id="rId13" Type="http://schemas.openxmlformats.org/officeDocument/2006/relationships/hyperlink" Target="https://github.com/NASOKILA/Portfolio-Projects/tree/comix-sho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asokila.github.io/comix-sho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NASOKILA/Tangy-Restaura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atanas-kambitov-a69528162/" TargetMode="External"/><Relationship Id="rId10" Type="http://schemas.openxmlformats.org/officeDocument/2006/relationships/hyperlink" Target="https://github.com/NASOKILA/todolist.front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SOKILA/todolist.backend" TargetMode="External"/><Relationship Id="rId14" Type="http://schemas.openxmlformats.org/officeDocument/2006/relationships/hyperlink" Target="https://github.com/NASOKIL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n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9950A-EA50-44A3-8D95-8465A9B9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22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Kambitov</dc:creator>
  <dc:description/>
  <cp:lastModifiedBy>Atanas Kambitov</cp:lastModifiedBy>
  <cp:revision>11</cp:revision>
  <dcterms:created xsi:type="dcterms:W3CDTF">2020-12-04T01:54:00Z</dcterms:created>
  <dcterms:modified xsi:type="dcterms:W3CDTF">2021-08-18T02:10:00Z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e30ba449-43c6-4cb4-ab67-7944acc9363d_Enabled">
    <vt:lpwstr>true</vt:lpwstr>
  </property>
  <property fmtid="{D5CDD505-2E9C-101B-9397-08002B2CF9AE}" pid="4" name="MSIP_Label_e30ba449-43c6-4cb4-ab67-7944acc9363d_SetDate">
    <vt:lpwstr>2020-12-04T00:02:19Z</vt:lpwstr>
  </property>
  <property fmtid="{D5CDD505-2E9C-101B-9397-08002B2CF9AE}" pid="5" name="MSIP_Label_e30ba449-43c6-4cb4-ab67-7944acc9363d_Method">
    <vt:lpwstr>Standard</vt:lpwstr>
  </property>
  <property fmtid="{D5CDD505-2E9C-101B-9397-08002B2CF9AE}" pid="6" name="MSIP_Label_e30ba449-43c6-4cb4-ab67-7944acc9363d_Name">
    <vt:lpwstr>e30ba449-43c6-4cb4-ab67-7944acc9363d</vt:lpwstr>
  </property>
  <property fmtid="{D5CDD505-2E9C-101B-9397-08002B2CF9AE}" pid="7" name="MSIP_Label_e30ba449-43c6-4cb4-ab67-7944acc9363d_SiteId">
    <vt:lpwstr>e11fd634-26b5-47f4-8b8c-908e466e9bdf</vt:lpwstr>
  </property>
  <property fmtid="{D5CDD505-2E9C-101B-9397-08002B2CF9AE}" pid="8" name="MSIP_Label_e30ba449-43c6-4cb4-ab67-7944acc9363d_ActionId">
    <vt:lpwstr>4264aac0-2bf3-404e-9f32-00005560623d</vt:lpwstr>
  </property>
  <property fmtid="{D5CDD505-2E9C-101B-9397-08002B2CF9AE}" pid="9" name="MSIP_Label_e30ba449-43c6-4cb4-ab67-7944acc9363d_ContentBits">
    <vt:lpwstr>0</vt:lpwstr>
  </property>
</Properties>
</file>