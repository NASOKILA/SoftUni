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10" w:type="dxa"/>
          <w:right w:w="10" w:type="dxa"/>
        </w:tblCellMar>
        <w:tblLook w:val="0000" w:firstRow="0" w:lastRow="0" w:firstColumn="0" w:lastColumn="0" w:noHBand="0" w:noVBand="0"/>
      </w:tblPr>
      <w:tblGrid>
        <w:gridCol w:w="316"/>
        <w:gridCol w:w="134"/>
        <w:gridCol w:w="90"/>
        <w:gridCol w:w="2340"/>
        <w:gridCol w:w="270"/>
        <w:gridCol w:w="536"/>
        <w:gridCol w:w="454"/>
        <w:gridCol w:w="7236"/>
      </w:tblGrid>
      <w:tr w:rsidR="00024C69" w14:paraId="4A7244F1" w14:textId="77777777">
        <w:trPr>
          <w:trHeight w:val="284"/>
        </w:trPr>
        <w:tc>
          <w:tcPr>
            <w:tcW w:w="540" w:type="dxa"/>
            <w:gridSpan w:val="3"/>
            <w:shd w:val="clear" w:color="auto" w:fill="auto"/>
            <w:tcMar>
              <w:top w:w="0" w:type="dxa"/>
              <w:left w:w="0" w:type="dxa"/>
              <w:bottom w:w="0" w:type="dxa"/>
              <w:right w:w="0" w:type="dxa"/>
            </w:tcMar>
          </w:tcPr>
          <w:p w14:paraId="2220BF84" w14:textId="77777777" w:rsidR="00024C69" w:rsidRDefault="00024C69"/>
        </w:tc>
        <w:tc>
          <w:tcPr>
            <w:tcW w:w="2340" w:type="dxa"/>
            <w:tcBorders>
              <w:bottom w:val="single" w:sz="4" w:space="0" w:color="FFFFFF"/>
            </w:tcBorders>
            <w:shd w:val="clear" w:color="auto" w:fill="auto"/>
            <w:tcMar>
              <w:top w:w="0" w:type="dxa"/>
              <w:left w:w="0" w:type="dxa"/>
              <w:bottom w:w="0" w:type="dxa"/>
              <w:right w:w="0" w:type="dxa"/>
            </w:tcMar>
          </w:tcPr>
          <w:p w14:paraId="5D5FF86D" w14:textId="5D2D1057" w:rsidR="00024C69" w:rsidRDefault="00231AEE">
            <w:pPr>
              <w:pStyle w:val="Heading4"/>
            </w:pPr>
            <w:r>
              <w:t xml:space="preserve">A B O U T </w:t>
            </w:r>
            <w:r w:rsidR="00A47F06">
              <w:t xml:space="preserve"> </w:t>
            </w:r>
            <w:r>
              <w:t>M E</w:t>
            </w:r>
          </w:p>
        </w:tc>
        <w:tc>
          <w:tcPr>
            <w:tcW w:w="806" w:type="dxa"/>
            <w:gridSpan w:val="2"/>
            <w:shd w:val="clear" w:color="auto" w:fill="auto"/>
            <w:tcMar>
              <w:top w:w="0" w:type="dxa"/>
              <w:left w:w="0" w:type="dxa"/>
              <w:bottom w:w="0" w:type="dxa"/>
              <w:right w:w="0" w:type="dxa"/>
            </w:tcMar>
          </w:tcPr>
          <w:p w14:paraId="45CA66C2" w14:textId="77777777" w:rsidR="00024C69" w:rsidRDefault="00024C69"/>
        </w:tc>
        <w:tc>
          <w:tcPr>
            <w:tcW w:w="454" w:type="dxa"/>
            <w:vMerge w:val="restart"/>
            <w:shd w:val="clear" w:color="auto" w:fill="auto"/>
            <w:tcMar>
              <w:top w:w="0" w:type="dxa"/>
              <w:left w:w="0" w:type="dxa"/>
              <w:bottom w:w="0" w:type="dxa"/>
              <w:right w:w="0" w:type="dxa"/>
            </w:tcMar>
          </w:tcPr>
          <w:p w14:paraId="00D4EF4E" w14:textId="77777777" w:rsidR="00024C69" w:rsidRDefault="00024C69">
            <w:pPr>
              <w:rPr>
                <w:color w:val="FFD966"/>
              </w:rPr>
            </w:pPr>
          </w:p>
        </w:tc>
        <w:tc>
          <w:tcPr>
            <w:tcW w:w="7236" w:type="dxa"/>
            <w:vMerge w:val="restart"/>
            <w:shd w:val="clear" w:color="auto" w:fill="auto"/>
            <w:tcMar>
              <w:top w:w="0" w:type="dxa"/>
              <w:left w:w="0" w:type="dxa"/>
              <w:bottom w:w="0" w:type="dxa"/>
              <w:right w:w="0" w:type="dxa"/>
            </w:tcMar>
          </w:tcPr>
          <w:p w14:paraId="03ED3A1D" w14:textId="77777777" w:rsidR="00024C69" w:rsidRDefault="00231AEE">
            <w:pPr>
              <w:pStyle w:val="Title"/>
              <w:rPr>
                <w:b/>
                <w:bCs/>
                <w:sz w:val="48"/>
                <w:szCs w:val="48"/>
              </w:rPr>
            </w:pPr>
            <w:r>
              <w:rPr>
                <w:b/>
                <w:bCs/>
                <w:sz w:val="48"/>
                <w:szCs w:val="48"/>
              </w:rPr>
              <w:t>Atanas Kambitov</w:t>
            </w:r>
          </w:p>
          <w:p w14:paraId="3EDB158C" w14:textId="77777777" w:rsidR="00024C69" w:rsidRDefault="00231AEE">
            <w:pPr>
              <w:pStyle w:val="Subtitle"/>
              <w:rPr>
                <w:b/>
                <w:bCs/>
                <w:sz w:val="36"/>
                <w:szCs w:val="36"/>
              </w:rPr>
            </w:pPr>
            <w:r>
              <w:rPr>
                <w:b/>
                <w:bCs/>
                <w:sz w:val="36"/>
                <w:szCs w:val="36"/>
              </w:rPr>
              <w:t>Software Engineer</w:t>
            </w:r>
          </w:p>
          <w:p w14:paraId="75D664DF" w14:textId="77777777" w:rsidR="00024C69" w:rsidRDefault="00231AEE">
            <w:pPr>
              <w:pStyle w:val="Heading1"/>
              <w:rPr>
                <w:b/>
                <w:bCs/>
                <w:sz w:val="24"/>
                <w:szCs w:val="24"/>
              </w:rPr>
            </w:pPr>
            <w:r>
              <w:rPr>
                <w:b/>
                <w:bCs/>
                <w:sz w:val="24"/>
                <w:szCs w:val="24"/>
              </w:rPr>
              <w:t>professional Experience</w:t>
            </w:r>
          </w:p>
          <w:p w14:paraId="3CE8A4C4" w14:textId="77777777" w:rsidR="00024C69" w:rsidRDefault="00231AEE">
            <w:pPr>
              <w:rPr>
                <w:b/>
                <w:bCs/>
              </w:rPr>
            </w:pPr>
            <w:r>
              <w:rPr>
                <w:b/>
                <w:bCs/>
              </w:rPr>
              <w:t>Sainsbury’s – United Kingdom, Coventry</w:t>
            </w:r>
          </w:p>
          <w:p w14:paraId="4405C074" w14:textId="326EDFED" w:rsidR="00024C69" w:rsidRDefault="00231AEE">
            <w:pPr>
              <w:pStyle w:val="Heading2"/>
            </w:pPr>
            <w:r>
              <w:rPr>
                <w:b/>
                <w:bCs/>
                <w:sz w:val="18"/>
                <w:szCs w:val="18"/>
              </w:rPr>
              <w:t xml:space="preserve">Software Engineer                                                    </w:t>
            </w:r>
            <w:r>
              <w:rPr>
                <w:b/>
                <w:bCs/>
                <w:sz w:val="18"/>
                <w:szCs w:val="18"/>
                <w:u w:val="single"/>
              </w:rPr>
              <w:t>03/12/2018 – Now (</w:t>
            </w:r>
            <w:r w:rsidR="00B775C6">
              <w:rPr>
                <w:b/>
                <w:bCs/>
                <w:sz w:val="18"/>
                <w:szCs w:val="18"/>
                <w:u w:val="single"/>
              </w:rPr>
              <w:t xml:space="preserve"> </w:t>
            </w:r>
            <w:r>
              <w:rPr>
                <w:b/>
                <w:bCs/>
                <w:sz w:val="18"/>
                <w:szCs w:val="18"/>
                <w:u w:val="single"/>
              </w:rPr>
              <w:t>1.</w:t>
            </w:r>
            <w:r w:rsidR="00E759A9">
              <w:rPr>
                <w:b/>
                <w:bCs/>
                <w:sz w:val="18"/>
                <w:szCs w:val="18"/>
                <w:u w:val="single"/>
              </w:rPr>
              <w:t>5</w:t>
            </w:r>
            <w:bookmarkStart w:id="0" w:name="_GoBack"/>
            <w:bookmarkEnd w:id="0"/>
            <w:r>
              <w:rPr>
                <w:b/>
                <w:bCs/>
                <w:sz w:val="18"/>
                <w:szCs w:val="18"/>
                <w:u w:val="single"/>
              </w:rPr>
              <w:t xml:space="preserve"> years )</w:t>
            </w:r>
          </w:p>
          <w:p w14:paraId="2BB50665" w14:textId="77777777" w:rsidR="00024C69" w:rsidRDefault="00024C69">
            <w:pPr>
              <w:rPr>
                <w:b/>
                <w:bCs/>
                <w:sz w:val="18"/>
                <w:szCs w:val="18"/>
                <w:u w:val="single"/>
              </w:rPr>
            </w:pPr>
          </w:p>
          <w:p w14:paraId="5AC32BE1" w14:textId="2B018A51" w:rsidR="00024C69" w:rsidRDefault="00231AEE">
            <w:pPr>
              <w:rPr>
                <w:sz w:val="16"/>
                <w:szCs w:val="16"/>
              </w:rPr>
            </w:pPr>
            <w:r>
              <w:rPr>
                <w:sz w:val="16"/>
                <w:szCs w:val="16"/>
              </w:rPr>
              <w:t xml:space="preserve">Currently working on multiple projects mostly with </w:t>
            </w:r>
            <w:r w:rsidR="0064087A">
              <w:rPr>
                <w:sz w:val="16"/>
                <w:szCs w:val="16"/>
              </w:rPr>
              <w:t>C#, .Net Core, ReactJS, React Hooks, Redux, SQL, TSQL, EF Core, Dapper, MongoDB, Azure, AWS, S3, SNS, Lambda, DevOps, AKS, Docker, Signal R, Key vaults, AAD, Redis Cache, Container Registry, App Services, Azure Cosmos Db, Service Bus, Event Hubs, REST</w:t>
            </w:r>
            <w:r w:rsidR="0064087A">
              <w:rPr>
                <w:sz w:val="16"/>
                <w:szCs w:val="16"/>
              </w:rPr>
              <w:t xml:space="preserve"> API’s</w:t>
            </w:r>
            <w:r w:rsidR="0064087A">
              <w:rPr>
                <w:sz w:val="16"/>
                <w:szCs w:val="16"/>
              </w:rPr>
              <w:t>, SOAP, OOP and more.</w:t>
            </w:r>
          </w:p>
          <w:p w14:paraId="7232809B" w14:textId="77777777" w:rsidR="0064087A" w:rsidRDefault="0064087A">
            <w:pPr>
              <w:rPr>
                <w:sz w:val="16"/>
                <w:szCs w:val="16"/>
              </w:rPr>
            </w:pPr>
          </w:p>
          <w:p w14:paraId="53E2CBB0" w14:textId="47F9FF8E" w:rsidR="00024C69" w:rsidRDefault="00231AEE">
            <w:pPr>
              <w:rPr>
                <w:sz w:val="16"/>
                <w:szCs w:val="16"/>
              </w:rPr>
            </w:pPr>
            <w:r>
              <w:rPr>
                <w:sz w:val="16"/>
                <w:szCs w:val="16"/>
              </w:rPr>
              <w:t>Managing infrastructure using Terraform, CI/CD pipelines</w:t>
            </w:r>
            <w:r w:rsidR="00B775C6">
              <w:rPr>
                <w:sz w:val="16"/>
                <w:szCs w:val="16"/>
              </w:rPr>
              <w:t xml:space="preserve">, </w:t>
            </w:r>
            <w:r>
              <w:rPr>
                <w:sz w:val="16"/>
                <w:szCs w:val="16"/>
              </w:rPr>
              <w:t xml:space="preserve">container orchestration with </w:t>
            </w:r>
            <w:r w:rsidR="00A47F06">
              <w:rPr>
                <w:sz w:val="16"/>
                <w:szCs w:val="16"/>
              </w:rPr>
              <w:t xml:space="preserve">Docker and </w:t>
            </w:r>
            <w:r>
              <w:rPr>
                <w:sz w:val="16"/>
                <w:szCs w:val="16"/>
              </w:rPr>
              <w:t>Kubernetes cluster.</w:t>
            </w:r>
            <w:r w:rsidR="0064087A">
              <w:rPr>
                <w:sz w:val="16"/>
                <w:szCs w:val="16"/>
              </w:rPr>
              <w:t xml:space="preserve"> </w:t>
            </w:r>
            <w:r>
              <w:rPr>
                <w:sz w:val="16"/>
                <w:szCs w:val="16"/>
              </w:rPr>
              <w:t xml:space="preserve">Experience </w:t>
            </w:r>
            <w:r w:rsidR="006575E6">
              <w:rPr>
                <w:sz w:val="16"/>
                <w:szCs w:val="16"/>
              </w:rPr>
              <w:t xml:space="preserve">in </w:t>
            </w:r>
            <w:r w:rsidR="00FA5AEB">
              <w:rPr>
                <w:sz w:val="16"/>
                <w:szCs w:val="16"/>
              </w:rPr>
              <w:t xml:space="preserve">Microsoft365, </w:t>
            </w:r>
            <w:r w:rsidR="006575E6">
              <w:rPr>
                <w:sz w:val="16"/>
                <w:szCs w:val="16"/>
              </w:rPr>
              <w:t xml:space="preserve">Azure, </w:t>
            </w:r>
            <w:r>
              <w:rPr>
                <w:sz w:val="16"/>
                <w:szCs w:val="16"/>
              </w:rPr>
              <w:t>Microservice</w:t>
            </w:r>
            <w:r w:rsidR="00502556">
              <w:rPr>
                <w:sz w:val="16"/>
                <w:szCs w:val="16"/>
              </w:rPr>
              <w:t xml:space="preserve"> architecture</w:t>
            </w:r>
            <w:r>
              <w:rPr>
                <w:sz w:val="16"/>
                <w:szCs w:val="16"/>
              </w:rPr>
              <w:t>,</w:t>
            </w:r>
            <w:r w:rsidR="00B814C2">
              <w:rPr>
                <w:sz w:val="16"/>
                <w:szCs w:val="16"/>
              </w:rPr>
              <w:t xml:space="preserve"> Cloud Native Apps,</w:t>
            </w:r>
            <w:r w:rsidR="006575E6">
              <w:rPr>
                <w:sz w:val="16"/>
                <w:szCs w:val="16"/>
              </w:rPr>
              <w:t xml:space="preserve"> </w:t>
            </w:r>
            <w:r>
              <w:rPr>
                <w:sz w:val="16"/>
                <w:szCs w:val="16"/>
              </w:rPr>
              <w:t>Full-stack</w:t>
            </w:r>
            <w:r w:rsidR="00502556">
              <w:rPr>
                <w:sz w:val="16"/>
                <w:szCs w:val="16"/>
              </w:rPr>
              <w:t xml:space="preserve"> </w:t>
            </w:r>
            <w:r>
              <w:rPr>
                <w:sz w:val="16"/>
                <w:szCs w:val="16"/>
              </w:rPr>
              <w:t>development including Unit and Integration testing.</w:t>
            </w:r>
          </w:p>
          <w:p w14:paraId="45ED14B9" w14:textId="77777777" w:rsidR="0064087A" w:rsidRDefault="0064087A">
            <w:pPr>
              <w:rPr>
                <w:sz w:val="16"/>
                <w:szCs w:val="16"/>
              </w:rPr>
            </w:pPr>
          </w:p>
          <w:p w14:paraId="3B8E324F" w14:textId="167C9F04" w:rsidR="00024C69" w:rsidRDefault="00231AEE">
            <w:pPr>
              <w:rPr>
                <w:sz w:val="16"/>
                <w:szCs w:val="16"/>
              </w:rPr>
            </w:pPr>
            <w:r>
              <w:rPr>
                <w:sz w:val="16"/>
                <w:szCs w:val="16"/>
              </w:rPr>
              <w:t>Usage of Power BI for reporting and Datadog for monitoring and alerting.</w:t>
            </w:r>
          </w:p>
          <w:p w14:paraId="592CCB2D" w14:textId="39AD75AF" w:rsidR="00024C69" w:rsidRDefault="00231AEE">
            <w:pPr>
              <w:rPr>
                <w:sz w:val="16"/>
                <w:szCs w:val="16"/>
              </w:rPr>
            </w:pPr>
            <w:r>
              <w:rPr>
                <w:sz w:val="16"/>
                <w:szCs w:val="16"/>
              </w:rPr>
              <w:t xml:space="preserve">Working in an agile way using scrum in a team of five people providing quality, latency, stability and performance </w:t>
            </w:r>
            <w:r w:rsidR="0064087A">
              <w:rPr>
                <w:sz w:val="16"/>
                <w:szCs w:val="16"/>
              </w:rPr>
              <w:t xml:space="preserve">carefully </w:t>
            </w:r>
            <w:r>
              <w:rPr>
                <w:sz w:val="16"/>
                <w:szCs w:val="16"/>
              </w:rPr>
              <w:t>following solid principles and design patterns.</w:t>
            </w:r>
          </w:p>
          <w:p w14:paraId="267B6C51" w14:textId="77777777" w:rsidR="00024C69" w:rsidRDefault="00024C69">
            <w:pPr>
              <w:rPr>
                <w:sz w:val="18"/>
                <w:szCs w:val="18"/>
              </w:rPr>
            </w:pPr>
          </w:p>
          <w:p w14:paraId="67F739A3" w14:textId="77777777" w:rsidR="00024C69" w:rsidRDefault="00231AEE">
            <w:r>
              <w:rPr>
                <w:b/>
                <w:bCs/>
              </w:rPr>
              <w:t>SoftUni – Bulgaria, Sofia</w:t>
            </w:r>
          </w:p>
          <w:p w14:paraId="126B16BB" w14:textId="23B8B1E8" w:rsidR="00024C69" w:rsidRDefault="00231AEE">
            <w:pPr>
              <w:pStyle w:val="Heading2"/>
            </w:pPr>
            <w:r>
              <w:rPr>
                <w:b/>
                <w:bCs/>
                <w:sz w:val="18"/>
                <w:szCs w:val="18"/>
              </w:rPr>
              <w:t xml:space="preserve">Software </w:t>
            </w:r>
            <w:r w:rsidRPr="004410B9">
              <w:rPr>
                <w:b/>
                <w:bCs/>
                <w:color w:val="808080" w:themeColor="background1" w:themeShade="80"/>
                <w:sz w:val="18"/>
                <w:szCs w:val="18"/>
              </w:rPr>
              <w:t xml:space="preserve">Engineer                                             </w:t>
            </w:r>
            <w:r w:rsidRPr="00B814C2">
              <w:rPr>
                <w:b/>
                <w:bCs/>
                <w:color w:val="808080" w:themeColor="background1" w:themeShade="80"/>
                <w:sz w:val="18"/>
                <w:szCs w:val="18"/>
                <w:u w:val="single"/>
              </w:rPr>
              <w:t>05/12/2016 – 21/12/2018 ( 2 years )</w:t>
            </w:r>
            <w:r w:rsidRPr="004410B9">
              <w:rPr>
                <w:b/>
                <w:bCs/>
                <w:color w:val="808080" w:themeColor="background1" w:themeShade="80"/>
                <w:sz w:val="18"/>
                <w:szCs w:val="18"/>
              </w:rPr>
              <w:t xml:space="preserve"> </w:t>
            </w:r>
          </w:p>
          <w:p w14:paraId="3153C8B8" w14:textId="77777777" w:rsidR="00024C69" w:rsidRDefault="00024C69">
            <w:pPr>
              <w:rPr>
                <w:b/>
                <w:bCs/>
                <w:sz w:val="18"/>
                <w:szCs w:val="18"/>
              </w:rPr>
            </w:pPr>
          </w:p>
          <w:p w14:paraId="76480AF0" w14:textId="77777777" w:rsidR="00024C69" w:rsidRDefault="00231AEE">
            <w:pPr>
              <w:rPr>
                <w:sz w:val="16"/>
                <w:szCs w:val="16"/>
              </w:rPr>
            </w:pPr>
            <w:r>
              <w:rPr>
                <w:sz w:val="16"/>
                <w:szCs w:val="16"/>
              </w:rPr>
              <w:t>Design and deliver backend RESTFULL API’s using .Net Core and NodeJS + ExpressJS.</w:t>
            </w:r>
          </w:p>
          <w:p w14:paraId="44D8A00F" w14:textId="77777777" w:rsidR="00024C69" w:rsidRDefault="00231AEE">
            <w:pPr>
              <w:rPr>
                <w:sz w:val="16"/>
                <w:szCs w:val="16"/>
              </w:rPr>
            </w:pPr>
            <w:r>
              <w:rPr>
                <w:sz w:val="16"/>
                <w:szCs w:val="16"/>
              </w:rPr>
              <w:t>Build and release frontend applications with ReactJS and Angular 2+.</w:t>
            </w:r>
          </w:p>
          <w:p w14:paraId="4581377D" w14:textId="77777777" w:rsidR="00024C69" w:rsidRDefault="00231AEE">
            <w:pPr>
              <w:rPr>
                <w:sz w:val="16"/>
                <w:szCs w:val="16"/>
              </w:rPr>
            </w:pPr>
            <w:r>
              <w:rPr>
                <w:sz w:val="16"/>
                <w:szCs w:val="16"/>
              </w:rPr>
              <w:t>Experience with MVC, MVVM, REST, SOAP XML, JSON, YAML, Git, GitHub and more.</w:t>
            </w:r>
          </w:p>
          <w:p w14:paraId="093AA0AA" w14:textId="77777777" w:rsidR="00024C69" w:rsidRDefault="00024C69">
            <w:pPr>
              <w:rPr>
                <w:sz w:val="16"/>
                <w:szCs w:val="16"/>
              </w:rPr>
            </w:pPr>
          </w:p>
          <w:p w14:paraId="47A8D572" w14:textId="22826289" w:rsidR="006575E6" w:rsidRDefault="00231AEE">
            <w:pPr>
              <w:rPr>
                <w:sz w:val="16"/>
                <w:szCs w:val="16"/>
              </w:rPr>
            </w:pPr>
            <w:r>
              <w:rPr>
                <w:sz w:val="16"/>
                <w:szCs w:val="16"/>
              </w:rPr>
              <w:t>Optimizing SQL queries and working on relational databases with SQL, Dapper</w:t>
            </w:r>
            <w:r w:rsidR="0064087A">
              <w:rPr>
                <w:sz w:val="16"/>
                <w:szCs w:val="16"/>
              </w:rPr>
              <w:t xml:space="preserve"> </w:t>
            </w:r>
            <w:r>
              <w:rPr>
                <w:sz w:val="16"/>
                <w:szCs w:val="16"/>
              </w:rPr>
              <w:t xml:space="preserve">and </w:t>
            </w:r>
            <w:r w:rsidR="0064087A">
              <w:rPr>
                <w:sz w:val="16"/>
                <w:szCs w:val="16"/>
              </w:rPr>
              <w:t>EF Core</w:t>
            </w:r>
            <w:r>
              <w:rPr>
                <w:sz w:val="16"/>
                <w:szCs w:val="16"/>
              </w:rPr>
              <w:t>.</w:t>
            </w:r>
          </w:p>
          <w:p w14:paraId="074BA52F" w14:textId="77777777" w:rsidR="00024C69" w:rsidRDefault="00231AEE">
            <w:pPr>
              <w:rPr>
                <w:sz w:val="16"/>
                <w:szCs w:val="16"/>
              </w:rPr>
            </w:pPr>
            <w:r>
              <w:rPr>
                <w:sz w:val="16"/>
                <w:szCs w:val="16"/>
              </w:rPr>
              <w:t>Quickly deliver quality code and meet deadlines on multiple projects using different technologies, languages and frameworks.</w:t>
            </w:r>
          </w:p>
          <w:p w14:paraId="7C0CA941" w14:textId="77777777" w:rsidR="00024C69" w:rsidRDefault="00231AEE">
            <w:pPr>
              <w:pStyle w:val="Heading1"/>
              <w:rPr>
                <w:b/>
                <w:bCs/>
                <w:sz w:val="24"/>
                <w:szCs w:val="24"/>
              </w:rPr>
            </w:pPr>
            <w:r>
              <w:rPr>
                <w:b/>
                <w:bCs/>
                <w:sz w:val="24"/>
                <w:szCs w:val="24"/>
              </w:rPr>
              <w:t>Technical skills</w:t>
            </w:r>
          </w:p>
          <w:p w14:paraId="0CC610C3" w14:textId="733DB796" w:rsidR="00024C69" w:rsidRPr="006575E6" w:rsidRDefault="00FA5AEB">
            <w:r>
              <w:rPr>
                <w:bCs/>
                <w:color w:val="808080" w:themeColor="background1" w:themeShade="80"/>
                <w:sz w:val="16"/>
                <w:szCs w:val="16"/>
              </w:rPr>
              <w:t xml:space="preserve">Cloud </w:t>
            </w:r>
            <w:r w:rsidR="006575E6" w:rsidRPr="00421C06">
              <w:rPr>
                <w:bCs/>
                <w:color w:val="808080" w:themeColor="background1" w:themeShade="80"/>
                <w:sz w:val="16"/>
                <w:szCs w:val="16"/>
              </w:rPr>
              <w:t>|</w:t>
            </w:r>
            <w:r>
              <w:rPr>
                <w:bCs/>
                <w:color w:val="808080" w:themeColor="background1" w:themeShade="80"/>
                <w:sz w:val="16"/>
                <w:szCs w:val="16"/>
              </w:rPr>
              <w:t xml:space="preserve"> Microservices | Serverless </w:t>
            </w:r>
            <w:r w:rsidR="006575E6" w:rsidRPr="00421C06">
              <w:rPr>
                <w:bCs/>
                <w:color w:val="808080" w:themeColor="background1" w:themeShade="80"/>
                <w:sz w:val="16"/>
                <w:szCs w:val="16"/>
              </w:rPr>
              <w:t>|</w:t>
            </w:r>
            <w:r w:rsidR="006575E6">
              <w:rPr>
                <w:bCs/>
                <w:color w:val="808080" w:themeColor="background1" w:themeShade="80"/>
                <w:sz w:val="16"/>
                <w:szCs w:val="16"/>
              </w:rPr>
              <w:t xml:space="preserve"> </w:t>
            </w:r>
            <w:r w:rsidR="00231AEE" w:rsidRPr="00421C06">
              <w:rPr>
                <w:bCs/>
                <w:color w:val="808080" w:themeColor="background1" w:themeShade="80"/>
                <w:sz w:val="16"/>
                <w:szCs w:val="16"/>
              </w:rPr>
              <w:t>Docker | Agile Methodologies | Scrum</w:t>
            </w:r>
            <w:r w:rsidR="006575E6">
              <w:rPr>
                <w:bCs/>
                <w:color w:val="808080" w:themeColor="background1" w:themeShade="80"/>
                <w:sz w:val="16"/>
                <w:szCs w:val="16"/>
              </w:rPr>
              <w:t xml:space="preserve"> </w:t>
            </w:r>
            <w:r w:rsidR="006575E6" w:rsidRPr="00421C06">
              <w:rPr>
                <w:bCs/>
                <w:color w:val="808080" w:themeColor="background1" w:themeShade="80"/>
                <w:sz w:val="16"/>
                <w:szCs w:val="16"/>
              </w:rPr>
              <w:t>|</w:t>
            </w:r>
          </w:p>
          <w:p w14:paraId="257DBCEB" w14:textId="77777777" w:rsidR="00024C69" w:rsidRPr="00421C06" w:rsidRDefault="00231AEE">
            <w:pPr>
              <w:rPr>
                <w:bCs/>
                <w:color w:val="808080" w:themeColor="background1" w:themeShade="80"/>
                <w:sz w:val="16"/>
                <w:szCs w:val="16"/>
              </w:rPr>
            </w:pPr>
            <w:r w:rsidRPr="00421C06">
              <w:rPr>
                <w:bCs/>
                <w:color w:val="808080" w:themeColor="background1" w:themeShade="80"/>
                <w:sz w:val="16"/>
                <w:szCs w:val="16"/>
              </w:rPr>
              <w:t xml:space="preserve">C# | .Net Core | Node.js &amp; Express.js | MVC &amp; MVVM | RESTFUL API’s | SQL | Mongo DB </w:t>
            </w:r>
          </w:p>
          <w:p w14:paraId="63C54010" w14:textId="21B8D840" w:rsidR="00024C69" w:rsidRPr="00421C06" w:rsidRDefault="00231AEE">
            <w:pPr>
              <w:rPr>
                <w:bCs/>
                <w:color w:val="808080" w:themeColor="background1" w:themeShade="80"/>
                <w:sz w:val="16"/>
                <w:szCs w:val="16"/>
              </w:rPr>
            </w:pPr>
            <w:r w:rsidRPr="00421C06">
              <w:rPr>
                <w:bCs/>
                <w:color w:val="808080" w:themeColor="background1" w:themeShade="80"/>
                <w:sz w:val="16"/>
                <w:szCs w:val="16"/>
              </w:rPr>
              <w:t xml:space="preserve">ReactJS | Angular | Redux | TypeScript | JavaScript | jQuery | Bootstrap | Solid Principles Design Patterns | HTML5 &amp; CSS3 | Less &amp; Sass | Git &amp; GitHub </w:t>
            </w:r>
          </w:p>
          <w:p w14:paraId="21378499" w14:textId="77777777" w:rsidR="00024C69" w:rsidRDefault="00231AEE">
            <w:pPr>
              <w:pStyle w:val="Heading1"/>
            </w:pPr>
            <w:r>
              <w:rPr>
                <w:b/>
                <w:bCs/>
                <w:sz w:val="24"/>
                <w:szCs w:val="24"/>
              </w:rPr>
              <w:t>personal projects</w:t>
            </w:r>
          </w:p>
          <w:p w14:paraId="69E6B2CD" w14:textId="77777777" w:rsidR="00024C69" w:rsidRDefault="00231AEE">
            <w:pPr>
              <w:rPr>
                <w:sz w:val="16"/>
                <w:szCs w:val="16"/>
              </w:rPr>
            </w:pPr>
            <w:r>
              <w:rPr>
                <w:sz w:val="16"/>
                <w:szCs w:val="16"/>
              </w:rPr>
              <w:t xml:space="preserve">.Net Core </w:t>
            </w:r>
          </w:p>
          <w:p w14:paraId="52665EC7" w14:textId="77777777" w:rsidR="00024C69" w:rsidRDefault="000C5692">
            <w:hyperlink r:id="rId6" w:history="1">
              <w:r w:rsidR="00231AEE">
                <w:rPr>
                  <w:rStyle w:val="Hyperlink"/>
                  <w:sz w:val="16"/>
                  <w:szCs w:val="16"/>
                </w:rPr>
                <w:t>https://github.com/NASOKILA/Tangy-Restaurant</w:t>
              </w:r>
            </w:hyperlink>
            <w:r w:rsidR="00231AEE">
              <w:rPr>
                <w:color w:val="B85B22"/>
                <w:sz w:val="16"/>
                <w:szCs w:val="16"/>
                <w:u w:val="single"/>
              </w:rPr>
              <w:t xml:space="preserve"> </w:t>
            </w:r>
          </w:p>
          <w:p w14:paraId="3C4EDF3F" w14:textId="77777777" w:rsidR="00024C69" w:rsidRDefault="00024C69">
            <w:pPr>
              <w:rPr>
                <w:color w:val="B85B22"/>
                <w:sz w:val="16"/>
                <w:szCs w:val="16"/>
                <w:u w:val="single"/>
              </w:rPr>
            </w:pPr>
          </w:p>
          <w:p w14:paraId="38D73D64" w14:textId="77777777" w:rsidR="00024C69" w:rsidRDefault="00231AEE">
            <w:r>
              <w:rPr>
                <w:sz w:val="16"/>
                <w:szCs w:val="16"/>
              </w:rPr>
              <w:t xml:space="preserve">.Net Core and ReactJS </w:t>
            </w:r>
          </w:p>
          <w:p w14:paraId="345B0670" w14:textId="77777777" w:rsidR="00024C69" w:rsidRDefault="000C5692">
            <w:hyperlink r:id="rId7" w:history="1">
              <w:r w:rsidR="00231AEE">
                <w:rPr>
                  <w:rStyle w:val="Hyperlink"/>
                  <w:sz w:val="16"/>
                  <w:szCs w:val="16"/>
                </w:rPr>
                <w:t>https://github.com/NASOKILA/todolist.backend</w:t>
              </w:r>
            </w:hyperlink>
          </w:p>
          <w:p w14:paraId="2312B9C0" w14:textId="77777777" w:rsidR="00024C69" w:rsidRDefault="000C5692">
            <w:hyperlink r:id="rId8" w:history="1">
              <w:r w:rsidR="00231AEE">
                <w:rPr>
                  <w:rStyle w:val="Hyperlink"/>
                  <w:sz w:val="16"/>
                  <w:szCs w:val="16"/>
                </w:rPr>
                <w:t>https://github.com/NASOKILA/todolist.frontend</w:t>
              </w:r>
            </w:hyperlink>
            <w:r w:rsidR="00231AEE">
              <w:rPr>
                <w:color w:val="B85B22"/>
                <w:sz w:val="16"/>
                <w:szCs w:val="16"/>
                <w:u w:val="single"/>
              </w:rPr>
              <w:t xml:space="preserve"> </w:t>
            </w:r>
          </w:p>
          <w:p w14:paraId="206CC408" w14:textId="77777777" w:rsidR="00024C69" w:rsidRDefault="00024C69">
            <w:pPr>
              <w:rPr>
                <w:color w:val="B85B22"/>
                <w:sz w:val="16"/>
                <w:szCs w:val="16"/>
                <w:u w:val="single"/>
              </w:rPr>
            </w:pPr>
          </w:p>
          <w:p w14:paraId="07A9331D" w14:textId="77777777" w:rsidR="00024C69" w:rsidRDefault="00231AEE">
            <w:pPr>
              <w:rPr>
                <w:sz w:val="16"/>
                <w:szCs w:val="16"/>
              </w:rPr>
            </w:pPr>
            <w:r>
              <w:rPr>
                <w:sz w:val="16"/>
                <w:szCs w:val="16"/>
              </w:rPr>
              <w:t xml:space="preserve">Angular </w:t>
            </w:r>
          </w:p>
          <w:p w14:paraId="011A889A" w14:textId="77777777" w:rsidR="00024C69" w:rsidRDefault="000C5692">
            <w:hyperlink r:id="rId9" w:history="1">
              <w:r w:rsidR="00231AEE">
                <w:rPr>
                  <w:rStyle w:val="Hyperlink"/>
                  <w:sz w:val="16"/>
                  <w:szCs w:val="16"/>
                </w:rPr>
                <w:t>https://nasokila.github.io/comix-shop</w:t>
              </w:r>
            </w:hyperlink>
            <w:r w:rsidR="00231AEE">
              <w:rPr>
                <w:sz w:val="16"/>
                <w:szCs w:val="16"/>
              </w:rPr>
              <w:t xml:space="preserve"> </w:t>
            </w:r>
          </w:p>
          <w:p w14:paraId="71F71DBC" w14:textId="77777777" w:rsidR="00024C69" w:rsidRDefault="000C5692">
            <w:hyperlink r:id="rId10" w:history="1">
              <w:r w:rsidR="00231AEE">
                <w:rPr>
                  <w:rStyle w:val="Hyperlink"/>
                  <w:rFonts w:eastAsia="Quattrocento Sans" w:cs="Quattrocento Sans"/>
                  <w:sz w:val="16"/>
                  <w:szCs w:val="16"/>
                </w:rPr>
                <w:t>https://github.com/NASOKILA/Portfolio-Projects/tree/comix-shop</w:t>
              </w:r>
            </w:hyperlink>
          </w:p>
          <w:p w14:paraId="303CB26E" w14:textId="77777777" w:rsidR="00024C69" w:rsidRDefault="00231AEE">
            <w:pPr>
              <w:pStyle w:val="Heading1"/>
              <w:rPr>
                <w:b/>
                <w:bCs/>
                <w:sz w:val="24"/>
                <w:szCs w:val="24"/>
              </w:rPr>
            </w:pPr>
            <w:r>
              <w:rPr>
                <w:b/>
                <w:bCs/>
                <w:sz w:val="24"/>
                <w:szCs w:val="24"/>
              </w:rPr>
              <w:t>languages</w:t>
            </w:r>
          </w:p>
          <w:p w14:paraId="2395F204" w14:textId="508BD5EB" w:rsidR="00502556" w:rsidRPr="00502556" w:rsidRDefault="00231AEE">
            <w:pPr>
              <w:rPr>
                <w:color w:val="808080" w:themeColor="background1" w:themeShade="80"/>
                <w:sz w:val="16"/>
                <w:szCs w:val="16"/>
              </w:rPr>
            </w:pPr>
            <w:r w:rsidRPr="00421C06">
              <w:rPr>
                <w:color w:val="808080" w:themeColor="background1" w:themeShade="80"/>
                <w:sz w:val="16"/>
                <w:szCs w:val="16"/>
              </w:rPr>
              <w:t xml:space="preserve">English </w:t>
            </w:r>
            <w:r w:rsidRPr="00421C06">
              <w:rPr>
                <w:b/>
                <w:color w:val="808080" w:themeColor="background1" w:themeShade="80"/>
                <w:sz w:val="16"/>
                <w:szCs w:val="16"/>
              </w:rPr>
              <w:t>|</w:t>
            </w:r>
            <w:r w:rsidRPr="00421C06">
              <w:rPr>
                <w:color w:val="808080" w:themeColor="background1" w:themeShade="80"/>
                <w:sz w:val="16"/>
                <w:szCs w:val="16"/>
              </w:rPr>
              <w:t xml:space="preserve"> Italian </w:t>
            </w:r>
            <w:r w:rsidRPr="00421C06">
              <w:rPr>
                <w:b/>
                <w:color w:val="808080" w:themeColor="background1" w:themeShade="80"/>
                <w:sz w:val="16"/>
                <w:szCs w:val="16"/>
              </w:rPr>
              <w:t>|</w:t>
            </w:r>
            <w:r w:rsidRPr="00421C06">
              <w:rPr>
                <w:color w:val="808080" w:themeColor="background1" w:themeShade="80"/>
                <w:sz w:val="16"/>
                <w:szCs w:val="16"/>
              </w:rPr>
              <w:t xml:space="preserve"> Spanish </w:t>
            </w:r>
            <w:r w:rsidRPr="00421C06">
              <w:rPr>
                <w:b/>
                <w:color w:val="808080" w:themeColor="background1" w:themeShade="80"/>
                <w:sz w:val="16"/>
                <w:szCs w:val="16"/>
              </w:rPr>
              <w:t>|</w:t>
            </w:r>
            <w:r w:rsidRPr="00421C06">
              <w:rPr>
                <w:color w:val="808080" w:themeColor="background1" w:themeShade="80"/>
                <w:sz w:val="16"/>
                <w:szCs w:val="16"/>
              </w:rPr>
              <w:t xml:space="preserve"> Bulgarian</w:t>
            </w:r>
          </w:p>
        </w:tc>
      </w:tr>
      <w:tr w:rsidR="00024C69" w14:paraId="5A673ED4" w14:textId="77777777">
        <w:trPr>
          <w:trHeight w:val="4053"/>
        </w:trPr>
        <w:tc>
          <w:tcPr>
            <w:tcW w:w="3686" w:type="dxa"/>
            <w:gridSpan w:val="6"/>
            <w:shd w:val="clear" w:color="auto" w:fill="auto"/>
            <w:tcMar>
              <w:top w:w="0" w:type="dxa"/>
              <w:left w:w="0" w:type="dxa"/>
              <w:bottom w:w="0" w:type="dxa"/>
              <w:right w:w="0" w:type="dxa"/>
            </w:tcMar>
          </w:tcPr>
          <w:p w14:paraId="1CCBA1F4" w14:textId="77777777" w:rsidR="00024C69" w:rsidRDefault="00231AEE">
            <w:r>
              <w:rPr>
                <w:noProof/>
                <w:color w:val="FFD966"/>
                <w:lang w:val="bg-BG" w:eastAsia="bg-BG"/>
              </w:rPr>
              <mc:AlternateContent>
                <mc:Choice Requires="wpg">
                  <w:drawing>
                    <wp:anchor distT="0" distB="0" distL="114300" distR="114300" simplePos="0" relativeHeight="251739136" behindDoc="1" locked="0" layoutInCell="1" allowOverlap="1" wp14:anchorId="0CE7257B" wp14:editId="1A95A4D8">
                      <wp:simplePos x="0" y="0"/>
                      <wp:positionH relativeFrom="page">
                        <wp:posOffset>-206381</wp:posOffset>
                      </wp:positionH>
                      <wp:positionV relativeFrom="margin">
                        <wp:posOffset>-1216023</wp:posOffset>
                      </wp:positionV>
                      <wp:extent cx="2669554" cy="13221335"/>
                      <wp:effectExtent l="0" t="0" r="0" b="18415"/>
                      <wp:wrapNone/>
                      <wp:docPr id="1" name="Group 94"/>
                      <wp:cNvGraphicFramePr/>
                      <a:graphic xmlns:a="http://schemas.openxmlformats.org/drawingml/2006/main">
                        <a:graphicData uri="http://schemas.microsoft.com/office/word/2010/wordprocessingGroup">
                          <wpg:wgp>
                            <wpg:cNvGrpSpPr/>
                            <wpg:grpSpPr>
                              <a:xfrm>
                                <a:off x="0" y="0"/>
                                <a:ext cx="2669554" cy="13221335"/>
                                <a:chOff x="0" y="0"/>
                                <a:chExt cx="2669554" cy="13221335"/>
                              </a:xfrm>
                            </wpg:grpSpPr>
                            <wpg:grpSp>
                              <wpg:cNvPr id="2" name="Group 12"/>
                              <wpg:cNvGrpSpPr/>
                              <wpg:grpSpPr>
                                <a:xfrm>
                                  <a:off x="0" y="6221329"/>
                                  <a:ext cx="2669554" cy="3913165"/>
                                  <a:chOff x="0" y="0"/>
                                  <a:chExt cx="2669554" cy="3913165"/>
                                </a:xfrm>
                              </wpg:grpSpPr>
                              <wpg:grpSp>
                                <wpg:cNvPr id="3" name="Group 6"/>
                                <wpg:cNvGrpSpPr/>
                                <wpg:grpSpPr>
                                  <a:xfrm>
                                    <a:off x="0" y="1001698"/>
                                    <a:ext cx="2666456" cy="2911467"/>
                                    <a:chOff x="0" y="0"/>
                                    <a:chExt cx="2666456" cy="2911467"/>
                                  </a:xfrm>
                                </wpg:grpSpPr>
                                <wps:wsp>
                                  <wps:cNvPr id="4" name="Rectangle 7"/>
                                  <wps:cNvSpPr/>
                                  <wps:spPr>
                                    <a:xfrm>
                                      <a:off x="11" y="0"/>
                                      <a:ext cx="2666445" cy="1905399"/>
                                    </a:xfrm>
                                    <a:prstGeom prst="rect">
                                      <a:avLst/>
                                    </a:prstGeom>
                                    <a:solidFill>
                                      <a:srgbClr val="8A2387"/>
                                    </a:solidFill>
                                    <a:ln cap="flat">
                                      <a:noFill/>
                                      <a:prstDash val="solid"/>
                                    </a:ln>
                                  </wps:spPr>
                                  <wps:bodyPr lIns="0" tIns="0" rIns="0" bIns="0"/>
                                </wps:wsp>
                                <wps:wsp>
                                  <wps:cNvPr id="5" name="Triangle 8"/>
                                  <wps:cNvSpPr/>
                                  <wps:spPr>
                                    <a:xfrm rot="10799991">
                                      <a:off x="0" y="1905408"/>
                                      <a:ext cx="2666445" cy="1006059"/>
                                    </a:xfrm>
                                    <a:custGeom>
                                      <a:avLst/>
                                      <a:gdLst>
                                        <a:gd name="f0" fmla="val 10800000"/>
                                        <a:gd name="f1" fmla="val 5400000"/>
                                        <a:gd name="f2" fmla="val 180"/>
                                        <a:gd name="f3" fmla="val w"/>
                                        <a:gd name="f4" fmla="val h"/>
                                        <a:gd name="f5" fmla="val ss"/>
                                        <a:gd name="f6" fmla="val 0"/>
                                        <a:gd name="f7" fmla="val 50000"/>
                                        <a:gd name="f8" fmla="+- 0 0 -360"/>
                                        <a:gd name="f9" fmla="+- 0 0 -270"/>
                                        <a:gd name="f10" fmla="+- 0 0 -18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6 f34 1"/>
                                        <a:gd name="f40" fmla="+- f38 0 f6"/>
                                        <a:gd name="f41" fmla="+- f37 0 f6"/>
                                        <a:gd name="f42" fmla="*/ f38 f34 1"/>
                                        <a:gd name="f43" fmla="*/ f37 f34 1"/>
                                        <a:gd name="f44" fmla="*/ f40 1 2"/>
                                        <a:gd name="f45" fmla="*/ f41 1 2"/>
                                        <a:gd name="f46" fmla="*/ f41 f7 1"/>
                                        <a:gd name="f47" fmla="+- f6 f44 0"/>
                                        <a:gd name="f48" fmla="*/ f46 1 200000"/>
                                        <a:gd name="f49" fmla="*/ f46 1 100000"/>
                                        <a:gd name="f50" fmla="+- f48 f45 0"/>
                                        <a:gd name="f51" fmla="*/ f48 f34 1"/>
                                        <a:gd name="f52" fmla="*/ f47 f34 1"/>
                                        <a:gd name="f53" fmla="*/ f49 f34 1"/>
                                        <a:gd name="f54" fmla="*/ f50 f34 1"/>
                                      </a:gdLst>
                                      <a:ahLst/>
                                      <a:cxnLst>
                                        <a:cxn ang="3cd4">
                                          <a:pos x="hc" y="t"/>
                                        </a:cxn>
                                        <a:cxn ang="0">
                                          <a:pos x="r" y="vc"/>
                                        </a:cxn>
                                        <a:cxn ang="cd4">
                                          <a:pos x="hc" y="b"/>
                                        </a:cxn>
                                        <a:cxn ang="cd2">
                                          <a:pos x="l" y="vc"/>
                                        </a:cxn>
                                        <a:cxn ang="f30">
                                          <a:pos x="f53" y="f39"/>
                                        </a:cxn>
                                        <a:cxn ang="f31">
                                          <a:pos x="f51" y="f52"/>
                                        </a:cxn>
                                        <a:cxn ang="f32">
                                          <a:pos x="f39" y="f42"/>
                                        </a:cxn>
                                        <a:cxn ang="f32">
                                          <a:pos x="f53" y="f42"/>
                                        </a:cxn>
                                        <a:cxn ang="f32">
                                          <a:pos x="f43" y="f42"/>
                                        </a:cxn>
                                        <a:cxn ang="f33">
                                          <a:pos x="f54" y="f52"/>
                                        </a:cxn>
                                      </a:cxnLst>
                                      <a:rect l="f51" t="f52" r="f54" b="f42"/>
                                      <a:pathLst>
                                        <a:path>
                                          <a:moveTo>
                                            <a:pt x="f39" y="f42"/>
                                          </a:moveTo>
                                          <a:lnTo>
                                            <a:pt x="f53" y="f39"/>
                                          </a:lnTo>
                                          <a:lnTo>
                                            <a:pt x="f43" y="f42"/>
                                          </a:lnTo>
                                          <a:close/>
                                        </a:path>
                                      </a:pathLst>
                                    </a:custGeom>
                                    <a:solidFill>
                                      <a:srgbClr val="8A2387"/>
                                    </a:solidFill>
                                    <a:ln cap="flat">
                                      <a:noFill/>
                                      <a:prstDash val="solid"/>
                                    </a:ln>
                                  </wps:spPr>
                                  <wps:bodyPr lIns="0" tIns="0" rIns="0" bIns="0"/>
                                </wps:wsp>
                              </wpg:grpSp>
                              <wps:wsp>
                                <wps:cNvPr id="6" name="Right Triangle 10"/>
                                <wps:cNvSpPr/>
                                <wps:spPr>
                                  <a:xfrm>
                                    <a:off x="11" y="0"/>
                                    <a:ext cx="1333862" cy="1006059"/>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8A2387"/>
                                  </a:solidFill>
                                  <a:ln cap="flat">
                                    <a:noFill/>
                                    <a:prstDash val="solid"/>
                                  </a:ln>
                                </wps:spPr>
                                <wps:bodyPr lIns="0" tIns="0" rIns="0" bIns="0"/>
                              </wps:wsp>
                              <wps:wsp>
                                <wps:cNvPr id="7" name="Right Triangle 11"/>
                                <wps:cNvSpPr/>
                                <wps:spPr>
                                  <a:xfrm flipH="1">
                                    <a:off x="1335692" y="0"/>
                                    <a:ext cx="1333862" cy="1006059"/>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8A2387"/>
                                  </a:solidFill>
                                  <a:ln cap="flat">
                                    <a:noFill/>
                                    <a:prstDash val="solid"/>
                                  </a:ln>
                                </wps:spPr>
                                <wps:bodyPr lIns="0" tIns="0" rIns="0" bIns="0"/>
                              </wps:wsp>
                            </wpg:grpSp>
                            <wpg:grpSp>
                              <wpg:cNvPr id="8" name="Group 19"/>
                              <wpg:cNvGrpSpPr/>
                              <wpg:grpSpPr>
                                <a:xfrm>
                                  <a:off x="0" y="9308170"/>
                                  <a:ext cx="2669554" cy="3913165"/>
                                  <a:chOff x="0" y="0"/>
                                  <a:chExt cx="2669554" cy="3913165"/>
                                </a:xfrm>
                              </wpg:grpSpPr>
                              <wpg:grpSp>
                                <wpg:cNvPr id="9" name="Group 20"/>
                                <wpg:cNvGrpSpPr/>
                                <wpg:grpSpPr>
                                  <a:xfrm>
                                    <a:off x="0" y="1006059"/>
                                    <a:ext cx="2666456" cy="2907106"/>
                                    <a:chOff x="0" y="0"/>
                                    <a:chExt cx="2666456" cy="2907106"/>
                                  </a:xfrm>
                                </wpg:grpSpPr>
                                <wps:wsp>
                                  <wps:cNvPr id="10" name="Rectangle 21"/>
                                  <wps:cNvSpPr/>
                                  <wps:spPr>
                                    <a:xfrm>
                                      <a:off x="11" y="0"/>
                                      <a:ext cx="2666445" cy="1901046"/>
                                    </a:xfrm>
                                    <a:prstGeom prst="rect">
                                      <a:avLst/>
                                    </a:prstGeom>
                                    <a:solidFill>
                                      <a:srgbClr val="8A2387"/>
                                    </a:solidFill>
                                    <a:ln cap="flat">
                                      <a:noFill/>
                                      <a:prstDash val="solid"/>
                                    </a:ln>
                                  </wps:spPr>
                                  <wps:bodyPr lIns="0" tIns="0" rIns="0" bIns="0"/>
                                </wps:wsp>
                                <wps:wsp>
                                  <wps:cNvPr id="11" name="Triangle 22"/>
                                  <wps:cNvSpPr/>
                                  <wps:spPr>
                                    <a:xfrm rot="10799991">
                                      <a:off x="0" y="1901047"/>
                                      <a:ext cx="2666445" cy="1006059"/>
                                    </a:xfrm>
                                    <a:custGeom>
                                      <a:avLst/>
                                      <a:gdLst>
                                        <a:gd name="f0" fmla="val 10800000"/>
                                        <a:gd name="f1" fmla="val 5400000"/>
                                        <a:gd name="f2" fmla="val 180"/>
                                        <a:gd name="f3" fmla="val w"/>
                                        <a:gd name="f4" fmla="val h"/>
                                        <a:gd name="f5" fmla="val ss"/>
                                        <a:gd name="f6" fmla="val 0"/>
                                        <a:gd name="f7" fmla="val 50000"/>
                                        <a:gd name="f8" fmla="+- 0 0 -360"/>
                                        <a:gd name="f9" fmla="+- 0 0 -270"/>
                                        <a:gd name="f10" fmla="+- 0 0 -18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6 f34 1"/>
                                        <a:gd name="f40" fmla="+- f38 0 f6"/>
                                        <a:gd name="f41" fmla="+- f37 0 f6"/>
                                        <a:gd name="f42" fmla="*/ f38 f34 1"/>
                                        <a:gd name="f43" fmla="*/ f37 f34 1"/>
                                        <a:gd name="f44" fmla="*/ f40 1 2"/>
                                        <a:gd name="f45" fmla="*/ f41 1 2"/>
                                        <a:gd name="f46" fmla="*/ f41 f7 1"/>
                                        <a:gd name="f47" fmla="+- f6 f44 0"/>
                                        <a:gd name="f48" fmla="*/ f46 1 200000"/>
                                        <a:gd name="f49" fmla="*/ f46 1 100000"/>
                                        <a:gd name="f50" fmla="+- f48 f45 0"/>
                                        <a:gd name="f51" fmla="*/ f48 f34 1"/>
                                        <a:gd name="f52" fmla="*/ f47 f34 1"/>
                                        <a:gd name="f53" fmla="*/ f49 f34 1"/>
                                        <a:gd name="f54" fmla="*/ f50 f34 1"/>
                                      </a:gdLst>
                                      <a:ahLst/>
                                      <a:cxnLst>
                                        <a:cxn ang="3cd4">
                                          <a:pos x="hc" y="t"/>
                                        </a:cxn>
                                        <a:cxn ang="0">
                                          <a:pos x="r" y="vc"/>
                                        </a:cxn>
                                        <a:cxn ang="cd4">
                                          <a:pos x="hc" y="b"/>
                                        </a:cxn>
                                        <a:cxn ang="cd2">
                                          <a:pos x="l" y="vc"/>
                                        </a:cxn>
                                        <a:cxn ang="f30">
                                          <a:pos x="f53" y="f39"/>
                                        </a:cxn>
                                        <a:cxn ang="f31">
                                          <a:pos x="f51" y="f52"/>
                                        </a:cxn>
                                        <a:cxn ang="f32">
                                          <a:pos x="f39" y="f42"/>
                                        </a:cxn>
                                        <a:cxn ang="f32">
                                          <a:pos x="f53" y="f42"/>
                                        </a:cxn>
                                        <a:cxn ang="f32">
                                          <a:pos x="f43" y="f42"/>
                                        </a:cxn>
                                        <a:cxn ang="f33">
                                          <a:pos x="f54" y="f52"/>
                                        </a:cxn>
                                      </a:cxnLst>
                                      <a:rect l="f51" t="f52" r="f54" b="f42"/>
                                      <a:pathLst>
                                        <a:path>
                                          <a:moveTo>
                                            <a:pt x="f39" y="f42"/>
                                          </a:moveTo>
                                          <a:lnTo>
                                            <a:pt x="f53" y="f39"/>
                                          </a:lnTo>
                                          <a:lnTo>
                                            <a:pt x="f43" y="f42"/>
                                          </a:lnTo>
                                          <a:close/>
                                        </a:path>
                                      </a:pathLst>
                                    </a:custGeom>
                                    <a:solidFill>
                                      <a:srgbClr val="8A2387"/>
                                    </a:solidFill>
                                    <a:ln cap="flat">
                                      <a:noFill/>
                                      <a:prstDash val="solid"/>
                                    </a:ln>
                                  </wps:spPr>
                                  <wps:bodyPr lIns="0" tIns="0" rIns="0" bIns="0"/>
                                </wps:wsp>
                              </wpg:grpSp>
                              <wps:wsp>
                                <wps:cNvPr id="12" name="Right Triangle 23"/>
                                <wps:cNvSpPr/>
                                <wps:spPr>
                                  <a:xfrm>
                                    <a:off x="11" y="0"/>
                                    <a:ext cx="1333862" cy="1006059"/>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8A2387"/>
                                  </a:solidFill>
                                  <a:ln cap="flat">
                                    <a:noFill/>
                                    <a:prstDash val="solid"/>
                                  </a:ln>
                                </wps:spPr>
                                <wps:bodyPr lIns="0" tIns="0" rIns="0" bIns="0"/>
                              </wps:wsp>
                              <wps:wsp>
                                <wps:cNvPr id="13" name="Right Triangle 24"/>
                                <wps:cNvSpPr/>
                                <wps:spPr>
                                  <a:xfrm flipH="1">
                                    <a:off x="1335692" y="0"/>
                                    <a:ext cx="1333862" cy="1006059"/>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8A2387"/>
                                  </a:solidFill>
                                  <a:ln cap="flat">
                                    <a:noFill/>
                                    <a:prstDash val="solid"/>
                                  </a:ln>
                                </wps:spPr>
                                <wps:bodyPr lIns="0" tIns="0" rIns="0" bIns="0"/>
                              </wps:wsp>
                            </wpg:grpSp>
                            <wpg:grpSp>
                              <wpg:cNvPr id="14" name="Group 78"/>
                              <wpg:cNvGrpSpPr/>
                              <wpg:grpSpPr>
                                <a:xfrm>
                                  <a:off x="11" y="3115432"/>
                                  <a:ext cx="2666361" cy="3913175"/>
                                  <a:chOff x="0" y="0"/>
                                  <a:chExt cx="2666361" cy="3913175"/>
                                </a:xfrm>
                              </wpg:grpSpPr>
                              <wpg:grpSp>
                                <wpg:cNvPr id="15" name="Group 79"/>
                                <wpg:cNvGrpSpPr/>
                                <wpg:grpSpPr>
                                  <a:xfrm>
                                    <a:off x="0" y="1001698"/>
                                    <a:ext cx="2666361" cy="2911477"/>
                                    <a:chOff x="0" y="0"/>
                                    <a:chExt cx="2666361" cy="2911477"/>
                                  </a:xfrm>
                                </wpg:grpSpPr>
                                <wps:wsp>
                                  <wps:cNvPr id="16" name="Rectangle 81"/>
                                  <wps:cNvSpPr/>
                                  <wps:spPr>
                                    <a:xfrm>
                                      <a:off x="0" y="0"/>
                                      <a:ext cx="2666353" cy="1905399"/>
                                    </a:xfrm>
                                    <a:prstGeom prst="rect">
                                      <a:avLst/>
                                    </a:prstGeom>
                                    <a:solidFill>
                                      <a:srgbClr val="8A2387"/>
                                    </a:solidFill>
                                    <a:ln cap="flat">
                                      <a:noFill/>
                                      <a:prstDash val="solid"/>
                                    </a:ln>
                                  </wps:spPr>
                                  <wps:bodyPr lIns="0" tIns="0" rIns="0" bIns="0"/>
                                </wps:wsp>
                                <wps:wsp>
                                  <wps:cNvPr id="17" name="Triangle 34"/>
                                  <wps:cNvSpPr/>
                                  <wps:spPr>
                                    <a:xfrm rot="10799991">
                                      <a:off x="8" y="1905418"/>
                                      <a:ext cx="2666353" cy="1006059"/>
                                    </a:xfrm>
                                    <a:custGeom>
                                      <a:avLst/>
                                      <a:gdLst>
                                        <a:gd name="f0" fmla="val 10800000"/>
                                        <a:gd name="f1" fmla="val 5400000"/>
                                        <a:gd name="f2" fmla="val 180"/>
                                        <a:gd name="f3" fmla="val w"/>
                                        <a:gd name="f4" fmla="val h"/>
                                        <a:gd name="f5" fmla="val ss"/>
                                        <a:gd name="f6" fmla="val 0"/>
                                        <a:gd name="f7" fmla="val 50000"/>
                                        <a:gd name="f8" fmla="+- 0 0 -360"/>
                                        <a:gd name="f9" fmla="+- 0 0 -270"/>
                                        <a:gd name="f10" fmla="+- 0 0 -18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6 f34 1"/>
                                        <a:gd name="f40" fmla="+- f38 0 f6"/>
                                        <a:gd name="f41" fmla="+- f37 0 f6"/>
                                        <a:gd name="f42" fmla="*/ f38 f34 1"/>
                                        <a:gd name="f43" fmla="*/ f37 f34 1"/>
                                        <a:gd name="f44" fmla="*/ f40 1 2"/>
                                        <a:gd name="f45" fmla="*/ f41 1 2"/>
                                        <a:gd name="f46" fmla="*/ f41 f7 1"/>
                                        <a:gd name="f47" fmla="+- f6 f44 0"/>
                                        <a:gd name="f48" fmla="*/ f46 1 200000"/>
                                        <a:gd name="f49" fmla="*/ f46 1 100000"/>
                                        <a:gd name="f50" fmla="+- f48 f45 0"/>
                                        <a:gd name="f51" fmla="*/ f48 f34 1"/>
                                        <a:gd name="f52" fmla="*/ f47 f34 1"/>
                                        <a:gd name="f53" fmla="*/ f49 f34 1"/>
                                        <a:gd name="f54" fmla="*/ f50 f34 1"/>
                                      </a:gdLst>
                                      <a:ahLst/>
                                      <a:cxnLst>
                                        <a:cxn ang="3cd4">
                                          <a:pos x="hc" y="t"/>
                                        </a:cxn>
                                        <a:cxn ang="0">
                                          <a:pos x="r" y="vc"/>
                                        </a:cxn>
                                        <a:cxn ang="cd4">
                                          <a:pos x="hc" y="b"/>
                                        </a:cxn>
                                        <a:cxn ang="cd2">
                                          <a:pos x="l" y="vc"/>
                                        </a:cxn>
                                        <a:cxn ang="f30">
                                          <a:pos x="f53" y="f39"/>
                                        </a:cxn>
                                        <a:cxn ang="f31">
                                          <a:pos x="f51" y="f52"/>
                                        </a:cxn>
                                        <a:cxn ang="f32">
                                          <a:pos x="f39" y="f42"/>
                                        </a:cxn>
                                        <a:cxn ang="f32">
                                          <a:pos x="f53" y="f42"/>
                                        </a:cxn>
                                        <a:cxn ang="f32">
                                          <a:pos x="f43" y="f42"/>
                                        </a:cxn>
                                        <a:cxn ang="f33">
                                          <a:pos x="f54" y="f52"/>
                                        </a:cxn>
                                      </a:cxnLst>
                                      <a:rect l="f51" t="f52" r="f54" b="f42"/>
                                      <a:pathLst>
                                        <a:path>
                                          <a:moveTo>
                                            <a:pt x="f39" y="f42"/>
                                          </a:moveTo>
                                          <a:lnTo>
                                            <a:pt x="f53" y="f39"/>
                                          </a:lnTo>
                                          <a:lnTo>
                                            <a:pt x="f43" y="f42"/>
                                          </a:lnTo>
                                          <a:close/>
                                        </a:path>
                                      </a:pathLst>
                                    </a:custGeom>
                                    <a:solidFill>
                                      <a:srgbClr val="8A2387"/>
                                    </a:solidFill>
                                    <a:ln cap="flat">
                                      <a:noFill/>
                                      <a:prstDash val="solid"/>
                                    </a:ln>
                                  </wps:spPr>
                                  <wps:bodyPr lIns="0" tIns="0" rIns="0" bIns="0"/>
                                </wps:wsp>
                              </wpg:grpSp>
                              <wps:wsp>
                                <wps:cNvPr id="18" name="Right Triangle 83"/>
                                <wps:cNvSpPr/>
                                <wps:spPr>
                                  <a:xfrm>
                                    <a:off x="0" y="0"/>
                                    <a:ext cx="1333816" cy="1006059"/>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8A2387"/>
                                  </a:solidFill>
                                  <a:ln cap="flat">
                                    <a:noFill/>
                                    <a:prstDash val="solid"/>
                                  </a:ln>
                                </wps:spPr>
                                <wps:bodyPr lIns="0" tIns="0" rIns="0" bIns="0"/>
                              </wps:wsp>
                              <wps:wsp>
                                <wps:cNvPr id="19" name="Right Triangle 87"/>
                                <wps:cNvSpPr/>
                                <wps:spPr>
                                  <a:xfrm flipH="1">
                                    <a:off x="1331045" y="0"/>
                                    <a:ext cx="1333816" cy="1006059"/>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8A2387"/>
                                  </a:solidFill>
                                  <a:ln cap="flat">
                                    <a:noFill/>
                                    <a:prstDash val="solid"/>
                                  </a:ln>
                                </wps:spPr>
                                <wps:bodyPr lIns="0" tIns="0" rIns="0" bIns="0"/>
                              </wps:wsp>
                            </wpg:grpSp>
                            <wpg:grpSp>
                              <wpg:cNvPr id="20" name="Group 88"/>
                              <wpg:cNvGrpSpPr/>
                              <wpg:grpSpPr>
                                <a:xfrm>
                                  <a:off x="0" y="0"/>
                                  <a:ext cx="2669554" cy="3913182"/>
                                  <a:chOff x="0" y="0"/>
                                  <a:chExt cx="2669554" cy="3913182"/>
                                </a:xfrm>
                              </wpg:grpSpPr>
                              <wpg:grpSp>
                                <wpg:cNvPr id="21" name="Group 89"/>
                                <wpg:cNvGrpSpPr/>
                                <wpg:grpSpPr>
                                  <a:xfrm>
                                    <a:off x="0" y="883090"/>
                                    <a:ext cx="2666456" cy="3030092"/>
                                    <a:chOff x="0" y="0"/>
                                    <a:chExt cx="2666456" cy="3030092"/>
                                  </a:xfrm>
                                </wpg:grpSpPr>
                                <wps:wsp>
                                  <wps:cNvPr id="22" name="Rectangle 90"/>
                                  <wps:cNvSpPr/>
                                  <wps:spPr>
                                    <a:xfrm>
                                      <a:off x="11" y="0"/>
                                      <a:ext cx="2666445" cy="2024024"/>
                                    </a:xfrm>
                                    <a:prstGeom prst="rect">
                                      <a:avLst/>
                                    </a:prstGeom>
                                    <a:solidFill>
                                      <a:srgbClr val="8A2387"/>
                                    </a:solidFill>
                                    <a:ln cap="flat">
                                      <a:noFill/>
                                      <a:prstDash val="solid"/>
                                    </a:ln>
                                  </wps:spPr>
                                  <wps:bodyPr lIns="0" tIns="0" rIns="0" bIns="0"/>
                                </wps:wsp>
                                <wps:wsp>
                                  <wps:cNvPr id="23" name="Triangle 74"/>
                                  <wps:cNvSpPr/>
                                  <wps:spPr>
                                    <a:xfrm rot="10799991">
                                      <a:off x="0" y="2024033"/>
                                      <a:ext cx="2666445" cy="1006059"/>
                                    </a:xfrm>
                                    <a:custGeom>
                                      <a:avLst/>
                                      <a:gdLst>
                                        <a:gd name="f0" fmla="val 10800000"/>
                                        <a:gd name="f1" fmla="val 5400000"/>
                                        <a:gd name="f2" fmla="val 180"/>
                                        <a:gd name="f3" fmla="val w"/>
                                        <a:gd name="f4" fmla="val h"/>
                                        <a:gd name="f5" fmla="val ss"/>
                                        <a:gd name="f6" fmla="val 0"/>
                                        <a:gd name="f7" fmla="val 50000"/>
                                        <a:gd name="f8" fmla="+- 0 0 -360"/>
                                        <a:gd name="f9" fmla="+- 0 0 -270"/>
                                        <a:gd name="f10" fmla="+- 0 0 -18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6 f34 1"/>
                                        <a:gd name="f40" fmla="+- f38 0 f6"/>
                                        <a:gd name="f41" fmla="+- f37 0 f6"/>
                                        <a:gd name="f42" fmla="*/ f38 f34 1"/>
                                        <a:gd name="f43" fmla="*/ f37 f34 1"/>
                                        <a:gd name="f44" fmla="*/ f40 1 2"/>
                                        <a:gd name="f45" fmla="*/ f41 1 2"/>
                                        <a:gd name="f46" fmla="*/ f41 f7 1"/>
                                        <a:gd name="f47" fmla="+- f6 f44 0"/>
                                        <a:gd name="f48" fmla="*/ f46 1 200000"/>
                                        <a:gd name="f49" fmla="*/ f46 1 100000"/>
                                        <a:gd name="f50" fmla="+- f48 f45 0"/>
                                        <a:gd name="f51" fmla="*/ f48 f34 1"/>
                                        <a:gd name="f52" fmla="*/ f47 f34 1"/>
                                        <a:gd name="f53" fmla="*/ f49 f34 1"/>
                                        <a:gd name="f54" fmla="*/ f50 f34 1"/>
                                      </a:gdLst>
                                      <a:ahLst/>
                                      <a:cxnLst>
                                        <a:cxn ang="3cd4">
                                          <a:pos x="hc" y="t"/>
                                        </a:cxn>
                                        <a:cxn ang="0">
                                          <a:pos x="r" y="vc"/>
                                        </a:cxn>
                                        <a:cxn ang="cd4">
                                          <a:pos x="hc" y="b"/>
                                        </a:cxn>
                                        <a:cxn ang="cd2">
                                          <a:pos x="l" y="vc"/>
                                        </a:cxn>
                                        <a:cxn ang="f30">
                                          <a:pos x="f53" y="f39"/>
                                        </a:cxn>
                                        <a:cxn ang="f31">
                                          <a:pos x="f51" y="f52"/>
                                        </a:cxn>
                                        <a:cxn ang="f32">
                                          <a:pos x="f39" y="f42"/>
                                        </a:cxn>
                                        <a:cxn ang="f32">
                                          <a:pos x="f53" y="f42"/>
                                        </a:cxn>
                                        <a:cxn ang="f32">
                                          <a:pos x="f43" y="f42"/>
                                        </a:cxn>
                                        <a:cxn ang="f33">
                                          <a:pos x="f54" y="f52"/>
                                        </a:cxn>
                                      </a:cxnLst>
                                      <a:rect l="f51" t="f52" r="f54" b="f42"/>
                                      <a:pathLst>
                                        <a:path>
                                          <a:moveTo>
                                            <a:pt x="f39" y="f42"/>
                                          </a:moveTo>
                                          <a:lnTo>
                                            <a:pt x="f53" y="f39"/>
                                          </a:lnTo>
                                          <a:lnTo>
                                            <a:pt x="f43" y="f42"/>
                                          </a:lnTo>
                                          <a:close/>
                                        </a:path>
                                      </a:pathLst>
                                    </a:custGeom>
                                    <a:solidFill>
                                      <a:srgbClr val="8A2387"/>
                                    </a:solidFill>
                                    <a:ln cap="flat">
                                      <a:noFill/>
                                      <a:prstDash val="solid"/>
                                    </a:ln>
                                  </wps:spPr>
                                  <wps:bodyPr lIns="0" tIns="0" rIns="0" bIns="0"/>
                                </wps:wsp>
                              </wpg:grpSp>
                              <wps:wsp>
                                <wps:cNvPr id="24" name="Right Triangle 92"/>
                                <wps:cNvSpPr/>
                                <wps:spPr>
                                  <a:xfrm>
                                    <a:off x="11" y="0"/>
                                    <a:ext cx="1333862" cy="1006059"/>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8A2387"/>
                                  </a:solidFill>
                                  <a:ln cap="flat">
                                    <a:noFill/>
                                    <a:prstDash val="solid"/>
                                  </a:ln>
                                </wps:spPr>
                                <wps:bodyPr lIns="0" tIns="0" rIns="0" bIns="0"/>
                              </wps:wsp>
                              <wps:wsp>
                                <wps:cNvPr id="25" name="Right Triangle 93"/>
                                <wps:cNvSpPr/>
                                <wps:spPr>
                                  <a:xfrm flipH="1">
                                    <a:off x="1335692" y="0"/>
                                    <a:ext cx="1333862" cy="1006059"/>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8A2387"/>
                                  </a:solidFill>
                                  <a:ln cap="flat">
                                    <a:noFill/>
                                    <a:prstDash val="solid"/>
                                  </a:ln>
                                </wps:spPr>
                                <wps:bodyPr lIns="0" tIns="0" rIns="0" bIns="0"/>
                              </wps:wsp>
                            </wpg:grpSp>
                          </wpg:wgp>
                        </a:graphicData>
                      </a:graphic>
                    </wp:anchor>
                  </w:drawing>
                </mc:Choice>
                <mc:Fallback>
                  <w:pict>
                    <v:group w14:anchorId="1C3B8096" id="Group 94" o:spid="_x0000_s1026" style="position:absolute;margin-left:-16.25pt;margin-top:-95.75pt;width:210.2pt;height:1041.05pt;z-index:-251577344;mso-position-horizontal-relative:page;mso-position-vertical-relative:margin" coordsize="26695,132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">
                      <v:group id="Group 12" o:spid="_x0000_s1027" style="position:absolute;top:62213;width:26695;height:39131" coordsize="26695,39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6" o:spid="_x0000_s1028" style="position:absolute;top:10016;width:26664;height:29115" coordsize="26664,29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7" o:spid="_x0000_s1029" style="position:absolute;width:26664;height:19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" fillcolor="#8a2387" stroked="f">
                            <v:textbox inset="0,0,0,0"/>
                          </v:rect>
                          <v:shape id="Triangle 8" o:spid="_x0000_s1030" style="position:absolute;top:19054;width:26664;height:10060;rotation:11796470fd;visibility:visible;mso-wrap-style:square;v-text-anchor:top" coordsize="2666445,100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" path="m,1006059l1333223,,2666445,1006059,,1006059xe" fillcolor="#8a2387" stroked="f">
                            <v:path arrowok="t" o:connecttype="custom" o:connectlocs="1333223,0;2666445,503030;1333223,1006059;0,503030;1333223,0;666611,503029;0,1006059;1333223,1006059;2666445,1006059;1999834,503029" o:connectangles="270,0,90,180,270,180,90,90,90,0" textboxrect="666611,503029,1999834,1006059"/>
                          </v:shape>
                        </v:group>
                        <v:shape id="Right Triangle 10" o:spid="_x0000_s1031" style="position:absolute;width:13338;height:10060;visibility:visible;mso-wrap-style:square;v-text-anchor:top" coordsize="1333862,100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" path="m,1006059l,,1333862,1006059,,1006059xe" fillcolor="#8a2387" stroked="f">
                          <v:path arrowok="t" o:connecttype="custom" o:connectlocs="666931,0;1333862,503030;666931,1006059;0,503030;0,0;0,1006059;1333862,1006059;666931,503029" o:connectangles="270,0,90,180,270,90,90,0" textboxrect="111155,586868,778086,922221"/>
                        </v:shape>
                        <v:shape id="Right Triangle 11" o:spid="_x0000_s1032" style="position:absolute;left:13356;width:13339;height:10060;flip:x;visibility:visible;mso-wrap-style:square;v-text-anchor:top" coordsize="1333862,100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" path="m,1006059l,,1333862,1006059,,1006059xe" fillcolor="#8a2387" stroked="f">
                          <v:path arrowok="t" o:connecttype="custom" o:connectlocs="666931,0;1333862,503030;666931,1006059;0,503030;0,0;0,1006059;1333862,1006059;666931,503029" o:connectangles="270,0,90,180,270,90,90,0" textboxrect="111155,586868,778086,922221"/>
                        </v:shape>
                      </v:group>
                      <v:group id="Group 19" o:spid="_x0000_s1033" style="position:absolute;top:93081;width:26695;height:39132" coordsize="26695,39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20" o:spid="_x0000_s1034" style="position:absolute;top:10060;width:26664;height:29071" coordsize="26664,29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21" o:spid="_x0000_s1035" style="position:absolute;width:26664;height:19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" fillcolor="#8a2387" stroked="f">
                            <v:textbox inset="0,0,0,0"/>
                          </v:rect>
                          <v:shape id="Triangle 22" o:spid="_x0000_s1036" style="position:absolute;top:19010;width:26664;height:10061;rotation:11796470fd;visibility:visible;mso-wrap-style:square;v-text-anchor:top" coordsize="2666445,100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" path="m,1006059l1333223,,2666445,1006059,,1006059xe" fillcolor="#8a2387" stroked="f">
                            <v:path arrowok="t" o:connecttype="custom" o:connectlocs="1333223,0;2666445,503030;1333223,1006059;0,503030;1333223,0;666611,503029;0,1006059;1333223,1006059;2666445,1006059;1999834,503029" o:connectangles="270,0,90,180,270,180,90,90,90,0" textboxrect="666611,503029,1999834,1006059"/>
                          </v:shape>
                        </v:group>
                        <v:shape id="Right Triangle 23" o:spid="_x0000_s1037" style="position:absolute;width:13338;height:10060;visibility:visible;mso-wrap-style:square;v-text-anchor:top" coordsize="1333862,100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" path="m,1006059l,,1333862,1006059,,1006059xe" fillcolor="#8a2387" stroked="f">
                          <v:path arrowok="t" o:connecttype="custom" o:connectlocs="666931,0;1333862,503030;666931,1006059;0,503030;0,0;0,1006059;1333862,1006059;666931,503029" o:connectangles="270,0,90,180,270,90,90,0" textboxrect="111155,586868,778086,922221"/>
                        </v:shape>
                        <v:shape id="Right Triangle 24" o:spid="_x0000_s1038" style="position:absolute;left:13356;width:13339;height:10060;flip:x;visibility:visible;mso-wrap-style:square;v-text-anchor:top" coordsize="1333862,100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" path="m,1006059l,,1333862,1006059,,1006059xe" fillcolor="#8a2387" stroked="f">
                          <v:path arrowok="t" o:connecttype="custom" o:connectlocs="666931,0;1333862,503030;666931,1006059;0,503030;0,0;0,1006059;1333862,1006059;666931,503029" o:connectangles="270,0,90,180,270,90,90,0" textboxrect="111155,586868,778086,922221"/>
                        </v:shape>
                      </v:group>
                      <v:group id="Group 78" o:spid="_x0000_s1039" style="position:absolute;top:31154;width:26663;height:39132" coordsize="26663,39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79" o:spid="_x0000_s1040" style="position:absolute;top:10016;width:26663;height:29115" coordsize="26663,29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81" o:spid="_x0000_s1041" style="position:absolute;width:26663;height:19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" fillcolor="#8a2387" stroked="f">
                            <v:textbox inset="0,0,0,0"/>
                          </v:rect>
                          <v:shape id="Triangle 34" o:spid="_x0000_s1042" style="position:absolute;top:19054;width:26663;height:10060;rotation:11796470fd;visibility:visible;mso-wrap-style:square;v-text-anchor:top" coordsize="2666353,100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" path="m,1006059l1333177,,2666353,1006059,,1006059xe" fillcolor="#8a2387" stroked="f">
                            <v:path arrowok="t" o:connecttype="custom" o:connectlocs="1333177,0;2666353,503030;1333177,1006059;0,503030;1333177,0;666588,503029;0,1006059;1333177,1006059;2666353,1006059;1999765,503029" o:connectangles="270,0,90,180,270,180,90,90,90,0" textboxrect="666588,503029,1999765,1006059"/>
                          </v:shape>
                        </v:group>
                        <v:shape id="Right Triangle 83" o:spid="_x0000_s1043" style="position:absolute;width:13338;height:10060;visibility:visible;mso-wrap-style:square;v-text-anchor:top" coordsize="1333816,100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" path="m,1006059l,,1333816,1006059,,1006059xe" fillcolor="#8a2387" stroked="f">
                          <v:path arrowok="t" o:connecttype="custom" o:connectlocs="666908,0;1333816,503030;666908,1006059;0,503030;0,0;0,1006059;1333816,1006059;666908,503029" o:connectangles="270,0,90,180,270,90,90,0" textboxrect="111151,586868,778059,922221"/>
                        </v:shape>
                        <v:shape id="Right Triangle 87" o:spid="_x0000_s1044" style="position:absolute;left:13310;width:13338;height:10060;flip:x;visibility:visible;mso-wrap-style:square;v-text-anchor:top" coordsize="1333816,100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" path="m,1006059l,,1333816,1006059,,1006059xe" fillcolor="#8a2387" stroked="f">
                          <v:path arrowok="t" o:connecttype="custom" o:connectlocs="666908,0;1333816,503030;666908,1006059;0,503030;0,0;0,1006059;1333816,1006059;666908,503029" o:connectangles="270,0,90,180,270,90,90,0" textboxrect="111151,586868,778059,922221"/>
                        </v:shape>
                      </v:group>
                      <v:group id="Group 88" o:spid="_x0000_s1045" style="position:absolute;width:26695;height:39131" coordsize="26695,39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89" o:spid="_x0000_s1046" style="position:absolute;top:8830;width:26664;height:30301" coordsize="26664,3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90" o:spid="_x0000_s1047" style="position:absolute;width:26664;height:20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" fillcolor="#8a2387" stroked="f">
                            <v:textbox inset="0,0,0,0"/>
                          </v:rect>
                          <v:shape id="Triangle 74" o:spid="_x0000_s1048" style="position:absolute;top:20240;width:26664;height:10060;rotation:11796470fd;visibility:visible;mso-wrap-style:square;v-text-anchor:top" coordsize="2666445,100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" path="m,1006059l1333223,,2666445,1006059,,1006059xe" fillcolor="#8a2387" stroked="f">
                            <v:path arrowok="t" o:connecttype="custom" o:connectlocs="1333223,0;2666445,503030;1333223,1006059;0,503030;1333223,0;666611,503029;0,1006059;1333223,1006059;2666445,1006059;1999834,503029" o:connectangles="270,0,90,180,270,180,90,90,90,0" textboxrect="666611,503029,1999834,1006059"/>
                          </v:shape>
                        </v:group>
                        <v:shape id="Right Triangle 92" o:spid="_x0000_s1049" style="position:absolute;width:13338;height:10060;visibility:visible;mso-wrap-style:square;v-text-anchor:top" coordsize="1333862,100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" path="m,1006059l,,1333862,1006059,,1006059xe" fillcolor="#8a2387" stroked="f">
                          <v:path arrowok="t" o:connecttype="custom" o:connectlocs="666931,0;1333862,503030;666931,1006059;0,503030;0,0;0,1006059;1333862,1006059;666931,503029" o:connectangles="270,0,90,180,270,90,90,0" textboxrect="111155,586868,778086,922221"/>
                        </v:shape>
                        <v:shape id="Right Triangle 93" o:spid="_x0000_s1050" style="position:absolute;left:13356;width:13339;height:10060;flip:x;visibility:visible;mso-wrap-style:square;v-text-anchor:top" coordsize="1333862,100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" path="m,1006059l,,1333862,1006059,,1006059xe" fillcolor="#8a2387" stroked="f">
                          <v:path arrowok="t" o:connecttype="custom" o:connectlocs="666931,0;1333862,503030;666931,1006059;0,503030;0,0;0,1006059;1333862,1006059;666931,503029" o:connectangles="270,0,90,180,270,90,90,0" textboxrect="111155,586868,778086,922221"/>
                        </v:shape>
                      </v:group>
                      <w10:wrap anchorx="page" anchory="margin"/>
                    </v:group>
                  </w:pict>
                </mc:Fallback>
              </mc:AlternateContent>
            </w:r>
          </w:p>
          <w:p w14:paraId="4B10BD4B" w14:textId="6FC81723" w:rsidR="00024C69" w:rsidRDefault="00231AEE">
            <w:pPr>
              <w:rPr>
                <w:color w:val="FFFFFF"/>
                <w:sz w:val="16"/>
                <w:szCs w:val="16"/>
              </w:rPr>
            </w:pPr>
            <w:r>
              <w:rPr>
                <w:color w:val="FFFFFF"/>
                <w:sz w:val="16"/>
                <w:szCs w:val="16"/>
              </w:rPr>
              <w:t xml:space="preserve">I offer 3 and a half years of </w:t>
            </w:r>
            <w:r w:rsidR="00EF43F1">
              <w:rPr>
                <w:color w:val="FFFFFF"/>
                <w:sz w:val="16"/>
                <w:szCs w:val="16"/>
              </w:rPr>
              <w:t xml:space="preserve">professional </w:t>
            </w:r>
            <w:r>
              <w:rPr>
                <w:color w:val="FFFFFF"/>
                <w:sz w:val="16"/>
                <w:szCs w:val="16"/>
              </w:rPr>
              <w:t>experience in software development.</w:t>
            </w:r>
          </w:p>
          <w:p w14:paraId="5C3AD42A" w14:textId="77777777" w:rsidR="00024C69" w:rsidRDefault="00024C69">
            <w:pPr>
              <w:rPr>
                <w:color w:val="FFFFFF"/>
                <w:sz w:val="16"/>
                <w:szCs w:val="16"/>
              </w:rPr>
            </w:pPr>
          </w:p>
          <w:p w14:paraId="57EA3B01" w14:textId="77777777" w:rsidR="00024C69" w:rsidRDefault="00231AEE">
            <w:pPr>
              <w:rPr>
                <w:color w:val="FFFFFF"/>
                <w:sz w:val="16"/>
                <w:szCs w:val="16"/>
              </w:rPr>
            </w:pPr>
            <w:r>
              <w:rPr>
                <w:color w:val="FFFFFF"/>
                <w:sz w:val="16"/>
                <w:szCs w:val="16"/>
              </w:rPr>
              <w:t>Currently I am working as a Software Engineer for Sainsbury´s in Coventry UK.</w:t>
            </w:r>
          </w:p>
          <w:p w14:paraId="4FE676D8" w14:textId="77777777" w:rsidR="00024C69" w:rsidRDefault="00024C69">
            <w:pPr>
              <w:rPr>
                <w:color w:val="FFFFFF"/>
                <w:sz w:val="16"/>
                <w:szCs w:val="16"/>
              </w:rPr>
            </w:pPr>
          </w:p>
          <w:p w14:paraId="576A225F" w14:textId="0E1BA875" w:rsidR="00024C69" w:rsidRDefault="00231AEE">
            <w:pPr>
              <w:rPr>
                <w:color w:val="FFFFFF"/>
                <w:sz w:val="16"/>
                <w:szCs w:val="16"/>
              </w:rPr>
            </w:pPr>
            <w:r>
              <w:rPr>
                <w:color w:val="FFFFFF"/>
                <w:sz w:val="16"/>
                <w:szCs w:val="16"/>
              </w:rPr>
              <w:t>My goal is to keep learning and growing my career as a Full-Stack Software Engineer.</w:t>
            </w:r>
          </w:p>
          <w:p w14:paraId="1DB5718D" w14:textId="77777777" w:rsidR="00024C69" w:rsidRDefault="00231AEE">
            <w:pPr>
              <w:rPr>
                <w:color w:val="FFFFFF"/>
                <w:sz w:val="16"/>
                <w:szCs w:val="16"/>
              </w:rPr>
            </w:pPr>
            <w:r>
              <w:rPr>
                <w:color w:val="FFFFFF"/>
                <w:sz w:val="16"/>
                <w:szCs w:val="16"/>
              </w:rPr>
              <w:t xml:space="preserve"> </w:t>
            </w:r>
          </w:p>
          <w:p w14:paraId="54D1FC4C" w14:textId="4B77A5C8" w:rsidR="00024C69" w:rsidRDefault="00231AEE">
            <w:pPr>
              <w:rPr>
                <w:color w:val="FFFFFF"/>
                <w:sz w:val="16"/>
                <w:szCs w:val="16"/>
              </w:rPr>
            </w:pPr>
            <w:r>
              <w:rPr>
                <w:color w:val="FFFFFF"/>
                <w:sz w:val="16"/>
                <w:szCs w:val="16"/>
              </w:rPr>
              <w:t xml:space="preserve">Programming is </w:t>
            </w:r>
            <w:r w:rsidR="00EF43F1">
              <w:rPr>
                <w:color w:val="FFFFFF"/>
                <w:sz w:val="16"/>
                <w:szCs w:val="16"/>
              </w:rPr>
              <w:t xml:space="preserve">my passion. I also like working </w:t>
            </w:r>
            <w:r>
              <w:rPr>
                <w:color w:val="FFFFFF"/>
                <w:sz w:val="16"/>
                <w:szCs w:val="16"/>
              </w:rPr>
              <w:t>with cloud and infrastructure technologies.</w:t>
            </w:r>
          </w:p>
          <w:p w14:paraId="16C8D3CB" w14:textId="77777777" w:rsidR="00024C69" w:rsidRPr="00B814C2" w:rsidRDefault="00024C69">
            <w:pPr>
              <w:pStyle w:val="AboutMe"/>
            </w:pPr>
          </w:p>
        </w:tc>
        <w:tc>
          <w:tcPr>
            <w:tcW w:w="454" w:type="dxa"/>
            <w:vMerge/>
            <w:shd w:val="clear" w:color="auto" w:fill="auto"/>
            <w:tcMar>
              <w:top w:w="0" w:type="dxa"/>
              <w:left w:w="0" w:type="dxa"/>
              <w:bottom w:w="0" w:type="dxa"/>
              <w:right w:w="0" w:type="dxa"/>
            </w:tcMar>
          </w:tcPr>
          <w:p w14:paraId="3171C09A" w14:textId="77777777" w:rsidR="00024C69" w:rsidRPr="00B814C2" w:rsidRDefault="00024C69">
            <w:pPr>
              <w:pStyle w:val="AboutMe"/>
            </w:pPr>
          </w:p>
        </w:tc>
        <w:tc>
          <w:tcPr>
            <w:tcW w:w="7236" w:type="dxa"/>
            <w:vMerge/>
            <w:shd w:val="clear" w:color="auto" w:fill="auto"/>
            <w:tcMar>
              <w:top w:w="0" w:type="dxa"/>
              <w:left w:w="0" w:type="dxa"/>
              <w:bottom w:w="0" w:type="dxa"/>
              <w:right w:w="0" w:type="dxa"/>
            </w:tcMar>
          </w:tcPr>
          <w:p w14:paraId="73F6B413" w14:textId="77777777" w:rsidR="00024C69" w:rsidRPr="00B814C2" w:rsidRDefault="00024C69">
            <w:pPr>
              <w:pStyle w:val="AboutMe"/>
            </w:pPr>
          </w:p>
        </w:tc>
      </w:tr>
      <w:tr w:rsidR="00024C69" w14:paraId="35558F29" w14:textId="77777777">
        <w:trPr>
          <w:trHeight w:val="540"/>
        </w:trPr>
        <w:tc>
          <w:tcPr>
            <w:tcW w:w="316" w:type="dxa"/>
            <w:shd w:val="clear" w:color="auto" w:fill="auto"/>
            <w:tcMar>
              <w:top w:w="0" w:type="dxa"/>
              <w:left w:w="0" w:type="dxa"/>
              <w:bottom w:w="0" w:type="dxa"/>
              <w:right w:w="0" w:type="dxa"/>
            </w:tcMar>
          </w:tcPr>
          <w:p w14:paraId="45E223A8" w14:textId="77777777" w:rsidR="00024C69" w:rsidRPr="00B814C2" w:rsidRDefault="00024C69"/>
        </w:tc>
        <w:tc>
          <w:tcPr>
            <w:tcW w:w="2834" w:type="dxa"/>
            <w:gridSpan w:val="4"/>
            <w:tcBorders>
              <w:bottom w:val="single" w:sz="4" w:space="0" w:color="FFFFFF"/>
            </w:tcBorders>
            <w:shd w:val="clear" w:color="auto" w:fill="auto"/>
            <w:tcMar>
              <w:top w:w="0" w:type="dxa"/>
              <w:left w:w="0" w:type="dxa"/>
              <w:bottom w:w="0" w:type="dxa"/>
              <w:right w:w="0" w:type="dxa"/>
            </w:tcMar>
          </w:tcPr>
          <w:p w14:paraId="0F7EB94E" w14:textId="77777777" w:rsidR="00024C69" w:rsidRDefault="00024C69">
            <w:pPr>
              <w:pStyle w:val="Heading4"/>
            </w:pPr>
          </w:p>
          <w:p w14:paraId="0B978D93" w14:textId="77777777" w:rsidR="00024C69" w:rsidRDefault="00231AEE">
            <w:pPr>
              <w:pStyle w:val="Heading4"/>
            </w:pPr>
            <w:r>
              <w:t>C O N T A C T</w:t>
            </w:r>
          </w:p>
        </w:tc>
        <w:tc>
          <w:tcPr>
            <w:tcW w:w="536" w:type="dxa"/>
            <w:shd w:val="clear" w:color="auto" w:fill="auto"/>
            <w:tcMar>
              <w:top w:w="0" w:type="dxa"/>
              <w:left w:w="0" w:type="dxa"/>
              <w:bottom w:w="0" w:type="dxa"/>
              <w:right w:w="0" w:type="dxa"/>
            </w:tcMar>
          </w:tcPr>
          <w:p w14:paraId="501F08A2" w14:textId="77777777" w:rsidR="00024C69" w:rsidRDefault="00024C69">
            <w:pPr>
              <w:pStyle w:val="Heading4"/>
            </w:pPr>
          </w:p>
        </w:tc>
        <w:tc>
          <w:tcPr>
            <w:tcW w:w="454" w:type="dxa"/>
            <w:shd w:val="clear" w:color="auto" w:fill="auto"/>
            <w:tcMar>
              <w:top w:w="0" w:type="dxa"/>
              <w:left w:w="0" w:type="dxa"/>
              <w:bottom w:w="0" w:type="dxa"/>
              <w:right w:w="0" w:type="dxa"/>
            </w:tcMar>
          </w:tcPr>
          <w:p w14:paraId="519B0C96" w14:textId="77777777" w:rsidR="00024C69" w:rsidRDefault="00024C69">
            <w:pPr>
              <w:pStyle w:val="Heading4"/>
            </w:pPr>
          </w:p>
        </w:tc>
        <w:tc>
          <w:tcPr>
            <w:tcW w:w="7236" w:type="dxa"/>
            <w:vMerge/>
            <w:shd w:val="clear" w:color="auto" w:fill="auto"/>
            <w:tcMar>
              <w:top w:w="0" w:type="dxa"/>
              <w:left w:w="0" w:type="dxa"/>
              <w:bottom w:w="0" w:type="dxa"/>
              <w:right w:w="0" w:type="dxa"/>
            </w:tcMar>
          </w:tcPr>
          <w:p w14:paraId="443EB93F" w14:textId="77777777" w:rsidR="00024C69" w:rsidRDefault="00024C69">
            <w:pPr>
              <w:pStyle w:val="Title"/>
            </w:pPr>
          </w:p>
        </w:tc>
      </w:tr>
      <w:tr w:rsidR="00024C69" w14:paraId="540B62AB" w14:textId="77777777">
        <w:trPr>
          <w:trHeight w:val="620"/>
        </w:trPr>
        <w:tc>
          <w:tcPr>
            <w:tcW w:w="450" w:type="dxa"/>
            <w:gridSpan w:val="2"/>
            <w:shd w:val="clear" w:color="auto" w:fill="auto"/>
            <w:tcMar>
              <w:top w:w="0" w:type="dxa"/>
              <w:left w:w="0" w:type="dxa"/>
              <w:bottom w:w="0" w:type="dxa"/>
              <w:right w:w="0" w:type="dxa"/>
            </w:tcMar>
            <w:vAlign w:val="center"/>
          </w:tcPr>
          <w:p w14:paraId="2E61F99A" w14:textId="77777777" w:rsidR="00024C69" w:rsidRDefault="00231AEE">
            <w:r>
              <w:rPr>
                <w:noProof/>
                <w:sz w:val="16"/>
                <w:szCs w:val="16"/>
                <w:lang w:val="bg-BG" w:eastAsia="bg-BG"/>
              </w:rPr>
              <w:drawing>
                <wp:inline distT="0" distB="0" distL="0" distR="0" wp14:anchorId="79E1BF0B" wp14:editId="646AFB43">
                  <wp:extent cx="180978" cy="180978"/>
                  <wp:effectExtent l="0" t="0" r="9522" b="9522"/>
                  <wp:docPr id="26" name="Graphic 4" desc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180978" cy="180978"/>
                          </a:xfrm>
                          <a:prstGeom prst="rect">
                            <a:avLst/>
                          </a:prstGeom>
                          <a:noFill/>
                          <a:ln>
                            <a:noFill/>
                            <a:prstDash/>
                          </a:ln>
                        </pic:spPr>
                      </pic:pic>
                    </a:graphicData>
                  </a:graphic>
                </wp:inline>
              </w:drawing>
            </w:r>
          </w:p>
        </w:tc>
        <w:tc>
          <w:tcPr>
            <w:tcW w:w="3236" w:type="dxa"/>
            <w:gridSpan w:val="4"/>
            <w:shd w:val="clear" w:color="auto" w:fill="auto"/>
            <w:tcMar>
              <w:top w:w="0" w:type="dxa"/>
              <w:left w:w="0" w:type="dxa"/>
              <w:bottom w:w="0" w:type="dxa"/>
              <w:right w:w="0" w:type="dxa"/>
            </w:tcMar>
            <w:vAlign w:val="center"/>
          </w:tcPr>
          <w:p w14:paraId="7FB15D63" w14:textId="4E887B29" w:rsidR="00024C69" w:rsidRDefault="00231AEE">
            <w:pPr>
              <w:pStyle w:val="Contact1"/>
              <w:rPr>
                <w:sz w:val="16"/>
                <w:szCs w:val="16"/>
              </w:rPr>
            </w:pPr>
            <w:r>
              <w:rPr>
                <w:sz w:val="16"/>
                <w:szCs w:val="16"/>
              </w:rPr>
              <w:t>atanasskambitov</w:t>
            </w:r>
            <w:r w:rsidR="0064087A">
              <w:rPr>
                <w:sz w:val="16"/>
                <w:szCs w:val="16"/>
              </w:rPr>
              <w:t>v</w:t>
            </w:r>
            <w:r>
              <w:rPr>
                <w:sz w:val="16"/>
                <w:szCs w:val="16"/>
              </w:rPr>
              <w:t>@gmail.com</w:t>
            </w:r>
          </w:p>
        </w:tc>
        <w:tc>
          <w:tcPr>
            <w:tcW w:w="454" w:type="dxa"/>
            <w:vMerge w:val="restart"/>
            <w:shd w:val="clear" w:color="auto" w:fill="auto"/>
            <w:tcMar>
              <w:top w:w="0" w:type="dxa"/>
              <w:left w:w="0" w:type="dxa"/>
              <w:bottom w:w="0" w:type="dxa"/>
              <w:right w:w="0" w:type="dxa"/>
            </w:tcMar>
          </w:tcPr>
          <w:p w14:paraId="52589401" w14:textId="77777777" w:rsidR="00024C69" w:rsidRDefault="00231AEE">
            <w:r>
              <w:t xml:space="preserve"> </w:t>
            </w:r>
          </w:p>
        </w:tc>
        <w:tc>
          <w:tcPr>
            <w:tcW w:w="7236" w:type="dxa"/>
            <w:vMerge/>
            <w:shd w:val="clear" w:color="auto" w:fill="auto"/>
            <w:tcMar>
              <w:top w:w="0" w:type="dxa"/>
              <w:left w:w="0" w:type="dxa"/>
              <w:bottom w:w="0" w:type="dxa"/>
              <w:right w:w="0" w:type="dxa"/>
            </w:tcMar>
          </w:tcPr>
          <w:p w14:paraId="2B32B9B7" w14:textId="77777777" w:rsidR="00024C69" w:rsidRDefault="00024C69">
            <w:pPr>
              <w:pStyle w:val="Title"/>
            </w:pPr>
          </w:p>
        </w:tc>
      </w:tr>
      <w:tr w:rsidR="00024C69" w14:paraId="32DD5BB3" w14:textId="77777777">
        <w:trPr>
          <w:trHeight w:val="540"/>
        </w:trPr>
        <w:tc>
          <w:tcPr>
            <w:tcW w:w="450" w:type="dxa"/>
            <w:gridSpan w:val="2"/>
            <w:shd w:val="clear" w:color="auto" w:fill="auto"/>
            <w:tcMar>
              <w:top w:w="0" w:type="dxa"/>
              <w:left w:w="0" w:type="dxa"/>
              <w:bottom w:w="0" w:type="dxa"/>
              <w:right w:w="0" w:type="dxa"/>
            </w:tcMar>
            <w:vAlign w:val="center"/>
          </w:tcPr>
          <w:p w14:paraId="53D51502" w14:textId="77777777" w:rsidR="00024C69" w:rsidRDefault="00231AEE">
            <w:r>
              <w:rPr>
                <w:noProof/>
                <w:sz w:val="16"/>
                <w:szCs w:val="16"/>
                <w:lang w:val="bg-BG" w:eastAsia="bg-BG"/>
              </w:rPr>
              <mc:AlternateContent>
                <mc:Choice Requires="wpg">
                  <w:drawing>
                    <wp:inline distT="0" distB="0" distL="0" distR="0" wp14:anchorId="77361353" wp14:editId="70905D1F">
                      <wp:extent cx="114190" cy="211455"/>
                      <wp:effectExtent l="0" t="0" r="19160" b="17145"/>
                      <wp:docPr id="27" name="Graphic 38"/>
                      <wp:cNvGraphicFramePr/>
                      <a:graphic xmlns:a="http://schemas.openxmlformats.org/drawingml/2006/main">
                        <a:graphicData uri="http://schemas.microsoft.com/office/word/2010/wordprocessingGroup">
                          <wpg:wgp>
                            <wpg:cNvGrpSpPr/>
                            <wpg:grpSpPr>
                              <a:xfrm>
                                <a:off x="0" y="0"/>
                                <a:ext cx="114190" cy="211455"/>
                                <a:chOff x="0" y="0"/>
                                <a:chExt cx="114190" cy="211455"/>
                              </a:xfrm>
                            </wpg:grpSpPr>
                            <wps:wsp>
                              <wps:cNvPr id="28" name="Freeform 84"/>
                              <wps:cNvSpPr/>
                              <wps:spPr>
                                <a:xfrm>
                                  <a:off x="0" y="0"/>
                                  <a:ext cx="114190" cy="211455"/>
                                </a:xfrm>
                                <a:custGeom>
                                  <a:avLst/>
                                  <a:gdLst>
                                    <a:gd name="f0" fmla="val 10800000"/>
                                    <a:gd name="f1" fmla="val 5400000"/>
                                    <a:gd name="f2" fmla="val 180"/>
                                    <a:gd name="f3" fmla="val w"/>
                                    <a:gd name="f4" fmla="val h"/>
                                    <a:gd name="f5" fmla="val 0"/>
                                    <a:gd name="f6" fmla="val 114185"/>
                                    <a:gd name="f7" fmla="val 211455"/>
                                    <a:gd name="f8" fmla="val 99342"/>
                                    <a:gd name="f9" fmla="val 16028"/>
                                    <a:gd name="f10" fmla="val 7176"/>
                                    <a:gd name="f11" fmla="val 195427"/>
                                    <a:gd name="f12" fmla="val 204279"/>
                                    <a:gd name="f13" fmla="val 108194"/>
                                    <a:gd name="f14" fmla="val 115370"/>
                                    <a:gd name="f15" fmla="val 6428"/>
                                    <a:gd name="f16" fmla="val 35376"/>
                                    <a:gd name="f17" fmla="val 108942"/>
                                    <a:gd name="f18" fmla="val 171004"/>
                                    <a:gd name="f19" fmla="val 6344"/>
                                    <a:gd name="f20" fmla="val 104655"/>
                                    <a:gd name="f21" fmla="val 108963"/>
                                    <a:gd name="f22" fmla="val 10651"/>
                                    <a:gd name="f23" fmla="val 15965"/>
                                    <a:gd name="f24" fmla="val 28969"/>
                                    <a:gd name="f25" fmla="val 6393"/>
                                    <a:gd name="f26" fmla="val 10715"/>
                                    <a:gd name="f27" fmla="val 10672"/>
                                    <a:gd name="f28" fmla="val 6379"/>
                                    <a:gd name="f29" fmla="val 15986"/>
                                    <a:gd name="f30" fmla="val 16000"/>
                                    <a:gd name="f31" fmla="val 16014"/>
                                    <a:gd name="f32" fmla="val 205111"/>
                                    <a:gd name="f33" fmla="val 6407"/>
                                    <a:gd name="f34" fmla="val 200804"/>
                                    <a:gd name="f35" fmla="val 195490"/>
                                    <a:gd name="f36" fmla="val 177411"/>
                                    <a:gd name="f37" fmla="val 108977"/>
                                    <a:gd name="f38" fmla="val 200740"/>
                                    <a:gd name="f39" fmla="val 104698"/>
                                    <a:gd name="f40" fmla="val 205076"/>
                                    <a:gd name="f41" fmla="val 99384"/>
                                    <a:gd name="f42" fmla="val 99370"/>
                                    <a:gd name="f43" fmla="val 99356"/>
                                    <a:gd name="f44" fmla="+- 0 0 -90"/>
                                    <a:gd name="f45" fmla="*/ f3 1 114185"/>
                                    <a:gd name="f46" fmla="*/ f4 1 211455"/>
                                    <a:gd name="f47" fmla="+- f7 0 f5"/>
                                    <a:gd name="f48" fmla="+- f6 0 f5"/>
                                    <a:gd name="f49" fmla="*/ f44 f0 1"/>
                                    <a:gd name="f50" fmla="*/ f48 1 114185"/>
                                    <a:gd name="f51" fmla="*/ f47 1 211455"/>
                                    <a:gd name="f52" fmla="*/ 99342 f48 1"/>
                                    <a:gd name="f53" fmla="*/ 0 f47 1"/>
                                    <a:gd name="f54" fmla="*/ 16028 f48 1"/>
                                    <a:gd name="f55" fmla="*/ 0 f48 1"/>
                                    <a:gd name="f56" fmla="*/ 16028 f47 1"/>
                                    <a:gd name="f57" fmla="*/ 195427 f47 1"/>
                                    <a:gd name="f58" fmla="*/ 211455 f47 1"/>
                                    <a:gd name="f59" fmla="*/ 115370 f48 1"/>
                                    <a:gd name="f60" fmla="*/ 6428 f48 1"/>
                                    <a:gd name="f61" fmla="*/ 35376 f47 1"/>
                                    <a:gd name="f62" fmla="*/ 108942 f48 1"/>
                                    <a:gd name="f63" fmla="*/ 171004 f47 1"/>
                                    <a:gd name="f64" fmla="*/ 6344 f47 1"/>
                                    <a:gd name="f65" fmla="*/ 108963 f48 1"/>
                                    <a:gd name="f66" fmla="*/ 15965 f47 1"/>
                                    <a:gd name="f67" fmla="*/ 28969 f47 1"/>
                                    <a:gd name="f68" fmla="*/ 15986 f48 1"/>
                                    <a:gd name="f69" fmla="*/ 205111 f47 1"/>
                                    <a:gd name="f70" fmla="*/ 6407 f48 1"/>
                                    <a:gd name="f71" fmla="*/ 195490 f47 1"/>
                                    <a:gd name="f72" fmla="*/ 177411 f47 1"/>
                                    <a:gd name="f73" fmla="*/ 99384 f48 1"/>
                                    <a:gd name="f74" fmla="*/ f49 1 f2"/>
                                    <a:gd name="f75" fmla="*/ f52 1 114185"/>
                                    <a:gd name="f76" fmla="*/ f53 1 211455"/>
                                    <a:gd name="f77" fmla="*/ f54 1 114185"/>
                                    <a:gd name="f78" fmla="*/ f55 1 114185"/>
                                    <a:gd name="f79" fmla="*/ f56 1 211455"/>
                                    <a:gd name="f80" fmla="*/ f57 1 211455"/>
                                    <a:gd name="f81" fmla="*/ f58 1 211455"/>
                                    <a:gd name="f82" fmla="*/ f59 1 114185"/>
                                    <a:gd name="f83" fmla="*/ f60 1 114185"/>
                                    <a:gd name="f84" fmla="*/ f61 1 211455"/>
                                    <a:gd name="f85" fmla="*/ f62 1 114185"/>
                                    <a:gd name="f86" fmla="*/ f63 1 211455"/>
                                    <a:gd name="f87" fmla="*/ f64 1 211455"/>
                                    <a:gd name="f88" fmla="*/ f65 1 114185"/>
                                    <a:gd name="f89" fmla="*/ f66 1 211455"/>
                                    <a:gd name="f90" fmla="*/ f67 1 211455"/>
                                    <a:gd name="f91" fmla="*/ f68 1 114185"/>
                                    <a:gd name="f92" fmla="*/ f69 1 211455"/>
                                    <a:gd name="f93" fmla="*/ f70 1 114185"/>
                                    <a:gd name="f94" fmla="*/ f71 1 211455"/>
                                    <a:gd name="f95" fmla="*/ f72 1 211455"/>
                                    <a:gd name="f96" fmla="*/ f73 1 114185"/>
                                    <a:gd name="f97" fmla="*/ f5 1 f50"/>
                                    <a:gd name="f98" fmla="*/ f6 1 f50"/>
                                    <a:gd name="f99" fmla="*/ f5 1 f51"/>
                                    <a:gd name="f100" fmla="*/ f7 1 f51"/>
                                    <a:gd name="f101" fmla="+- f74 0 f1"/>
                                    <a:gd name="f102" fmla="*/ f75 1 f50"/>
                                    <a:gd name="f103" fmla="*/ f76 1 f51"/>
                                    <a:gd name="f104" fmla="*/ f77 1 f50"/>
                                    <a:gd name="f105" fmla="*/ f78 1 f50"/>
                                    <a:gd name="f106" fmla="*/ f79 1 f51"/>
                                    <a:gd name="f107" fmla="*/ f80 1 f51"/>
                                    <a:gd name="f108" fmla="*/ f81 1 f51"/>
                                    <a:gd name="f109" fmla="*/ f82 1 f50"/>
                                    <a:gd name="f110" fmla="*/ f83 1 f50"/>
                                    <a:gd name="f111" fmla="*/ f84 1 f51"/>
                                    <a:gd name="f112" fmla="*/ f85 1 f50"/>
                                    <a:gd name="f113" fmla="*/ f86 1 f51"/>
                                    <a:gd name="f114" fmla="*/ f87 1 f51"/>
                                    <a:gd name="f115" fmla="*/ f88 1 f50"/>
                                    <a:gd name="f116" fmla="*/ f89 1 f51"/>
                                    <a:gd name="f117" fmla="*/ f90 1 f51"/>
                                    <a:gd name="f118" fmla="*/ f91 1 f50"/>
                                    <a:gd name="f119" fmla="*/ f92 1 f51"/>
                                    <a:gd name="f120" fmla="*/ f93 1 f50"/>
                                    <a:gd name="f121" fmla="*/ f94 1 f51"/>
                                    <a:gd name="f122" fmla="*/ f95 1 f51"/>
                                    <a:gd name="f123" fmla="*/ f96 1 f50"/>
                                    <a:gd name="f124" fmla="*/ f97 f45 1"/>
                                    <a:gd name="f125" fmla="*/ f98 f45 1"/>
                                    <a:gd name="f126" fmla="*/ f100 f46 1"/>
                                    <a:gd name="f127" fmla="*/ f99 f46 1"/>
                                    <a:gd name="f128" fmla="*/ f102 f45 1"/>
                                    <a:gd name="f129" fmla="*/ f103 f46 1"/>
                                    <a:gd name="f130" fmla="*/ f104 f45 1"/>
                                    <a:gd name="f131" fmla="*/ f105 f45 1"/>
                                    <a:gd name="f132" fmla="*/ f106 f46 1"/>
                                    <a:gd name="f133" fmla="*/ f107 f46 1"/>
                                    <a:gd name="f134" fmla="*/ f108 f46 1"/>
                                    <a:gd name="f135" fmla="*/ f109 f45 1"/>
                                    <a:gd name="f136" fmla="*/ f110 f45 1"/>
                                    <a:gd name="f137" fmla="*/ f111 f46 1"/>
                                    <a:gd name="f138" fmla="*/ f112 f45 1"/>
                                    <a:gd name="f139" fmla="*/ f113 f46 1"/>
                                    <a:gd name="f140" fmla="*/ f114 f46 1"/>
                                    <a:gd name="f141" fmla="*/ f115 f45 1"/>
                                    <a:gd name="f142" fmla="*/ f116 f46 1"/>
                                    <a:gd name="f143" fmla="*/ f117 f46 1"/>
                                    <a:gd name="f144" fmla="*/ f118 f45 1"/>
                                    <a:gd name="f145" fmla="*/ f119 f46 1"/>
                                    <a:gd name="f146" fmla="*/ f120 f45 1"/>
                                    <a:gd name="f147" fmla="*/ f121 f46 1"/>
                                    <a:gd name="f148" fmla="*/ f122 f46 1"/>
                                    <a:gd name="f149" fmla="*/ f123 f45 1"/>
                                  </a:gdLst>
                                  <a:ahLst/>
                                  <a:cxnLst>
                                    <a:cxn ang="3cd4">
                                      <a:pos x="hc" y="t"/>
                                    </a:cxn>
                                    <a:cxn ang="0">
                                      <a:pos x="r" y="vc"/>
                                    </a:cxn>
                                    <a:cxn ang="cd4">
                                      <a:pos x="hc" y="b"/>
                                    </a:cxn>
                                    <a:cxn ang="cd2">
                                      <a:pos x="l" y="vc"/>
                                    </a:cxn>
                                    <a:cxn ang="f101">
                                      <a:pos x="f128" y="f129"/>
                                    </a:cxn>
                                    <a:cxn ang="f101">
                                      <a:pos x="f130" y="f129"/>
                                    </a:cxn>
                                    <a:cxn ang="f101">
                                      <a:pos x="f131" y="f132"/>
                                    </a:cxn>
                                    <a:cxn ang="f101">
                                      <a:pos x="f131" y="f133"/>
                                    </a:cxn>
                                    <a:cxn ang="f101">
                                      <a:pos x="f130" y="f134"/>
                                    </a:cxn>
                                    <a:cxn ang="f101">
                                      <a:pos x="f128" y="f134"/>
                                    </a:cxn>
                                    <a:cxn ang="f101">
                                      <a:pos x="f135" y="f133"/>
                                    </a:cxn>
                                    <a:cxn ang="f101">
                                      <a:pos x="f135" y="f132"/>
                                    </a:cxn>
                                    <a:cxn ang="f101">
                                      <a:pos x="f128" y="f129"/>
                                    </a:cxn>
                                    <a:cxn ang="f101">
                                      <a:pos x="f136" y="f137"/>
                                    </a:cxn>
                                    <a:cxn ang="f101">
                                      <a:pos x="f138" y="f137"/>
                                    </a:cxn>
                                    <a:cxn ang="f101">
                                      <a:pos x="f138" y="f139"/>
                                    </a:cxn>
                                    <a:cxn ang="f101">
                                      <a:pos x="f136" y="f139"/>
                                    </a:cxn>
                                    <a:cxn ang="f101">
                                      <a:pos x="f136" y="f137"/>
                                    </a:cxn>
                                    <a:cxn ang="f101">
                                      <a:pos x="f130" y="f140"/>
                                    </a:cxn>
                                    <a:cxn ang="f101">
                                      <a:pos x="f128" y="f140"/>
                                    </a:cxn>
                                    <a:cxn ang="f101">
                                      <a:pos x="f141" y="f142"/>
                                    </a:cxn>
                                    <a:cxn ang="f101">
                                      <a:pos x="f141" y="f143"/>
                                    </a:cxn>
                                    <a:cxn ang="f101">
                                      <a:pos x="f136" y="f143"/>
                                    </a:cxn>
                                    <a:cxn ang="f101">
                                      <a:pos x="f136" y="f132"/>
                                    </a:cxn>
                                    <a:cxn ang="f101">
                                      <a:pos x="f144" y="f140"/>
                                    </a:cxn>
                                    <a:cxn ang="f101">
                                      <a:pos x="f130" y="f140"/>
                                    </a:cxn>
                                    <a:cxn ang="f101">
                                      <a:pos x="f128" y="f145"/>
                                    </a:cxn>
                                    <a:cxn ang="f101">
                                      <a:pos x="f130" y="f145"/>
                                    </a:cxn>
                                    <a:cxn ang="f101">
                                      <a:pos x="f146" y="f147"/>
                                    </a:cxn>
                                    <a:cxn ang="f101">
                                      <a:pos x="f146" y="f148"/>
                                    </a:cxn>
                                    <a:cxn ang="f101">
                                      <a:pos x="f138" y="f148"/>
                                    </a:cxn>
                                    <a:cxn ang="f101">
                                      <a:pos x="f138" y="f133"/>
                                    </a:cxn>
                                    <a:cxn ang="f101">
                                      <a:pos x="f149" y="f145"/>
                                    </a:cxn>
                                    <a:cxn ang="f101">
                                      <a:pos x="f128" y="f145"/>
                                    </a:cxn>
                                  </a:cxnLst>
                                  <a:rect l="f124" t="f127" r="f125" b="f126"/>
                                  <a:pathLst>
                                    <a:path w="114185" h="211455">
                                      <a:moveTo>
                                        <a:pt x="f8" y="f5"/>
                                      </a:moveTo>
                                      <a:lnTo>
                                        <a:pt x="f9" y="f5"/>
                                      </a:lnTo>
                                      <a:cubicBezTo>
                                        <a:pt x="f10" y="f5"/>
                                        <a:pt x="f5" y="f10"/>
                                        <a:pt x="f5" y="f9"/>
                                      </a:cubicBezTo>
                                      <a:lnTo>
                                        <a:pt x="f5" y="f11"/>
                                      </a:lnTo>
                                      <a:cubicBezTo>
                                        <a:pt x="f5" y="f12"/>
                                        <a:pt x="f10" y="f7"/>
                                        <a:pt x="f9" y="f7"/>
                                      </a:cubicBezTo>
                                      <a:lnTo>
                                        <a:pt x="f8" y="f7"/>
                                      </a:lnTo>
                                      <a:cubicBezTo>
                                        <a:pt x="f13" y="f7"/>
                                        <a:pt x="f14" y="f12"/>
                                        <a:pt x="f14" y="f11"/>
                                      </a:cubicBezTo>
                                      <a:lnTo>
                                        <a:pt x="f14" y="f9"/>
                                      </a:lnTo>
                                      <a:cubicBezTo>
                                        <a:pt x="f14" y="f10"/>
                                        <a:pt x="f13" y="f5"/>
                                        <a:pt x="f8" y="f5"/>
                                      </a:cubicBezTo>
                                      <a:close/>
                                      <a:moveTo>
                                        <a:pt x="f15" y="f16"/>
                                      </a:moveTo>
                                      <a:lnTo>
                                        <a:pt x="f17" y="f16"/>
                                      </a:lnTo>
                                      <a:lnTo>
                                        <a:pt x="f17" y="f18"/>
                                      </a:lnTo>
                                      <a:lnTo>
                                        <a:pt x="f15" y="f18"/>
                                      </a:lnTo>
                                      <a:lnTo>
                                        <a:pt x="f15" y="f16"/>
                                      </a:lnTo>
                                      <a:close/>
                                      <a:moveTo>
                                        <a:pt x="f9" y="f19"/>
                                      </a:moveTo>
                                      <a:lnTo>
                                        <a:pt x="f8" y="f19"/>
                                      </a:lnTo>
                                      <a:cubicBezTo>
                                        <a:pt x="f20" y="f19"/>
                                        <a:pt x="f21" y="f22"/>
                                        <a:pt x="f21" y="f23"/>
                                      </a:cubicBezTo>
                                      <a:lnTo>
                                        <a:pt x="f21" y="f24"/>
                                      </a:lnTo>
                                      <a:lnTo>
                                        <a:pt x="f15" y="f24"/>
                                      </a:lnTo>
                                      <a:lnTo>
                                        <a:pt x="f15" y="f9"/>
                                      </a:lnTo>
                                      <a:cubicBezTo>
                                        <a:pt x="f25" y="f26"/>
                                        <a:pt x="f27" y="f28"/>
                                        <a:pt x="f29" y="f19"/>
                                      </a:cubicBezTo>
                                      <a:cubicBezTo>
                                        <a:pt x="f30" y="f19"/>
                                        <a:pt x="f31" y="f19"/>
                                        <a:pt x="f9" y="f19"/>
                                      </a:cubicBezTo>
                                      <a:close/>
                                      <a:moveTo>
                                        <a:pt x="f8" y="f32"/>
                                      </a:moveTo>
                                      <a:lnTo>
                                        <a:pt x="f9" y="f32"/>
                                      </a:lnTo>
                                      <a:cubicBezTo>
                                        <a:pt x="f26" y="f32"/>
                                        <a:pt x="f33" y="f34"/>
                                        <a:pt x="f33" y="f35"/>
                                      </a:cubicBezTo>
                                      <a:lnTo>
                                        <a:pt x="f33" y="f36"/>
                                      </a:lnTo>
                                      <a:lnTo>
                                        <a:pt x="f17" y="f36"/>
                                      </a:lnTo>
                                      <a:lnTo>
                                        <a:pt x="f17" y="f11"/>
                                      </a:lnTo>
                                      <a:cubicBezTo>
                                        <a:pt x="f37" y="f38"/>
                                        <a:pt x="f39" y="f40"/>
                                        <a:pt x="f41" y="f32"/>
                                      </a:cubicBezTo>
                                      <a:cubicBezTo>
                                        <a:pt x="f42" y="f32"/>
                                        <a:pt x="f43" y="f32"/>
                                        <a:pt x="f8" y="f32"/>
                                      </a:cubicBezTo>
                                      <a:close/>
                                    </a:path>
                                  </a:pathLst>
                                </a:custGeom>
                                <a:solidFill>
                                  <a:srgbClr val="FFFFFF"/>
                                </a:solidFill>
                                <a:ln cap="flat">
                                  <a:noFill/>
                                  <a:prstDash val="solid"/>
                                </a:ln>
                              </wps:spPr>
                              <wps:bodyPr lIns="0" tIns="0" rIns="0" bIns="0"/>
                            </wps:wsp>
                            <wps:wsp>
                              <wps:cNvPr id="29" name="Freeform 85"/>
                              <wps:cNvSpPr/>
                              <wps:spPr>
                                <a:xfrm>
                                  <a:off x="48636" y="182825"/>
                                  <a:ext cx="16916" cy="16916"/>
                                </a:xfrm>
                                <a:custGeom>
                                  <a:avLst/>
                                  <a:gdLst>
                                    <a:gd name="f0" fmla="val 10800000"/>
                                    <a:gd name="f1" fmla="val 5400000"/>
                                    <a:gd name="f2" fmla="val 180"/>
                                    <a:gd name="f3" fmla="val w"/>
                                    <a:gd name="f4" fmla="val h"/>
                                    <a:gd name="f5" fmla="val 0"/>
                                    <a:gd name="f6" fmla="val 16916"/>
                                    <a:gd name="f7" fmla="val 18101"/>
                                    <a:gd name="f8" fmla="val 9050"/>
                                    <a:gd name="f9" fmla="val 14049"/>
                                    <a:gd name="f10" fmla="val 4052"/>
                                    <a:gd name="f11" fmla="+- 0 0 -90"/>
                                    <a:gd name="f12" fmla="*/ f3 1 16916"/>
                                    <a:gd name="f13" fmla="*/ f4 1 16916"/>
                                    <a:gd name="f14" fmla="+- f6 0 f5"/>
                                    <a:gd name="f15" fmla="*/ f11 f0 1"/>
                                    <a:gd name="f16" fmla="*/ f14 1 16916"/>
                                    <a:gd name="f17" fmla="*/ 18101 f14 1"/>
                                    <a:gd name="f18" fmla="*/ 9050 f14 1"/>
                                    <a:gd name="f19" fmla="*/ 0 f14 1"/>
                                    <a:gd name="f20" fmla="*/ f15 1 f2"/>
                                    <a:gd name="f21" fmla="*/ f17 1 16916"/>
                                    <a:gd name="f22" fmla="*/ f18 1 16916"/>
                                    <a:gd name="f23" fmla="*/ f19 1 16916"/>
                                    <a:gd name="f24" fmla="*/ f5 1 f16"/>
                                    <a:gd name="f25" fmla="*/ f6 1 f16"/>
                                    <a:gd name="f26" fmla="+- f20 0 f1"/>
                                    <a:gd name="f27" fmla="*/ f21 1 f16"/>
                                    <a:gd name="f28" fmla="*/ f22 1 f16"/>
                                    <a:gd name="f29" fmla="*/ f23 1 f16"/>
                                    <a:gd name="f30" fmla="*/ f24 f12 1"/>
                                    <a:gd name="f31" fmla="*/ f25 f12 1"/>
                                    <a:gd name="f32" fmla="*/ f25 f13 1"/>
                                    <a:gd name="f33" fmla="*/ f24 f13 1"/>
                                    <a:gd name="f34" fmla="*/ f27 f12 1"/>
                                    <a:gd name="f35" fmla="*/ f28 f13 1"/>
                                    <a:gd name="f36" fmla="*/ f28 f12 1"/>
                                    <a:gd name="f37" fmla="*/ f27 f13 1"/>
                                    <a:gd name="f38" fmla="*/ f29 f12 1"/>
                                    <a:gd name="f39" fmla="*/ f29 f13 1"/>
                                  </a:gdLst>
                                  <a:ahLst/>
                                  <a:cxnLst>
                                    <a:cxn ang="3cd4">
                                      <a:pos x="hc" y="t"/>
                                    </a:cxn>
                                    <a:cxn ang="0">
                                      <a:pos x="r" y="vc"/>
                                    </a:cxn>
                                    <a:cxn ang="cd4">
                                      <a:pos x="hc" y="b"/>
                                    </a:cxn>
                                    <a:cxn ang="cd2">
                                      <a:pos x="l" y="vc"/>
                                    </a:cxn>
                                    <a:cxn ang="f26">
                                      <a:pos x="f34" y="f35"/>
                                    </a:cxn>
                                    <a:cxn ang="f26">
                                      <a:pos x="f36" y="f37"/>
                                    </a:cxn>
                                    <a:cxn ang="f26">
                                      <a:pos x="f38" y="f35"/>
                                    </a:cxn>
                                    <a:cxn ang="f26">
                                      <a:pos x="f36" y="f39"/>
                                    </a:cxn>
                                    <a:cxn ang="f26">
                                      <a:pos x="f34" y="f35"/>
                                    </a:cxn>
                                  </a:cxnLst>
                                  <a:rect l="f30" t="f33" r="f31" b="f32"/>
                                  <a:pathLst>
                                    <a:path w="16916" h="16916">
                                      <a:moveTo>
                                        <a:pt x="f7" y="f8"/>
                                      </a:moveTo>
                                      <a:cubicBezTo>
                                        <a:pt x="f7" y="f9"/>
                                        <a:pt x="f9" y="f7"/>
                                        <a:pt x="f8" y="f7"/>
                                      </a:cubicBezTo>
                                      <a:cubicBezTo>
                                        <a:pt x="f10" y="f7"/>
                                        <a:pt x="f5" y="f9"/>
                                        <a:pt x="f5" y="f8"/>
                                      </a:cubicBezTo>
                                      <a:cubicBezTo>
                                        <a:pt x="f5" y="f10"/>
                                        <a:pt x="f10" y="f5"/>
                                        <a:pt x="f8" y="f5"/>
                                      </a:cubicBezTo>
                                      <a:cubicBezTo>
                                        <a:pt x="f9" y="f5"/>
                                        <a:pt x="f7" y="f10"/>
                                        <a:pt x="f7" y="f8"/>
                                      </a:cubicBezTo>
                                      <a:close/>
                                    </a:path>
                                  </a:pathLst>
                                </a:custGeom>
                                <a:solidFill>
                                  <a:srgbClr val="FFFFFF"/>
                                </a:solidFill>
                                <a:ln cap="flat">
                                  <a:noFill/>
                                  <a:prstDash val="solid"/>
                                </a:ln>
                              </wps:spPr>
                              <wps:bodyPr lIns="0" tIns="0" rIns="0" bIns="0"/>
                            </wps:wsp>
                            <wps:wsp>
                              <wps:cNvPr id="30" name="Freeform 86"/>
                              <wps:cNvSpPr/>
                              <wps:spPr>
                                <a:xfrm>
                                  <a:off x="41266" y="14968"/>
                                  <a:ext cx="31720" cy="6345"/>
                                </a:xfrm>
                                <a:custGeom>
                                  <a:avLst/>
                                  <a:gdLst>
                                    <a:gd name="f0" fmla="val 10800000"/>
                                    <a:gd name="f1" fmla="val 5400000"/>
                                    <a:gd name="f2" fmla="val 180"/>
                                    <a:gd name="f3" fmla="val w"/>
                                    <a:gd name="f4" fmla="val h"/>
                                    <a:gd name="f5" fmla="val 0"/>
                                    <a:gd name="f6" fmla="val 31718"/>
                                    <a:gd name="f7" fmla="val 6343"/>
                                    <a:gd name="f8" fmla="val 3734"/>
                                    <a:gd name="f9" fmla="val 6386"/>
                                    <a:gd name="f10" fmla="val 29109"/>
                                    <a:gd name="f11" fmla="val 30861"/>
                                    <a:gd name="f12" fmla="val 6673"/>
                                    <a:gd name="f13" fmla="val 32513"/>
                                    <a:gd name="f14" fmla="val 5486"/>
                                    <a:gd name="f15" fmla="val 32800"/>
                                    <a:gd name="f16" fmla="val 33087"/>
                                    <a:gd name="f17" fmla="val 1983"/>
                                    <a:gd name="f18" fmla="val 31900"/>
                                    <a:gd name="f19" fmla="val 330"/>
                                    <a:gd name="f20" fmla="val 30148"/>
                                    <a:gd name="f21" fmla="val 43"/>
                                    <a:gd name="f22" fmla="val 29804"/>
                                    <a:gd name="f23" fmla="+- 0 0 14"/>
                                    <a:gd name="f24" fmla="val 29453"/>
                                    <a:gd name="f25" fmla="+- 0 0 244"/>
                                    <a:gd name="f26" fmla="val 943"/>
                                    <a:gd name="f27" fmla="val 2695"/>
                                    <a:gd name="f28" fmla="val 4447"/>
                                    <a:gd name="f29" fmla="val 6099"/>
                                    <a:gd name="f30" fmla="val 3039"/>
                                    <a:gd name="f31" fmla="val 6443"/>
                                    <a:gd name="f32" fmla="val 3390"/>
                                    <a:gd name="f33" fmla="+- 0 0 -90"/>
                                    <a:gd name="f34" fmla="*/ f3 1 31718"/>
                                    <a:gd name="f35" fmla="*/ f4 1 6343"/>
                                    <a:gd name="f36" fmla="+- f7 0 f5"/>
                                    <a:gd name="f37" fmla="+- f6 0 f5"/>
                                    <a:gd name="f38" fmla="*/ f33 f0 1"/>
                                    <a:gd name="f39" fmla="*/ f37 1 31718"/>
                                    <a:gd name="f40" fmla="*/ f36 1 6343"/>
                                    <a:gd name="f41" fmla="*/ 3734 f37 1"/>
                                    <a:gd name="f42" fmla="*/ 6386 f36 1"/>
                                    <a:gd name="f43" fmla="*/ 29109 f37 1"/>
                                    <a:gd name="f44" fmla="*/ 32800 f37 1"/>
                                    <a:gd name="f45" fmla="*/ 3734 f36 1"/>
                                    <a:gd name="f46" fmla="*/ 30148 f37 1"/>
                                    <a:gd name="f47" fmla="*/ 43 f36 1"/>
                                    <a:gd name="f48" fmla="*/ 43 f37 1"/>
                                    <a:gd name="f49" fmla="*/ 2695 f36 1"/>
                                    <a:gd name="f50" fmla="*/ 2695 f37 1"/>
                                    <a:gd name="f51" fmla="*/ f38 1 f2"/>
                                    <a:gd name="f52" fmla="*/ f41 1 31718"/>
                                    <a:gd name="f53" fmla="*/ f42 1 6343"/>
                                    <a:gd name="f54" fmla="*/ f43 1 31718"/>
                                    <a:gd name="f55" fmla="*/ f44 1 31718"/>
                                    <a:gd name="f56" fmla="*/ f45 1 6343"/>
                                    <a:gd name="f57" fmla="*/ f46 1 31718"/>
                                    <a:gd name="f58" fmla="*/ f47 1 6343"/>
                                    <a:gd name="f59" fmla="*/ f48 1 31718"/>
                                    <a:gd name="f60" fmla="*/ f49 1 6343"/>
                                    <a:gd name="f61" fmla="*/ f50 1 31718"/>
                                    <a:gd name="f62" fmla="*/ f5 1 f39"/>
                                    <a:gd name="f63" fmla="*/ f6 1 f39"/>
                                    <a:gd name="f64" fmla="*/ f5 1 f40"/>
                                    <a:gd name="f65" fmla="*/ f7 1 f40"/>
                                    <a:gd name="f66" fmla="+- f51 0 f1"/>
                                    <a:gd name="f67" fmla="*/ f52 1 f39"/>
                                    <a:gd name="f68" fmla="*/ f53 1 f40"/>
                                    <a:gd name="f69" fmla="*/ f54 1 f39"/>
                                    <a:gd name="f70" fmla="*/ f55 1 f39"/>
                                    <a:gd name="f71" fmla="*/ f56 1 f40"/>
                                    <a:gd name="f72" fmla="*/ f57 1 f39"/>
                                    <a:gd name="f73" fmla="*/ f58 1 f40"/>
                                    <a:gd name="f74" fmla="*/ f59 1 f39"/>
                                    <a:gd name="f75" fmla="*/ f60 1 f40"/>
                                    <a:gd name="f76" fmla="*/ f61 1 f39"/>
                                    <a:gd name="f77" fmla="*/ f62 f34 1"/>
                                    <a:gd name="f78" fmla="*/ f63 f34 1"/>
                                    <a:gd name="f79" fmla="*/ f65 f35 1"/>
                                    <a:gd name="f80" fmla="*/ f64 f35 1"/>
                                    <a:gd name="f81" fmla="*/ f67 f34 1"/>
                                    <a:gd name="f82" fmla="*/ f68 f35 1"/>
                                    <a:gd name="f83" fmla="*/ f69 f34 1"/>
                                    <a:gd name="f84" fmla="*/ f70 f34 1"/>
                                    <a:gd name="f85" fmla="*/ f71 f35 1"/>
                                    <a:gd name="f86" fmla="*/ f72 f34 1"/>
                                    <a:gd name="f87" fmla="*/ f73 f35 1"/>
                                    <a:gd name="f88" fmla="*/ f74 f34 1"/>
                                    <a:gd name="f89" fmla="*/ f75 f35 1"/>
                                    <a:gd name="f90" fmla="*/ f76 f34 1"/>
                                  </a:gdLst>
                                  <a:ahLst/>
                                  <a:cxnLst>
                                    <a:cxn ang="3cd4">
                                      <a:pos x="hc" y="t"/>
                                    </a:cxn>
                                    <a:cxn ang="0">
                                      <a:pos x="r" y="vc"/>
                                    </a:cxn>
                                    <a:cxn ang="cd4">
                                      <a:pos x="hc" y="b"/>
                                    </a:cxn>
                                    <a:cxn ang="cd2">
                                      <a:pos x="l" y="vc"/>
                                    </a:cxn>
                                    <a:cxn ang="f66">
                                      <a:pos x="f81" y="f82"/>
                                    </a:cxn>
                                    <a:cxn ang="f66">
                                      <a:pos x="f83" y="f82"/>
                                    </a:cxn>
                                    <a:cxn ang="f66">
                                      <a:pos x="f84" y="f85"/>
                                    </a:cxn>
                                    <a:cxn ang="f66">
                                      <a:pos x="f86" y="f87"/>
                                    </a:cxn>
                                    <a:cxn ang="f66">
                                      <a:pos x="f83" y="f87"/>
                                    </a:cxn>
                                    <a:cxn ang="f66">
                                      <a:pos x="f81" y="f87"/>
                                    </a:cxn>
                                    <a:cxn ang="f66">
                                      <a:pos x="f88" y="f89"/>
                                    </a:cxn>
                                    <a:cxn ang="f66">
                                      <a:pos x="f90" y="f82"/>
                                    </a:cxn>
                                    <a:cxn ang="f66">
                                      <a:pos x="f81" y="f82"/>
                                    </a:cxn>
                                  </a:cxnLst>
                                  <a:rect l="f77" t="f80" r="f78" b="f79"/>
                                  <a:pathLst>
                                    <a:path w="31718" h="6343">
                                      <a:moveTo>
                                        <a:pt x="f8" y="f9"/>
                                      </a:moveTo>
                                      <a:lnTo>
                                        <a:pt x="f10" y="f9"/>
                                      </a:lnTo>
                                      <a:cubicBezTo>
                                        <a:pt x="f11" y="f12"/>
                                        <a:pt x="f13" y="f14"/>
                                        <a:pt x="f15" y="f8"/>
                                      </a:cubicBezTo>
                                      <a:cubicBezTo>
                                        <a:pt x="f16" y="f17"/>
                                        <a:pt x="f18" y="f19"/>
                                        <a:pt x="f20" y="f21"/>
                                      </a:cubicBezTo>
                                      <a:cubicBezTo>
                                        <a:pt x="f22" y="f23"/>
                                        <a:pt x="f24" y="f23"/>
                                        <a:pt x="f10" y="f21"/>
                                      </a:cubicBezTo>
                                      <a:lnTo>
                                        <a:pt x="f8" y="f21"/>
                                      </a:lnTo>
                                      <a:cubicBezTo>
                                        <a:pt x="f17" y="f25"/>
                                        <a:pt x="f19" y="f26"/>
                                        <a:pt x="f21" y="f27"/>
                                      </a:cubicBezTo>
                                      <a:cubicBezTo>
                                        <a:pt x="f25" y="f28"/>
                                        <a:pt x="f26" y="f29"/>
                                        <a:pt x="f27" y="f9"/>
                                      </a:cubicBezTo>
                                      <a:cubicBezTo>
                                        <a:pt x="f30" y="f31"/>
                                        <a:pt x="f32" y="f31"/>
                                        <a:pt x="f8" y="f9"/>
                                      </a:cubicBezTo>
                                      <a:close/>
                                    </a:path>
                                  </a:pathLst>
                                </a:custGeom>
                                <a:solidFill>
                                  <a:srgbClr val="FFFFFF"/>
                                </a:solidFill>
                                <a:ln cap="flat">
                                  <a:noFill/>
                                  <a:prstDash val="solid"/>
                                </a:ln>
                              </wps:spPr>
                              <wps:bodyPr lIns="0" tIns="0" rIns="0" bIns="0"/>
                            </wps:wsp>
                          </wpg:wgp>
                        </a:graphicData>
                      </a:graphic>
                    </wp:inline>
                  </w:drawing>
                </mc:Choice>
                <mc:Fallback>
                  <w:pict>
                    <v:group w14:anchorId="0B62FF6C" id="Graphic 38" o:spid="_x0000_s1026" style="width:9pt;height:16.65pt;mso-position-horizontal-relative:char;mso-position-vertical-relative:line" coordsize="114190,21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">
                      <v:shape id="Freeform 84" o:spid="_x0000_s1027" style="position:absolute;width:114190;height:211455;visibility:visible;mso-wrap-style:square;v-text-anchor:top"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stroked="f">
                        <v:path arrowok="t" o:connecttype="custom" o:connectlocs="57095,0;114190,105728;57095,211455;0,105728;99346,0;16029,0;0,16028;0,195427;16029,211455;99346,211455;115375,195427;115375,16028;99346,0;6428,35376;108947,35376;108947,171004;6428,171004;6428,35376;16029,6344;99346,6344;108968,15965;108968,28969;6428,28969;6428,16028;15987,6344;16029,6344;99346,205111;16029,205111;6407,195490;6407,177411;108947,177411;108947,195427;99388,205111;99346,205111" o:connectangles="270,0,90,180,0,0,0,0,0,0,0,0,0,0,0,0,0,0,0,0,0,0,0,0,0,0,0,0,0,0,0,0,0,0" textboxrect="0,0,114185,211455"/>
                      </v:shape>
                      <v:shape id="Freeform 85" o:spid="_x0000_s1028" style="position:absolute;left:48636;top:182825;width:16916;height:16916;visibility:visible;mso-wrap-style:square;v-text-anchor:top"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" path="m18101,9050v,4999,-4052,9051,-9051,9051c4052,18101,,14049,,9050,,4052,4052,,9050,v4999,,9051,4052,9051,9050xe" stroked="f">
                        <v:path arrowok="t" o:connecttype="custom" o:connectlocs="8458,0;16916,8458;8458,16916;0,8458;18101,9050;9050,18101;0,9050;9050,0;18101,9050" o:connectangles="270,0,90,180,0,0,0,0,0" textboxrect="0,0,16916,16916"/>
                      </v:shape>
                      <v:shape id="Freeform 86" o:spid="_x0000_s1029" style="position:absolute;left:41266;top:14968;width:31720;height:6345;visibility:visible;mso-wrap-style:square;v-text-anchor:top"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" path="m3734,6386r25375,c30861,6673,32513,5486,32800,3734,33087,1983,31900,330,30148,43v-344,-57,-695,-57,-1039,l3734,43c1983,-244,330,943,43,2695,-244,4447,943,6099,2695,6386v344,57,695,57,1039,xe" stroked="f">
                        <v:path arrowok="t" o:connecttype="custom" o:connectlocs="15860,0;31720,3173;15860,6345;0,3173;3734,6388;29111,6388;32802,3735;30150,43;29111,43;3734,43;43,2696;2695,6388;3734,6388" o:connectangles="270,0,90,180,0,0,0,0,0,0,0,0,0" textboxrect="0,0,31718,6343"/>
                      </v:shape>
                      <w10:anchorlock/>
                    </v:group>
                  </w:pict>
                </mc:Fallback>
              </mc:AlternateContent>
            </w:r>
          </w:p>
        </w:tc>
        <w:tc>
          <w:tcPr>
            <w:tcW w:w="3236" w:type="dxa"/>
            <w:gridSpan w:val="4"/>
            <w:shd w:val="clear" w:color="auto" w:fill="auto"/>
            <w:tcMar>
              <w:top w:w="0" w:type="dxa"/>
              <w:left w:w="0" w:type="dxa"/>
              <w:bottom w:w="0" w:type="dxa"/>
              <w:right w:w="0" w:type="dxa"/>
            </w:tcMar>
            <w:vAlign w:val="center"/>
          </w:tcPr>
          <w:p w14:paraId="3093D43B" w14:textId="538CE5B3" w:rsidR="00024C69" w:rsidRDefault="00231AEE">
            <w:pPr>
              <w:pStyle w:val="Contact1"/>
              <w:rPr>
                <w:sz w:val="16"/>
                <w:szCs w:val="16"/>
              </w:rPr>
            </w:pPr>
            <w:r>
              <w:rPr>
                <w:sz w:val="16"/>
                <w:szCs w:val="16"/>
              </w:rPr>
              <w:t>+44 744 87 19 858</w:t>
            </w:r>
            <w:r w:rsidR="0064087A">
              <w:rPr>
                <w:sz w:val="16"/>
                <w:szCs w:val="16"/>
              </w:rPr>
              <w:t xml:space="preserve"> | +359 888 66 10 68</w:t>
            </w:r>
          </w:p>
        </w:tc>
        <w:tc>
          <w:tcPr>
            <w:tcW w:w="454" w:type="dxa"/>
            <w:vMerge/>
            <w:shd w:val="clear" w:color="auto" w:fill="auto"/>
            <w:tcMar>
              <w:top w:w="0" w:type="dxa"/>
              <w:left w:w="0" w:type="dxa"/>
              <w:bottom w:w="0" w:type="dxa"/>
              <w:right w:w="0" w:type="dxa"/>
            </w:tcMar>
          </w:tcPr>
          <w:p w14:paraId="3241A17E" w14:textId="77777777" w:rsidR="00024C69" w:rsidRDefault="00024C69"/>
        </w:tc>
        <w:tc>
          <w:tcPr>
            <w:tcW w:w="7236" w:type="dxa"/>
            <w:vMerge/>
            <w:shd w:val="clear" w:color="auto" w:fill="auto"/>
            <w:tcMar>
              <w:top w:w="0" w:type="dxa"/>
              <w:left w:w="0" w:type="dxa"/>
              <w:bottom w:w="0" w:type="dxa"/>
              <w:right w:w="0" w:type="dxa"/>
            </w:tcMar>
          </w:tcPr>
          <w:p w14:paraId="1ADD323F" w14:textId="77777777" w:rsidR="00024C69" w:rsidRDefault="00024C69">
            <w:pPr>
              <w:pStyle w:val="Title"/>
            </w:pPr>
          </w:p>
        </w:tc>
      </w:tr>
      <w:tr w:rsidR="00024C69" w14:paraId="5D2BEAD7" w14:textId="77777777">
        <w:trPr>
          <w:trHeight w:val="540"/>
        </w:trPr>
        <w:tc>
          <w:tcPr>
            <w:tcW w:w="450" w:type="dxa"/>
            <w:gridSpan w:val="2"/>
            <w:shd w:val="clear" w:color="auto" w:fill="auto"/>
            <w:tcMar>
              <w:top w:w="0" w:type="dxa"/>
              <w:left w:w="0" w:type="dxa"/>
              <w:bottom w:w="0" w:type="dxa"/>
              <w:right w:w="0" w:type="dxa"/>
            </w:tcMar>
            <w:vAlign w:val="center"/>
          </w:tcPr>
          <w:p w14:paraId="7113C06F" w14:textId="77777777" w:rsidR="00024C69" w:rsidRDefault="00231AEE">
            <w:r>
              <w:rPr>
                <w:noProof/>
                <w:color w:val="FFD966"/>
                <w:lang w:val="bg-BG" w:eastAsia="bg-BG"/>
              </w:rPr>
              <w:drawing>
                <wp:inline distT="0" distB="0" distL="0" distR="0" wp14:anchorId="6D5165C5" wp14:editId="66BA2BFA">
                  <wp:extent cx="209690" cy="209690"/>
                  <wp:effectExtent l="0" t="0" r="0" b="0"/>
                  <wp:docPr id="31" name="Graphic 34" descr="Lin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09690" cy="209690"/>
                          </a:xfrm>
                          <a:prstGeom prst="rect">
                            <a:avLst/>
                          </a:prstGeom>
                          <a:noFill/>
                          <a:ln>
                            <a:noFill/>
                            <a:prstDash/>
                          </a:ln>
                        </pic:spPr>
                      </pic:pic>
                    </a:graphicData>
                  </a:graphic>
                </wp:inline>
              </w:drawing>
            </w:r>
            <w:r>
              <w:rPr>
                <w:sz w:val="16"/>
                <w:szCs w:val="16"/>
              </w:rPr>
              <w:t xml:space="preserve">    </w:t>
            </w:r>
          </w:p>
        </w:tc>
        <w:tc>
          <w:tcPr>
            <w:tcW w:w="3236" w:type="dxa"/>
            <w:gridSpan w:val="4"/>
            <w:shd w:val="clear" w:color="auto" w:fill="auto"/>
            <w:tcMar>
              <w:top w:w="0" w:type="dxa"/>
              <w:left w:w="0" w:type="dxa"/>
              <w:bottom w:w="0" w:type="dxa"/>
              <w:right w:w="0" w:type="dxa"/>
            </w:tcMar>
            <w:vAlign w:val="center"/>
          </w:tcPr>
          <w:p w14:paraId="1DCA5D6F" w14:textId="77777777" w:rsidR="00024C69" w:rsidRDefault="000C5692">
            <w:hyperlink r:id="rId14" w:history="1">
              <w:r w:rsidR="00231AEE">
                <w:rPr>
                  <w:color w:val="FFFFFF"/>
                  <w:sz w:val="16"/>
                  <w:szCs w:val="16"/>
                  <w:u w:val="single"/>
                </w:rPr>
                <w:t>https://github.com/NASOKILA</w:t>
              </w:r>
            </w:hyperlink>
          </w:p>
          <w:p w14:paraId="776F2F95" w14:textId="77777777" w:rsidR="00024C69" w:rsidRDefault="00024C69">
            <w:pPr>
              <w:pStyle w:val="Contact1"/>
              <w:rPr>
                <w:sz w:val="16"/>
                <w:szCs w:val="16"/>
              </w:rPr>
            </w:pPr>
          </w:p>
        </w:tc>
        <w:tc>
          <w:tcPr>
            <w:tcW w:w="454" w:type="dxa"/>
            <w:vMerge/>
            <w:shd w:val="clear" w:color="auto" w:fill="auto"/>
            <w:tcMar>
              <w:top w:w="0" w:type="dxa"/>
              <w:left w:w="0" w:type="dxa"/>
              <w:bottom w:w="0" w:type="dxa"/>
              <w:right w:w="0" w:type="dxa"/>
            </w:tcMar>
          </w:tcPr>
          <w:p w14:paraId="7F81532C" w14:textId="77777777" w:rsidR="00024C69" w:rsidRDefault="00024C69"/>
        </w:tc>
        <w:tc>
          <w:tcPr>
            <w:tcW w:w="7236" w:type="dxa"/>
            <w:vMerge/>
            <w:shd w:val="clear" w:color="auto" w:fill="auto"/>
            <w:tcMar>
              <w:top w:w="0" w:type="dxa"/>
              <w:left w:w="0" w:type="dxa"/>
              <w:bottom w:w="0" w:type="dxa"/>
              <w:right w:w="0" w:type="dxa"/>
            </w:tcMar>
          </w:tcPr>
          <w:p w14:paraId="1F60BC7E" w14:textId="77777777" w:rsidR="00024C69" w:rsidRDefault="00024C69">
            <w:pPr>
              <w:pStyle w:val="Title"/>
            </w:pPr>
          </w:p>
        </w:tc>
      </w:tr>
      <w:tr w:rsidR="00024C69" w14:paraId="534E5B2B" w14:textId="77777777">
        <w:trPr>
          <w:trHeight w:val="540"/>
        </w:trPr>
        <w:tc>
          <w:tcPr>
            <w:tcW w:w="450" w:type="dxa"/>
            <w:gridSpan w:val="2"/>
            <w:shd w:val="clear" w:color="auto" w:fill="auto"/>
            <w:tcMar>
              <w:top w:w="0" w:type="dxa"/>
              <w:left w:w="0" w:type="dxa"/>
              <w:bottom w:w="0" w:type="dxa"/>
              <w:right w:w="0" w:type="dxa"/>
            </w:tcMar>
            <w:vAlign w:val="center"/>
          </w:tcPr>
          <w:p w14:paraId="78DD155D" w14:textId="77777777" w:rsidR="00024C69" w:rsidRDefault="00231AEE">
            <w:r>
              <w:rPr>
                <w:noProof/>
                <w:color w:val="FFD966"/>
                <w:lang w:val="bg-BG" w:eastAsia="bg-BG"/>
              </w:rPr>
              <w:drawing>
                <wp:inline distT="0" distB="0" distL="0" distR="0" wp14:anchorId="0F3607F0" wp14:editId="26DB4E2B">
                  <wp:extent cx="209690" cy="209690"/>
                  <wp:effectExtent l="0" t="0" r="0" b="0"/>
                  <wp:docPr id="32" name="Graphic 33" descr="Lin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09690" cy="209690"/>
                          </a:xfrm>
                          <a:prstGeom prst="rect">
                            <a:avLst/>
                          </a:prstGeom>
                          <a:noFill/>
                          <a:ln>
                            <a:noFill/>
                            <a:prstDash/>
                          </a:ln>
                        </pic:spPr>
                      </pic:pic>
                    </a:graphicData>
                  </a:graphic>
                </wp:inline>
              </w:drawing>
            </w:r>
          </w:p>
        </w:tc>
        <w:tc>
          <w:tcPr>
            <w:tcW w:w="3236" w:type="dxa"/>
            <w:gridSpan w:val="4"/>
            <w:shd w:val="clear" w:color="auto" w:fill="auto"/>
            <w:tcMar>
              <w:top w:w="0" w:type="dxa"/>
              <w:left w:w="0" w:type="dxa"/>
              <w:bottom w:w="0" w:type="dxa"/>
              <w:right w:w="0" w:type="dxa"/>
            </w:tcMar>
            <w:vAlign w:val="center"/>
          </w:tcPr>
          <w:p w14:paraId="54899A21" w14:textId="77777777" w:rsidR="00024C69" w:rsidRDefault="000C5692">
            <w:pPr>
              <w:pStyle w:val="Contact1"/>
            </w:pPr>
            <w:hyperlink r:id="rId15" w:history="1">
              <w:r w:rsidR="00231AEE">
                <w:rPr>
                  <w:sz w:val="16"/>
                  <w:szCs w:val="16"/>
                  <w:u w:val="single"/>
                </w:rPr>
                <w:t>https://www.linkedin.com/in/atanas-kambitov-a69528162/</w:t>
              </w:r>
            </w:hyperlink>
          </w:p>
        </w:tc>
        <w:tc>
          <w:tcPr>
            <w:tcW w:w="454" w:type="dxa"/>
            <w:vMerge/>
            <w:shd w:val="clear" w:color="auto" w:fill="auto"/>
            <w:tcMar>
              <w:top w:w="0" w:type="dxa"/>
              <w:left w:w="0" w:type="dxa"/>
              <w:bottom w:w="0" w:type="dxa"/>
              <w:right w:w="0" w:type="dxa"/>
            </w:tcMar>
          </w:tcPr>
          <w:p w14:paraId="3DEABBE1" w14:textId="77777777" w:rsidR="00024C69" w:rsidRDefault="00024C69"/>
        </w:tc>
        <w:tc>
          <w:tcPr>
            <w:tcW w:w="7236" w:type="dxa"/>
            <w:vMerge/>
            <w:shd w:val="clear" w:color="auto" w:fill="auto"/>
            <w:tcMar>
              <w:top w:w="0" w:type="dxa"/>
              <w:left w:w="0" w:type="dxa"/>
              <w:bottom w:w="0" w:type="dxa"/>
              <w:right w:w="0" w:type="dxa"/>
            </w:tcMar>
          </w:tcPr>
          <w:p w14:paraId="7136830C" w14:textId="77777777" w:rsidR="00024C69" w:rsidRDefault="00024C69">
            <w:pPr>
              <w:pStyle w:val="Title"/>
            </w:pPr>
          </w:p>
        </w:tc>
      </w:tr>
      <w:tr w:rsidR="00024C69" w14:paraId="0450ABDA" w14:textId="77777777">
        <w:trPr>
          <w:trHeight w:val="1584"/>
        </w:trPr>
        <w:tc>
          <w:tcPr>
            <w:tcW w:w="3686" w:type="dxa"/>
            <w:gridSpan w:val="6"/>
            <w:shd w:val="clear" w:color="auto" w:fill="auto"/>
            <w:tcMar>
              <w:top w:w="0" w:type="dxa"/>
              <w:left w:w="0" w:type="dxa"/>
              <w:bottom w:w="0" w:type="dxa"/>
              <w:right w:w="0" w:type="dxa"/>
            </w:tcMar>
            <w:vAlign w:val="center"/>
          </w:tcPr>
          <w:p w14:paraId="000C6B8C" w14:textId="77777777" w:rsidR="00024C69" w:rsidRDefault="00024C69">
            <w:pPr>
              <w:pStyle w:val="Contact2"/>
              <w:rPr>
                <w:sz w:val="18"/>
                <w:szCs w:val="18"/>
              </w:rPr>
            </w:pPr>
          </w:p>
        </w:tc>
        <w:tc>
          <w:tcPr>
            <w:tcW w:w="454" w:type="dxa"/>
            <w:vMerge/>
            <w:shd w:val="clear" w:color="auto" w:fill="auto"/>
            <w:tcMar>
              <w:top w:w="0" w:type="dxa"/>
              <w:left w:w="0" w:type="dxa"/>
              <w:bottom w:w="0" w:type="dxa"/>
              <w:right w:w="0" w:type="dxa"/>
            </w:tcMar>
          </w:tcPr>
          <w:p w14:paraId="7786950D" w14:textId="77777777" w:rsidR="00024C69" w:rsidRDefault="00024C69"/>
        </w:tc>
        <w:tc>
          <w:tcPr>
            <w:tcW w:w="7236" w:type="dxa"/>
            <w:vMerge/>
            <w:shd w:val="clear" w:color="auto" w:fill="auto"/>
            <w:tcMar>
              <w:top w:w="0" w:type="dxa"/>
              <w:left w:w="0" w:type="dxa"/>
              <w:bottom w:w="0" w:type="dxa"/>
              <w:right w:w="0" w:type="dxa"/>
            </w:tcMar>
          </w:tcPr>
          <w:p w14:paraId="01110099" w14:textId="77777777" w:rsidR="00024C69" w:rsidRDefault="00024C69">
            <w:pPr>
              <w:pStyle w:val="Title"/>
            </w:pPr>
          </w:p>
        </w:tc>
      </w:tr>
      <w:tr w:rsidR="00024C69" w14:paraId="7B2187A9" w14:textId="77777777">
        <w:trPr>
          <w:trHeight w:val="318"/>
        </w:trPr>
        <w:tc>
          <w:tcPr>
            <w:tcW w:w="3686" w:type="dxa"/>
            <w:gridSpan w:val="6"/>
            <w:shd w:val="clear" w:color="auto" w:fill="auto"/>
            <w:tcMar>
              <w:top w:w="0" w:type="dxa"/>
              <w:left w:w="0" w:type="dxa"/>
              <w:bottom w:w="0" w:type="dxa"/>
              <w:right w:w="0" w:type="dxa"/>
            </w:tcMar>
          </w:tcPr>
          <w:p w14:paraId="25DD7B80" w14:textId="77777777" w:rsidR="00024C69" w:rsidRDefault="00024C69"/>
        </w:tc>
        <w:tc>
          <w:tcPr>
            <w:tcW w:w="454" w:type="dxa"/>
            <w:vMerge/>
            <w:shd w:val="clear" w:color="auto" w:fill="auto"/>
            <w:tcMar>
              <w:top w:w="0" w:type="dxa"/>
              <w:left w:w="0" w:type="dxa"/>
              <w:bottom w:w="0" w:type="dxa"/>
              <w:right w:w="0" w:type="dxa"/>
            </w:tcMar>
          </w:tcPr>
          <w:p w14:paraId="3CD7B067" w14:textId="77777777" w:rsidR="00024C69" w:rsidRDefault="00024C69"/>
        </w:tc>
        <w:tc>
          <w:tcPr>
            <w:tcW w:w="7236" w:type="dxa"/>
            <w:vMerge/>
            <w:shd w:val="clear" w:color="auto" w:fill="auto"/>
            <w:tcMar>
              <w:top w:w="0" w:type="dxa"/>
              <w:left w:w="0" w:type="dxa"/>
              <w:bottom w:w="0" w:type="dxa"/>
              <w:right w:w="0" w:type="dxa"/>
            </w:tcMar>
          </w:tcPr>
          <w:p w14:paraId="3997443C" w14:textId="77777777" w:rsidR="00024C69" w:rsidRDefault="00024C69">
            <w:pPr>
              <w:pStyle w:val="Title"/>
            </w:pPr>
          </w:p>
        </w:tc>
      </w:tr>
      <w:tr w:rsidR="00024C69" w14:paraId="66B5CEA6" w14:textId="77777777">
        <w:trPr>
          <w:trHeight w:val="585"/>
        </w:trPr>
        <w:tc>
          <w:tcPr>
            <w:tcW w:w="450" w:type="dxa"/>
            <w:gridSpan w:val="2"/>
            <w:shd w:val="clear" w:color="auto" w:fill="auto"/>
            <w:tcMar>
              <w:top w:w="0" w:type="dxa"/>
              <w:left w:w="0" w:type="dxa"/>
              <w:bottom w:w="0" w:type="dxa"/>
              <w:right w:w="0" w:type="dxa"/>
            </w:tcMar>
          </w:tcPr>
          <w:p w14:paraId="505E64BE" w14:textId="77777777" w:rsidR="00024C69" w:rsidRDefault="00024C69">
            <w:pPr>
              <w:pStyle w:val="Heading4"/>
            </w:pPr>
          </w:p>
        </w:tc>
        <w:tc>
          <w:tcPr>
            <w:tcW w:w="2700" w:type="dxa"/>
            <w:gridSpan w:val="3"/>
            <w:tcBorders>
              <w:bottom w:val="single" w:sz="4" w:space="0" w:color="FFFFFF"/>
            </w:tcBorders>
            <w:shd w:val="clear" w:color="auto" w:fill="auto"/>
            <w:tcMar>
              <w:top w:w="0" w:type="dxa"/>
              <w:left w:w="0" w:type="dxa"/>
              <w:bottom w:w="0" w:type="dxa"/>
              <w:right w:w="0" w:type="dxa"/>
            </w:tcMar>
          </w:tcPr>
          <w:p w14:paraId="504B9AB9" w14:textId="77777777" w:rsidR="00024C69" w:rsidRDefault="00024C69">
            <w:pPr>
              <w:pStyle w:val="Heading4"/>
              <w:jc w:val="left"/>
            </w:pPr>
          </w:p>
          <w:p w14:paraId="7F7B92E7" w14:textId="77777777" w:rsidR="00024C69" w:rsidRDefault="00231AEE">
            <w:pPr>
              <w:pStyle w:val="Heading4"/>
              <w:jc w:val="left"/>
            </w:pPr>
            <w:r>
              <w:t>E D u c a t i o n</w:t>
            </w:r>
          </w:p>
        </w:tc>
        <w:tc>
          <w:tcPr>
            <w:tcW w:w="536" w:type="dxa"/>
            <w:shd w:val="clear" w:color="auto" w:fill="auto"/>
            <w:tcMar>
              <w:top w:w="0" w:type="dxa"/>
              <w:left w:w="0" w:type="dxa"/>
              <w:bottom w:w="0" w:type="dxa"/>
              <w:right w:w="0" w:type="dxa"/>
            </w:tcMar>
          </w:tcPr>
          <w:p w14:paraId="42BFB71B" w14:textId="77777777" w:rsidR="00024C69" w:rsidRDefault="00024C69">
            <w:pPr>
              <w:pStyle w:val="Heading4"/>
            </w:pPr>
          </w:p>
        </w:tc>
        <w:tc>
          <w:tcPr>
            <w:tcW w:w="454" w:type="dxa"/>
            <w:vMerge/>
            <w:shd w:val="clear" w:color="auto" w:fill="auto"/>
            <w:tcMar>
              <w:top w:w="0" w:type="dxa"/>
              <w:left w:w="0" w:type="dxa"/>
              <w:bottom w:w="0" w:type="dxa"/>
              <w:right w:w="0" w:type="dxa"/>
            </w:tcMar>
          </w:tcPr>
          <w:p w14:paraId="4FE06525" w14:textId="77777777" w:rsidR="00024C69" w:rsidRDefault="00024C69">
            <w:pPr>
              <w:pStyle w:val="Heading4"/>
            </w:pPr>
          </w:p>
        </w:tc>
        <w:tc>
          <w:tcPr>
            <w:tcW w:w="7236" w:type="dxa"/>
            <w:vMerge/>
            <w:shd w:val="clear" w:color="auto" w:fill="auto"/>
            <w:tcMar>
              <w:top w:w="0" w:type="dxa"/>
              <w:left w:w="0" w:type="dxa"/>
              <w:bottom w:w="0" w:type="dxa"/>
              <w:right w:w="0" w:type="dxa"/>
            </w:tcMar>
          </w:tcPr>
          <w:p w14:paraId="6E950A37" w14:textId="77777777" w:rsidR="00024C69" w:rsidRDefault="00024C69">
            <w:pPr>
              <w:pStyle w:val="Title"/>
            </w:pPr>
          </w:p>
        </w:tc>
      </w:tr>
      <w:tr w:rsidR="00024C69" w14:paraId="21AAB1EE" w14:textId="77777777">
        <w:trPr>
          <w:trHeight w:val="170"/>
        </w:trPr>
        <w:tc>
          <w:tcPr>
            <w:tcW w:w="3686" w:type="dxa"/>
            <w:gridSpan w:val="6"/>
            <w:shd w:val="clear" w:color="auto" w:fill="auto"/>
            <w:tcMar>
              <w:top w:w="0" w:type="dxa"/>
              <w:left w:w="0" w:type="dxa"/>
              <w:bottom w:w="0" w:type="dxa"/>
              <w:right w:w="0" w:type="dxa"/>
            </w:tcMar>
          </w:tcPr>
          <w:p w14:paraId="67C59B15" w14:textId="77777777" w:rsidR="00024C69" w:rsidRDefault="00024C69">
            <w:pPr>
              <w:rPr>
                <w:sz w:val="16"/>
                <w:szCs w:val="16"/>
                <w:lang w:val="it-IT"/>
              </w:rPr>
            </w:pPr>
          </w:p>
        </w:tc>
        <w:tc>
          <w:tcPr>
            <w:tcW w:w="454" w:type="dxa"/>
            <w:vMerge/>
            <w:shd w:val="clear" w:color="auto" w:fill="auto"/>
            <w:tcMar>
              <w:top w:w="0" w:type="dxa"/>
              <w:left w:w="0" w:type="dxa"/>
              <w:bottom w:w="0" w:type="dxa"/>
              <w:right w:w="0" w:type="dxa"/>
            </w:tcMar>
          </w:tcPr>
          <w:p w14:paraId="22DB5A3C" w14:textId="77777777" w:rsidR="00024C69" w:rsidRDefault="00024C69">
            <w:pPr>
              <w:rPr>
                <w:lang w:val="it-IT"/>
              </w:rPr>
            </w:pPr>
          </w:p>
        </w:tc>
        <w:tc>
          <w:tcPr>
            <w:tcW w:w="7236" w:type="dxa"/>
            <w:vMerge/>
            <w:shd w:val="clear" w:color="auto" w:fill="auto"/>
            <w:tcMar>
              <w:top w:w="0" w:type="dxa"/>
              <w:left w:w="0" w:type="dxa"/>
              <w:bottom w:w="0" w:type="dxa"/>
              <w:right w:w="0" w:type="dxa"/>
            </w:tcMar>
          </w:tcPr>
          <w:p w14:paraId="54216EF6" w14:textId="77777777" w:rsidR="00024C69" w:rsidRDefault="00024C69">
            <w:pPr>
              <w:pStyle w:val="Title"/>
              <w:rPr>
                <w:lang w:val="it-IT"/>
              </w:rPr>
            </w:pPr>
          </w:p>
        </w:tc>
      </w:tr>
      <w:tr w:rsidR="00024C69" w14:paraId="58BF4BE8" w14:textId="77777777">
        <w:trPr>
          <w:trHeight w:val="861"/>
        </w:trPr>
        <w:tc>
          <w:tcPr>
            <w:tcW w:w="450" w:type="dxa"/>
            <w:gridSpan w:val="2"/>
            <w:shd w:val="clear" w:color="auto" w:fill="auto"/>
            <w:tcMar>
              <w:top w:w="0" w:type="dxa"/>
              <w:left w:w="0" w:type="dxa"/>
              <w:bottom w:w="0" w:type="dxa"/>
              <w:right w:w="0" w:type="dxa"/>
            </w:tcMar>
          </w:tcPr>
          <w:p w14:paraId="2C78B3C8" w14:textId="77777777" w:rsidR="00024C69" w:rsidRDefault="00231AEE">
            <w:r>
              <w:rPr>
                <w:noProof/>
                <w:lang w:val="bg-BG" w:eastAsia="bg-BG"/>
              </w:rPr>
              <w:drawing>
                <wp:inline distT="0" distB="0" distL="0" distR="0" wp14:anchorId="46528224" wp14:editId="66577398">
                  <wp:extent cx="257559" cy="313520"/>
                  <wp:effectExtent l="0" t="0" r="0" b="0"/>
                  <wp:docPr id="33" name="Graphic 7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257559" cy="313520"/>
                          </a:xfrm>
                          <a:prstGeom prst="rect">
                            <a:avLst/>
                          </a:prstGeom>
                          <a:noFill/>
                          <a:ln>
                            <a:noFill/>
                            <a:prstDash/>
                          </a:ln>
                        </pic:spPr>
                      </pic:pic>
                    </a:graphicData>
                  </a:graphic>
                </wp:inline>
              </w:drawing>
            </w:r>
          </w:p>
        </w:tc>
        <w:tc>
          <w:tcPr>
            <w:tcW w:w="3236" w:type="dxa"/>
            <w:gridSpan w:val="4"/>
            <w:shd w:val="clear" w:color="auto" w:fill="auto"/>
            <w:tcMar>
              <w:top w:w="0" w:type="dxa"/>
              <w:left w:w="0" w:type="dxa"/>
              <w:bottom w:w="0" w:type="dxa"/>
              <w:right w:w="0" w:type="dxa"/>
            </w:tcMar>
          </w:tcPr>
          <w:p w14:paraId="2D95BB9A" w14:textId="77777777" w:rsidR="00024C69" w:rsidRPr="00B814C2" w:rsidRDefault="00231AEE">
            <w:pPr>
              <w:pStyle w:val="Heading5"/>
              <w:rPr>
                <w:sz w:val="16"/>
                <w:szCs w:val="16"/>
              </w:rPr>
            </w:pPr>
            <w:r w:rsidRPr="00B814C2">
              <w:rPr>
                <w:sz w:val="16"/>
                <w:szCs w:val="16"/>
              </w:rPr>
              <w:t>South-west university “Neofit Rilski”</w:t>
            </w:r>
          </w:p>
          <w:p w14:paraId="644AC268" w14:textId="77777777" w:rsidR="00024C69" w:rsidRDefault="00231AEE">
            <w:pPr>
              <w:pStyle w:val="Contact1"/>
              <w:rPr>
                <w:sz w:val="16"/>
                <w:szCs w:val="16"/>
              </w:rPr>
            </w:pPr>
            <w:r>
              <w:rPr>
                <w:sz w:val="16"/>
                <w:szCs w:val="16"/>
              </w:rPr>
              <w:t>Bachelor’s degree in informatics</w:t>
            </w:r>
          </w:p>
          <w:p w14:paraId="23110A37" w14:textId="77777777" w:rsidR="00024C69" w:rsidRDefault="00231AEE">
            <w:pPr>
              <w:pStyle w:val="Heading6"/>
              <w:rPr>
                <w:sz w:val="16"/>
                <w:szCs w:val="16"/>
              </w:rPr>
            </w:pPr>
            <w:r>
              <w:rPr>
                <w:sz w:val="16"/>
                <w:szCs w:val="16"/>
              </w:rPr>
              <w:t>15/09/2014  -   25/05/2018  ( 4 years )</w:t>
            </w:r>
          </w:p>
        </w:tc>
        <w:tc>
          <w:tcPr>
            <w:tcW w:w="454" w:type="dxa"/>
            <w:vMerge/>
            <w:shd w:val="clear" w:color="auto" w:fill="auto"/>
            <w:tcMar>
              <w:top w:w="0" w:type="dxa"/>
              <w:left w:w="0" w:type="dxa"/>
              <w:bottom w:w="0" w:type="dxa"/>
              <w:right w:w="0" w:type="dxa"/>
            </w:tcMar>
          </w:tcPr>
          <w:p w14:paraId="5FC1B22D" w14:textId="77777777" w:rsidR="00024C69" w:rsidRDefault="00024C69"/>
        </w:tc>
        <w:tc>
          <w:tcPr>
            <w:tcW w:w="7236" w:type="dxa"/>
            <w:vMerge/>
            <w:shd w:val="clear" w:color="auto" w:fill="auto"/>
            <w:tcMar>
              <w:top w:w="0" w:type="dxa"/>
              <w:left w:w="0" w:type="dxa"/>
              <w:bottom w:w="0" w:type="dxa"/>
              <w:right w:w="0" w:type="dxa"/>
            </w:tcMar>
          </w:tcPr>
          <w:p w14:paraId="24DD4C27" w14:textId="77777777" w:rsidR="00024C69" w:rsidRDefault="00024C69">
            <w:pPr>
              <w:pStyle w:val="Title"/>
            </w:pPr>
          </w:p>
        </w:tc>
      </w:tr>
      <w:tr w:rsidR="00024C69" w14:paraId="5AB56157" w14:textId="77777777">
        <w:trPr>
          <w:trHeight w:val="718"/>
        </w:trPr>
        <w:tc>
          <w:tcPr>
            <w:tcW w:w="450" w:type="dxa"/>
            <w:gridSpan w:val="2"/>
            <w:shd w:val="clear" w:color="auto" w:fill="auto"/>
            <w:tcMar>
              <w:top w:w="0" w:type="dxa"/>
              <w:left w:w="0" w:type="dxa"/>
              <w:bottom w:w="0" w:type="dxa"/>
              <w:right w:w="0" w:type="dxa"/>
            </w:tcMar>
          </w:tcPr>
          <w:p w14:paraId="3DCFF805" w14:textId="77777777" w:rsidR="00024C69" w:rsidRDefault="00231AEE">
            <w:r>
              <w:rPr>
                <w:noProof/>
                <w:lang w:val="bg-BG" w:eastAsia="bg-BG"/>
              </w:rPr>
              <w:drawing>
                <wp:inline distT="0" distB="0" distL="0" distR="0" wp14:anchorId="43FA8A3A" wp14:editId="7D959E25">
                  <wp:extent cx="248021" cy="313520"/>
                  <wp:effectExtent l="0" t="0" r="0" b="0"/>
                  <wp:docPr id="34" name="Graphic 7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248021" cy="313520"/>
                          </a:xfrm>
                          <a:prstGeom prst="rect">
                            <a:avLst/>
                          </a:prstGeom>
                          <a:noFill/>
                          <a:ln>
                            <a:noFill/>
                            <a:prstDash/>
                          </a:ln>
                        </pic:spPr>
                      </pic:pic>
                    </a:graphicData>
                  </a:graphic>
                </wp:inline>
              </w:drawing>
            </w:r>
          </w:p>
        </w:tc>
        <w:tc>
          <w:tcPr>
            <w:tcW w:w="3236" w:type="dxa"/>
            <w:gridSpan w:val="4"/>
            <w:shd w:val="clear" w:color="auto" w:fill="auto"/>
            <w:tcMar>
              <w:top w:w="0" w:type="dxa"/>
              <w:left w:w="0" w:type="dxa"/>
              <w:bottom w:w="0" w:type="dxa"/>
              <w:right w:w="0" w:type="dxa"/>
            </w:tcMar>
          </w:tcPr>
          <w:p w14:paraId="6E6AB181" w14:textId="77777777" w:rsidR="00024C69" w:rsidRDefault="00231AEE">
            <w:pPr>
              <w:pStyle w:val="Heading5"/>
              <w:rPr>
                <w:sz w:val="16"/>
                <w:szCs w:val="16"/>
              </w:rPr>
            </w:pPr>
            <w:r>
              <w:rPr>
                <w:sz w:val="16"/>
                <w:szCs w:val="16"/>
              </w:rPr>
              <w:t>SOFTUNI “Private software university”</w:t>
            </w:r>
          </w:p>
          <w:p w14:paraId="0E288BF7" w14:textId="77777777" w:rsidR="00024C69" w:rsidRDefault="00231AEE">
            <w:pPr>
              <w:pStyle w:val="Contact1"/>
              <w:rPr>
                <w:sz w:val="16"/>
                <w:szCs w:val="16"/>
              </w:rPr>
            </w:pPr>
            <w:r>
              <w:rPr>
                <w:sz w:val="16"/>
                <w:szCs w:val="16"/>
              </w:rPr>
              <w:t>Graduated C# and JavaScript engineer</w:t>
            </w:r>
          </w:p>
          <w:p w14:paraId="448E3E00" w14:textId="77777777" w:rsidR="00024C69" w:rsidRDefault="00231AEE">
            <w:pPr>
              <w:pStyle w:val="Heading6"/>
              <w:rPr>
                <w:sz w:val="16"/>
                <w:szCs w:val="16"/>
              </w:rPr>
            </w:pPr>
            <w:r>
              <w:rPr>
                <w:sz w:val="16"/>
                <w:szCs w:val="16"/>
              </w:rPr>
              <w:t>05/12/2016  -  21/02/2018  ( 2 years )</w:t>
            </w:r>
          </w:p>
          <w:p w14:paraId="1FED537A" w14:textId="77777777" w:rsidR="00024C69" w:rsidRDefault="00024C69">
            <w:pPr>
              <w:pStyle w:val="Heading5"/>
              <w:rPr>
                <w:sz w:val="16"/>
                <w:szCs w:val="16"/>
                <w:lang w:val="it-IT"/>
              </w:rPr>
            </w:pPr>
          </w:p>
        </w:tc>
        <w:tc>
          <w:tcPr>
            <w:tcW w:w="454" w:type="dxa"/>
            <w:vMerge/>
            <w:shd w:val="clear" w:color="auto" w:fill="auto"/>
            <w:tcMar>
              <w:top w:w="0" w:type="dxa"/>
              <w:left w:w="0" w:type="dxa"/>
              <w:bottom w:w="0" w:type="dxa"/>
              <w:right w:w="0" w:type="dxa"/>
            </w:tcMar>
          </w:tcPr>
          <w:p w14:paraId="6EA8421D" w14:textId="77777777" w:rsidR="00024C69" w:rsidRDefault="00024C69"/>
        </w:tc>
        <w:tc>
          <w:tcPr>
            <w:tcW w:w="7236" w:type="dxa"/>
            <w:vMerge/>
            <w:shd w:val="clear" w:color="auto" w:fill="auto"/>
            <w:tcMar>
              <w:top w:w="0" w:type="dxa"/>
              <w:left w:w="0" w:type="dxa"/>
              <w:bottom w:w="0" w:type="dxa"/>
              <w:right w:w="0" w:type="dxa"/>
            </w:tcMar>
          </w:tcPr>
          <w:p w14:paraId="47FD47B9" w14:textId="77777777" w:rsidR="00024C69" w:rsidRDefault="00024C69">
            <w:pPr>
              <w:pStyle w:val="Title"/>
            </w:pPr>
          </w:p>
        </w:tc>
      </w:tr>
      <w:tr w:rsidR="00024C69" w14:paraId="22292861" w14:textId="77777777">
        <w:trPr>
          <w:trHeight w:val="1445"/>
        </w:trPr>
        <w:tc>
          <w:tcPr>
            <w:tcW w:w="450" w:type="dxa"/>
            <w:gridSpan w:val="2"/>
            <w:shd w:val="clear" w:color="auto" w:fill="auto"/>
            <w:tcMar>
              <w:top w:w="0" w:type="dxa"/>
              <w:left w:w="0" w:type="dxa"/>
              <w:bottom w:w="0" w:type="dxa"/>
              <w:right w:w="0" w:type="dxa"/>
            </w:tcMar>
          </w:tcPr>
          <w:p w14:paraId="7B643E56" w14:textId="77777777" w:rsidR="00024C69" w:rsidRDefault="00231AEE">
            <w:r>
              <w:rPr>
                <w:noProof/>
                <w:color w:val="FFD966"/>
                <w:lang w:val="bg-BG" w:eastAsia="bg-BG"/>
              </w:rPr>
              <w:drawing>
                <wp:inline distT="0" distB="0" distL="0" distR="0" wp14:anchorId="6FE0F1CA" wp14:editId="23A8D86E">
                  <wp:extent cx="209690" cy="209690"/>
                  <wp:effectExtent l="0" t="0" r="0" b="0"/>
                  <wp:docPr id="35" name="Graphic 31" descr="Lin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09690" cy="209690"/>
                          </a:xfrm>
                          <a:prstGeom prst="rect">
                            <a:avLst/>
                          </a:prstGeom>
                          <a:noFill/>
                          <a:ln>
                            <a:noFill/>
                            <a:prstDash/>
                          </a:ln>
                        </pic:spPr>
                      </pic:pic>
                    </a:graphicData>
                  </a:graphic>
                </wp:inline>
              </w:drawing>
            </w:r>
          </w:p>
        </w:tc>
        <w:tc>
          <w:tcPr>
            <w:tcW w:w="3236" w:type="dxa"/>
            <w:gridSpan w:val="4"/>
            <w:shd w:val="clear" w:color="auto" w:fill="auto"/>
            <w:tcMar>
              <w:top w:w="0" w:type="dxa"/>
              <w:left w:w="0" w:type="dxa"/>
              <w:bottom w:w="0" w:type="dxa"/>
              <w:right w:w="0" w:type="dxa"/>
            </w:tcMar>
          </w:tcPr>
          <w:p w14:paraId="4FB8737C" w14:textId="77777777" w:rsidR="00024C69" w:rsidRDefault="000C5692">
            <w:hyperlink r:id="rId18" w:history="1">
              <w:r w:rsidR="00231AEE">
                <w:rPr>
                  <w:color w:val="FFFFFF"/>
                  <w:sz w:val="16"/>
                  <w:szCs w:val="16"/>
                  <w:u w:val="single"/>
                </w:rPr>
                <w:t>https://github.com/</w:t>
              </w:r>
              <w:r w:rsidR="00231AEE">
                <w:rPr>
                  <w:color w:val="FFFFFF"/>
                  <w:sz w:val="16"/>
                  <w:szCs w:val="16"/>
                  <w:u w:val="single"/>
                </w:rPr>
                <w:t>N</w:t>
              </w:r>
              <w:r w:rsidR="00231AEE">
                <w:rPr>
                  <w:color w:val="FFFFFF"/>
                  <w:sz w:val="16"/>
                  <w:szCs w:val="16"/>
                  <w:u w:val="single"/>
                </w:rPr>
                <w:t>ASOKILA/Diplomas-Certificates</w:t>
              </w:r>
            </w:hyperlink>
          </w:p>
          <w:p w14:paraId="72333AD4" w14:textId="77777777" w:rsidR="00024C69" w:rsidRDefault="00024C69">
            <w:pPr>
              <w:rPr>
                <w:sz w:val="16"/>
                <w:szCs w:val="16"/>
              </w:rPr>
            </w:pPr>
          </w:p>
          <w:p w14:paraId="3264CE9A" w14:textId="77777777" w:rsidR="00024C69" w:rsidRDefault="00024C69">
            <w:pPr>
              <w:rPr>
                <w:sz w:val="16"/>
                <w:szCs w:val="16"/>
              </w:rPr>
            </w:pPr>
          </w:p>
        </w:tc>
        <w:tc>
          <w:tcPr>
            <w:tcW w:w="454" w:type="dxa"/>
            <w:vMerge/>
            <w:shd w:val="clear" w:color="auto" w:fill="auto"/>
            <w:tcMar>
              <w:top w:w="0" w:type="dxa"/>
              <w:left w:w="0" w:type="dxa"/>
              <w:bottom w:w="0" w:type="dxa"/>
              <w:right w:w="0" w:type="dxa"/>
            </w:tcMar>
          </w:tcPr>
          <w:p w14:paraId="6056BFE3" w14:textId="77777777" w:rsidR="00024C69" w:rsidRPr="00B814C2" w:rsidRDefault="00024C69"/>
        </w:tc>
        <w:tc>
          <w:tcPr>
            <w:tcW w:w="7236" w:type="dxa"/>
            <w:vMerge/>
            <w:shd w:val="clear" w:color="auto" w:fill="auto"/>
            <w:tcMar>
              <w:top w:w="0" w:type="dxa"/>
              <w:left w:w="0" w:type="dxa"/>
              <w:bottom w:w="0" w:type="dxa"/>
              <w:right w:w="0" w:type="dxa"/>
            </w:tcMar>
          </w:tcPr>
          <w:p w14:paraId="7B0C4E6A" w14:textId="77777777" w:rsidR="00024C69" w:rsidRPr="00B814C2" w:rsidRDefault="00024C69">
            <w:pPr>
              <w:pStyle w:val="Title"/>
            </w:pPr>
          </w:p>
        </w:tc>
      </w:tr>
    </w:tbl>
    <w:p w14:paraId="7D9B784B" w14:textId="77777777" w:rsidR="0064087A" w:rsidRDefault="0064087A"/>
    <w:p w14:paraId="1FFECC0F" w14:textId="41693ED0" w:rsidR="00024C69" w:rsidRDefault="00231AEE">
      <w:r>
        <w:rPr>
          <w:noProof/>
          <w:lang w:val="bg-BG" w:eastAsia="bg-BG"/>
        </w:rPr>
        <mc:AlternateContent>
          <mc:Choice Requires="wpg">
            <w:drawing>
              <wp:anchor distT="0" distB="0" distL="114300" distR="114300" simplePos="0" relativeHeight="251737088" behindDoc="0" locked="0" layoutInCell="1" allowOverlap="1" wp14:anchorId="1F83CC27" wp14:editId="1E3BC5FE">
                <wp:simplePos x="0" y="0"/>
                <wp:positionH relativeFrom="column">
                  <wp:posOffset>-619121</wp:posOffset>
                </wp:positionH>
                <wp:positionV relativeFrom="paragraph">
                  <wp:posOffset>3332475</wp:posOffset>
                </wp:positionV>
                <wp:extent cx="114190" cy="211455"/>
                <wp:effectExtent l="0" t="0" r="19160" b="17145"/>
                <wp:wrapNone/>
                <wp:docPr id="36" name="Graphic 38"/>
                <wp:cNvGraphicFramePr/>
                <a:graphic xmlns:a="http://schemas.openxmlformats.org/drawingml/2006/main">
                  <a:graphicData uri="http://schemas.microsoft.com/office/word/2010/wordprocessingGroup">
                    <wpg:wgp>
                      <wpg:cNvGrpSpPr/>
                      <wpg:grpSpPr>
                        <a:xfrm>
                          <a:off x="0" y="0"/>
                          <a:ext cx="114190" cy="211455"/>
                          <a:chOff x="0" y="0"/>
                          <a:chExt cx="114190" cy="211455"/>
                        </a:xfrm>
                      </wpg:grpSpPr>
                      <wps:wsp>
                        <wps:cNvPr id="37" name="Freeform 84"/>
                        <wps:cNvSpPr/>
                        <wps:spPr>
                          <a:xfrm>
                            <a:off x="0" y="0"/>
                            <a:ext cx="114190" cy="211455"/>
                          </a:xfrm>
                          <a:custGeom>
                            <a:avLst/>
                            <a:gdLst>
                              <a:gd name="f0" fmla="val 10800000"/>
                              <a:gd name="f1" fmla="val 5400000"/>
                              <a:gd name="f2" fmla="val 180"/>
                              <a:gd name="f3" fmla="val w"/>
                              <a:gd name="f4" fmla="val h"/>
                              <a:gd name="f5" fmla="val 0"/>
                              <a:gd name="f6" fmla="val 114185"/>
                              <a:gd name="f7" fmla="val 211455"/>
                              <a:gd name="f8" fmla="val 99342"/>
                              <a:gd name="f9" fmla="val 16028"/>
                              <a:gd name="f10" fmla="val 7176"/>
                              <a:gd name="f11" fmla="val 195427"/>
                              <a:gd name="f12" fmla="val 204279"/>
                              <a:gd name="f13" fmla="val 108194"/>
                              <a:gd name="f14" fmla="val 115370"/>
                              <a:gd name="f15" fmla="val 6428"/>
                              <a:gd name="f16" fmla="val 35376"/>
                              <a:gd name="f17" fmla="val 108942"/>
                              <a:gd name="f18" fmla="val 171004"/>
                              <a:gd name="f19" fmla="val 6344"/>
                              <a:gd name="f20" fmla="val 104655"/>
                              <a:gd name="f21" fmla="val 108963"/>
                              <a:gd name="f22" fmla="val 10651"/>
                              <a:gd name="f23" fmla="val 15965"/>
                              <a:gd name="f24" fmla="val 28969"/>
                              <a:gd name="f25" fmla="val 6393"/>
                              <a:gd name="f26" fmla="val 10715"/>
                              <a:gd name="f27" fmla="val 10672"/>
                              <a:gd name="f28" fmla="val 6379"/>
                              <a:gd name="f29" fmla="val 15986"/>
                              <a:gd name="f30" fmla="val 16000"/>
                              <a:gd name="f31" fmla="val 16014"/>
                              <a:gd name="f32" fmla="val 205111"/>
                              <a:gd name="f33" fmla="val 6407"/>
                              <a:gd name="f34" fmla="val 200804"/>
                              <a:gd name="f35" fmla="val 195490"/>
                              <a:gd name="f36" fmla="val 177411"/>
                              <a:gd name="f37" fmla="val 108977"/>
                              <a:gd name="f38" fmla="val 200740"/>
                              <a:gd name="f39" fmla="val 104698"/>
                              <a:gd name="f40" fmla="val 205076"/>
                              <a:gd name="f41" fmla="val 99384"/>
                              <a:gd name="f42" fmla="val 99370"/>
                              <a:gd name="f43" fmla="val 99356"/>
                              <a:gd name="f44" fmla="+- 0 0 -90"/>
                              <a:gd name="f45" fmla="*/ f3 1 114185"/>
                              <a:gd name="f46" fmla="*/ f4 1 211455"/>
                              <a:gd name="f47" fmla="+- f7 0 f5"/>
                              <a:gd name="f48" fmla="+- f6 0 f5"/>
                              <a:gd name="f49" fmla="*/ f44 f0 1"/>
                              <a:gd name="f50" fmla="*/ f48 1 114185"/>
                              <a:gd name="f51" fmla="*/ f47 1 211455"/>
                              <a:gd name="f52" fmla="*/ 99342 f48 1"/>
                              <a:gd name="f53" fmla="*/ 0 f47 1"/>
                              <a:gd name="f54" fmla="*/ 16028 f48 1"/>
                              <a:gd name="f55" fmla="*/ 0 f48 1"/>
                              <a:gd name="f56" fmla="*/ 16028 f47 1"/>
                              <a:gd name="f57" fmla="*/ 195427 f47 1"/>
                              <a:gd name="f58" fmla="*/ 211455 f47 1"/>
                              <a:gd name="f59" fmla="*/ 115370 f48 1"/>
                              <a:gd name="f60" fmla="*/ 6428 f48 1"/>
                              <a:gd name="f61" fmla="*/ 35376 f47 1"/>
                              <a:gd name="f62" fmla="*/ 108942 f48 1"/>
                              <a:gd name="f63" fmla="*/ 171004 f47 1"/>
                              <a:gd name="f64" fmla="*/ 6344 f47 1"/>
                              <a:gd name="f65" fmla="*/ 108963 f48 1"/>
                              <a:gd name="f66" fmla="*/ 15965 f47 1"/>
                              <a:gd name="f67" fmla="*/ 28969 f47 1"/>
                              <a:gd name="f68" fmla="*/ 15986 f48 1"/>
                              <a:gd name="f69" fmla="*/ 205111 f47 1"/>
                              <a:gd name="f70" fmla="*/ 6407 f48 1"/>
                              <a:gd name="f71" fmla="*/ 195490 f47 1"/>
                              <a:gd name="f72" fmla="*/ 177411 f47 1"/>
                              <a:gd name="f73" fmla="*/ 99384 f48 1"/>
                              <a:gd name="f74" fmla="*/ f49 1 f2"/>
                              <a:gd name="f75" fmla="*/ f52 1 114185"/>
                              <a:gd name="f76" fmla="*/ f53 1 211455"/>
                              <a:gd name="f77" fmla="*/ f54 1 114185"/>
                              <a:gd name="f78" fmla="*/ f55 1 114185"/>
                              <a:gd name="f79" fmla="*/ f56 1 211455"/>
                              <a:gd name="f80" fmla="*/ f57 1 211455"/>
                              <a:gd name="f81" fmla="*/ f58 1 211455"/>
                              <a:gd name="f82" fmla="*/ f59 1 114185"/>
                              <a:gd name="f83" fmla="*/ f60 1 114185"/>
                              <a:gd name="f84" fmla="*/ f61 1 211455"/>
                              <a:gd name="f85" fmla="*/ f62 1 114185"/>
                              <a:gd name="f86" fmla="*/ f63 1 211455"/>
                              <a:gd name="f87" fmla="*/ f64 1 211455"/>
                              <a:gd name="f88" fmla="*/ f65 1 114185"/>
                              <a:gd name="f89" fmla="*/ f66 1 211455"/>
                              <a:gd name="f90" fmla="*/ f67 1 211455"/>
                              <a:gd name="f91" fmla="*/ f68 1 114185"/>
                              <a:gd name="f92" fmla="*/ f69 1 211455"/>
                              <a:gd name="f93" fmla="*/ f70 1 114185"/>
                              <a:gd name="f94" fmla="*/ f71 1 211455"/>
                              <a:gd name="f95" fmla="*/ f72 1 211455"/>
                              <a:gd name="f96" fmla="*/ f73 1 114185"/>
                              <a:gd name="f97" fmla="*/ f5 1 f50"/>
                              <a:gd name="f98" fmla="*/ f6 1 f50"/>
                              <a:gd name="f99" fmla="*/ f5 1 f51"/>
                              <a:gd name="f100" fmla="*/ f7 1 f51"/>
                              <a:gd name="f101" fmla="+- f74 0 f1"/>
                              <a:gd name="f102" fmla="*/ f75 1 f50"/>
                              <a:gd name="f103" fmla="*/ f76 1 f51"/>
                              <a:gd name="f104" fmla="*/ f77 1 f50"/>
                              <a:gd name="f105" fmla="*/ f78 1 f50"/>
                              <a:gd name="f106" fmla="*/ f79 1 f51"/>
                              <a:gd name="f107" fmla="*/ f80 1 f51"/>
                              <a:gd name="f108" fmla="*/ f81 1 f51"/>
                              <a:gd name="f109" fmla="*/ f82 1 f50"/>
                              <a:gd name="f110" fmla="*/ f83 1 f50"/>
                              <a:gd name="f111" fmla="*/ f84 1 f51"/>
                              <a:gd name="f112" fmla="*/ f85 1 f50"/>
                              <a:gd name="f113" fmla="*/ f86 1 f51"/>
                              <a:gd name="f114" fmla="*/ f87 1 f51"/>
                              <a:gd name="f115" fmla="*/ f88 1 f50"/>
                              <a:gd name="f116" fmla="*/ f89 1 f51"/>
                              <a:gd name="f117" fmla="*/ f90 1 f51"/>
                              <a:gd name="f118" fmla="*/ f91 1 f50"/>
                              <a:gd name="f119" fmla="*/ f92 1 f51"/>
                              <a:gd name="f120" fmla="*/ f93 1 f50"/>
                              <a:gd name="f121" fmla="*/ f94 1 f51"/>
                              <a:gd name="f122" fmla="*/ f95 1 f51"/>
                              <a:gd name="f123" fmla="*/ f96 1 f50"/>
                              <a:gd name="f124" fmla="*/ f97 f45 1"/>
                              <a:gd name="f125" fmla="*/ f98 f45 1"/>
                              <a:gd name="f126" fmla="*/ f100 f46 1"/>
                              <a:gd name="f127" fmla="*/ f99 f46 1"/>
                              <a:gd name="f128" fmla="*/ f102 f45 1"/>
                              <a:gd name="f129" fmla="*/ f103 f46 1"/>
                              <a:gd name="f130" fmla="*/ f104 f45 1"/>
                              <a:gd name="f131" fmla="*/ f105 f45 1"/>
                              <a:gd name="f132" fmla="*/ f106 f46 1"/>
                              <a:gd name="f133" fmla="*/ f107 f46 1"/>
                              <a:gd name="f134" fmla="*/ f108 f46 1"/>
                              <a:gd name="f135" fmla="*/ f109 f45 1"/>
                              <a:gd name="f136" fmla="*/ f110 f45 1"/>
                              <a:gd name="f137" fmla="*/ f111 f46 1"/>
                              <a:gd name="f138" fmla="*/ f112 f45 1"/>
                              <a:gd name="f139" fmla="*/ f113 f46 1"/>
                              <a:gd name="f140" fmla="*/ f114 f46 1"/>
                              <a:gd name="f141" fmla="*/ f115 f45 1"/>
                              <a:gd name="f142" fmla="*/ f116 f46 1"/>
                              <a:gd name="f143" fmla="*/ f117 f46 1"/>
                              <a:gd name="f144" fmla="*/ f118 f45 1"/>
                              <a:gd name="f145" fmla="*/ f119 f46 1"/>
                              <a:gd name="f146" fmla="*/ f120 f45 1"/>
                              <a:gd name="f147" fmla="*/ f121 f46 1"/>
                              <a:gd name="f148" fmla="*/ f122 f46 1"/>
                              <a:gd name="f149" fmla="*/ f123 f45 1"/>
                            </a:gdLst>
                            <a:ahLst/>
                            <a:cxnLst>
                              <a:cxn ang="3cd4">
                                <a:pos x="hc" y="t"/>
                              </a:cxn>
                              <a:cxn ang="0">
                                <a:pos x="r" y="vc"/>
                              </a:cxn>
                              <a:cxn ang="cd4">
                                <a:pos x="hc" y="b"/>
                              </a:cxn>
                              <a:cxn ang="cd2">
                                <a:pos x="l" y="vc"/>
                              </a:cxn>
                              <a:cxn ang="f101">
                                <a:pos x="f128" y="f129"/>
                              </a:cxn>
                              <a:cxn ang="f101">
                                <a:pos x="f130" y="f129"/>
                              </a:cxn>
                              <a:cxn ang="f101">
                                <a:pos x="f131" y="f132"/>
                              </a:cxn>
                              <a:cxn ang="f101">
                                <a:pos x="f131" y="f133"/>
                              </a:cxn>
                              <a:cxn ang="f101">
                                <a:pos x="f130" y="f134"/>
                              </a:cxn>
                              <a:cxn ang="f101">
                                <a:pos x="f128" y="f134"/>
                              </a:cxn>
                              <a:cxn ang="f101">
                                <a:pos x="f135" y="f133"/>
                              </a:cxn>
                              <a:cxn ang="f101">
                                <a:pos x="f135" y="f132"/>
                              </a:cxn>
                              <a:cxn ang="f101">
                                <a:pos x="f128" y="f129"/>
                              </a:cxn>
                              <a:cxn ang="f101">
                                <a:pos x="f136" y="f137"/>
                              </a:cxn>
                              <a:cxn ang="f101">
                                <a:pos x="f138" y="f137"/>
                              </a:cxn>
                              <a:cxn ang="f101">
                                <a:pos x="f138" y="f139"/>
                              </a:cxn>
                              <a:cxn ang="f101">
                                <a:pos x="f136" y="f139"/>
                              </a:cxn>
                              <a:cxn ang="f101">
                                <a:pos x="f136" y="f137"/>
                              </a:cxn>
                              <a:cxn ang="f101">
                                <a:pos x="f130" y="f140"/>
                              </a:cxn>
                              <a:cxn ang="f101">
                                <a:pos x="f128" y="f140"/>
                              </a:cxn>
                              <a:cxn ang="f101">
                                <a:pos x="f141" y="f142"/>
                              </a:cxn>
                              <a:cxn ang="f101">
                                <a:pos x="f141" y="f143"/>
                              </a:cxn>
                              <a:cxn ang="f101">
                                <a:pos x="f136" y="f143"/>
                              </a:cxn>
                              <a:cxn ang="f101">
                                <a:pos x="f136" y="f132"/>
                              </a:cxn>
                              <a:cxn ang="f101">
                                <a:pos x="f144" y="f140"/>
                              </a:cxn>
                              <a:cxn ang="f101">
                                <a:pos x="f130" y="f140"/>
                              </a:cxn>
                              <a:cxn ang="f101">
                                <a:pos x="f128" y="f145"/>
                              </a:cxn>
                              <a:cxn ang="f101">
                                <a:pos x="f130" y="f145"/>
                              </a:cxn>
                              <a:cxn ang="f101">
                                <a:pos x="f146" y="f147"/>
                              </a:cxn>
                              <a:cxn ang="f101">
                                <a:pos x="f146" y="f148"/>
                              </a:cxn>
                              <a:cxn ang="f101">
                                <a:pos x="f138" y="f148"/>
                              </a:cxn>
                              <a:cxn ang="f101">
                                <a:pos x="f138" y="f133"/>
                              </a:cxn>
                              <a:cxn ang="f101">
                                <a:pos x="f149" y="f145"/>
                              </a:cxn>
                              <a:cxn ang="f101">
                                <a:pos x="f128" y="f145"/>
                              </a:cxn>
                            </a:cxnLst>
                            <a:rect l="f124" t="f127" r="f125" b="f126"/>
                            <a:pathLst>
                              <a:path w="114185" h="211455">
                                <a:moveTo>
                                  <a:pt x="f8" y="f5"/>
                                </a:moveTo>
                                <a:lnTo>
                                  <a:pt x="f9" y="f5"/>
                                </a:lnTo>
                                <a:cubicBezTo>
                                  <a:pt x="f10" y="f5"/>
                                  <a:pt x="f5" y="f10"/>
                                  <a:pt x="f5" y="f9"/>
                                </a:cubicBezTo>
                                <a:lnTo>
                                  <a:pt x="f5" y="f11"/>
                                </a:lnTo>
                                <a:cubicBezTo>
                                  <a:pt x="f5" y="f12"/>
                                  <a:pt x="f10" y="f7"/>
                                  <a:pt x="f9" y="f7"/>
                                </a:cubicBezTo>
                                <a:lnTo>
                                  <a:pt x="f8" y="f7"/>
                                </a:lnTo>
                                <a:cubicBezTo>
                                  <a:pt x="f13" y="f7"/>
                                  <a:pt x="f14" y="f12"/>
                                  <a:pt x="f14" y="f11"/>
                                </a:cubicBezTo>
                                <a:lnTo>
                                  <a:pt x="f14" y="f9"/>
                                </a:lnTo>
                                <a:cubicBezTo>
                                  <a:pt x="f14" y="f10"/>
                                  <a:pt x="f13" y="f5"/>
                                  <a:pt x="f8" y="f5"/>
                                </a:cubicBezTo>
                                <a:close/>
                                <a:moveTo>
                                  <a:pt x="f15" y="f16"/>
                                </a:moveTo>
                                <a:lnTo>
                                  <a:pt x="f17" y="f16"/>
                                </a:lnTo>
                                <a:lnTo>
                                  <a:pt x="f17" y="f18"/>
                                </a:lnTo>
                                <a:lnTo>
                                  <a:pt x="f15" y="f18"/>
                                </a:lnTo>
                                <a:lnTo>
                                  <a:pt x="f15" y="f16"/>
                                </a:lnTo>
                                <a:close/>
                                <a:moveTo>
                                  <a:pt x="f9" y="f19"/>
                                </a:moveTo>
                                <a:lnTo>
                                  <a:pt x="f8" y="f19"/>
                                </a:lnTo>
                                <a:cubicBezTo>
                                  <a:pt x="f20" y="f19"/>
                                  <a:pt x="f21" y="f22"/>
                                  <a:pt x="f21" y="f23"/>
                                </a:cubicBezTo>
                                <a:lnTo>
                                  <a:pt x="f21" y="f24"/>
                                </a:lnTo>
                                <a:lnTo>
                                  <a:pt x="f15" y="f24"/>
                                </a:lnTo>
                                <a:lnTo>
                                  <a:pt x="f15" y="f9"/>
                                </a:lnTo>
                                <a:cubicBezTo>
                                  <a:pt x="f25" y="f26"/>
                                  <a:pt x="f27" y="f28"/>
                                  <a:pt x="f29" y="f19"/>
                                </a:cubicBezTo>
                                <a:cubicBezTo>
                                  <a:pt x="f30" y="f19"/>
                                  <a:pt x="f31" y="f19"/>
                                  <a:pt x="f9" y="f19"/>
                                </a:cubicBezTo>
                                <a:close/>
                                <a:moveTo>
                                  <a:pt x="f8" y="f32"/>
                                </a:moveTo>
                                <a:lnTo>
                                  <a:pt x="f9" y="f32"/>
                                </a:lnTo>
                                <a:cubicBezTo>
                                  <a:pt x="f26" y="f32"/>
                                  <a:pt x="f33" y="f34"/>
                                  <a:pt x="f33" y="f35"/>
                                </a:cubicBezTo>
                                <a:lnTo>
                                  <a:pt x="f33" y="f36"/>
                                </a:lnTo>
                                <a:lnTo>
                                  <a:pt x="f17" y="f36"/>
                                </a:lnTo>
                                <a:lnTo>
                                  <a:pt x="f17" y="f11"/>
                                </a:lnTo>
                                <a:cubicBezTo>
                                  <a:pt x="f37" y="f38"/>
                                  <a:pt x="f39" y="f40"/>
                                  <a:pt x="f41" y="f32"/>
                                </a:cubicBezTo>
                                <a:cubicBezTo>
                                  <a:pt x="f42" y="f32"/>
                                  <a:pt x="f43" y="f32"/>
                                  <a:pt x="f8" y="f32"/>
                                </a:cubicBezTo>
                                <a:close/>
                              </a:path>
                            </a:pathLst>
                          </a:custGeom>
                          <a:solidFill>
                            <a:srgbClr val="FFFFFF"/>
                          </a:solidFill>
                          <a:ln cap="flat">
                            <a:noFill/>
                            <a:prstDash val="solid"/>
                          </a:ln>
                        </wps:spPr>
                        <wps:bodyPr lIns="0" tIns="0" rIns="0" bIns="0"/>
                      </wps:wsp>
                      <wps:wsp>
                        <wps:cNvPr id="38" name="Freeform 85"/>
                        <wps:cNvSpPr/>
                        <wps:spPr>
                          <a:xfrm>
                            <a:off x="48627" y="182826"/>
                            <a:ext cx="16916" cy="16916"/>
                          </a:xfrm>
                          <a:custGeom>
                            <a:avLst/>
                            <a:gdLst>
                              <a:gd name="f0" fmla="val 10800000"/>
                              <a:gd name="f1" fmla="val 5400000"/>
                              <a:gd name="f2" fmla="val 180"/>
                              <a:gd name="f3" fmla="val w"/>
                              <a:gd name="f4" fmla="val h"/>
                              <a:gd name="f5" fmla="val 0"/>
                              <a:gd name="f6" fmla="val 16916"/>
                              <a:gd name="f7" fmla="val 18101"/>
                              <a:gd name="f8" fmla="val 9050"/>
                              <a:gd name="f9" fmla="val 14049"/>
                              <a:gd name="f10" fmla="val 4052"/>
                              <a:gd name="f11" fmla="+- 0 0 -90"/>
                              <a:gd name="f12" fmla="*/ f3 1 16916"/>
                              <a:gd name="f13" fmla="*/ f4 1 16916"/>
                              <a:gd name="f14" fmla="+- f6 0 f5"/>
                              <a:gd name="f15" fmla="*/ f11 f0 1"/>
                              <a:gd name="f16" fmla="*/ f14 1 16916"/>
                              <a:gd name="f17" fmla="*/ 18101 f14 1"/>
                              <a:gd name="f18" fmla="*/ 9050 f14 1"/>
                              <a:gd name="f19" fmla="*/ 0 f14 1"/>
                              <a:gd name="f20" fmla="*/ f15 1 f2"/>
                              <a:gd name="f21" fmla="*/ f17 1 16916"/>
                              <a:gd name="f22" fmla="*/ f18 1 16916"/>
                              <a:gd name="f23" fmla="*/ f19 1 16916"/>
                              <a:gd name="f24" fmla="*/ f5 1 f16"/>
                              <a:gd name="f25" fmla="*/ f6 1 f16"/>
                              <a:gd name="f26" fmla="+- f20 0 f1"/>
                              <a:gd name="f27" fmla="*/ f21 1 f16"/>
                              <a:gd name="f28" fmla="*/ f22 1 f16"/>
                              <a:gd name="f29" fmla="*/ f23 1 f16"/>
                              <a:gd name="f30" fmla="*/ f24 f12 1"/>
                              <a:gd name="f31" fmla="*/ f25 f12 1"/>
                              <a:gd name="f32" fmla="*/ f25 f13 1"/>
                              <a:gd name="f33" fmla="*/ f24 f13 1"/>
                              <a:gd name="f34" fmla="*/ f27 f12 1"/>
                              <a:gd name="f35" fmla="*/ f28 f13 1"/>
                              <a:gd name="f36" fmla="*/ f28 f12 1"/>
                              <a:gd name="f37" fmla="*/ f27 f13 1"/>
                              <a:gd name="f38" fmla="*/ f29 f12 1"/>
                              <a:gd name="f39" fmla="*/ f29 f13 1"/>
                            </a:gdLst>
                            <a:ahLst/>
                            <a:cxnLst>
                              <a:cxn ang="3cd4">
                                <a:pos x="hc" y="t"/>
                              </a:cxn>
                              <a:cxn ang="0">
                                <a:pos x="r" y="vc"/>
                              </a:cxn>
                              <a:cxn ang="cd4">
                                <a:pos x="hc" y="b"/>
                              </a:cxn>
                              <a:cxn ang="cd2">
                                <a:pos x="l" y="vc"/>
                              </a:cxn>
                              <a:cxn ang="f26">
                                <a:pos x="f34" y="f35"/>
                              </a:cxn>
                              <a:cxn ang="f26">
                                <a:pos x="f36" y="f37"/>
                              </a:cxn>
                              <a:cxn ang="f26">
                                <a:pos x="f38" y="f35"/>
                              </a:cxn>
                              <a:cxn ang="f26">
                                <a:pos x="f36" y="f39"/>
                              </a:cxn>
                              <a:cxn ang="f26">
                                <a:pos x="f34" y="f35"/>
                              </a:cxn>
                            </a:cxnLst>
                            <a:rect l="f30" t="f33" r="f31" b="f32"/>
                            <a:pathLst>
                              <a:path w="16916" h="16916">
                                <a:moveTo>
                                  <a:pt x="f7" y="f8"/>
                                </a:moveTo>
                                <a:cubicBezTo>
                                  <a:pt x="f7" y="f9"/>
                                  <a:pt x="f9" y="f7"/>
                                  <a:pt x="f8" y="f7"/>
                                </a:cubicBezTo>
                                <a:cubicBezTo>
                                  <a:pt x="f10" y="f7"/>
                                  <a:pt x="f5" y="f9"/>
                                  <a:pt x="f5" y="f8"/>
                                </a:cubicBezTo>
                                <a:cubicBezTo>
                                  <a:pt x="f5" y="f10"/>
                                  <a:pt x="f10" y="f5"/>
                                  <a:pt x="f8" y="f5"/>
                                </a:cubicBezTo>
                                <a:cubicBezTo>
                                  <a:pt x="f9" y="f5"/>
                                  <a:pt x="f7" y="f10"/>
                                  <a:pt x="f7" y="f8"/>
                                </a:cubicBezTo>
                                <a:close/>
                              </a:path>
                            </a:pathLst>
                          </a:custGeom>
                          <a:solidFill>
                            <a:srgbClr val="FFFFFF"/>
                          </a:solidFill>
                          <a:ln cap="flat">
                            <a:noFill/>
                            <a:prstDash val="solid"/>
                          </a:ln>
                        </wps:spPr>
                        <wps:bodyPr lIns="0" tIns="0" rIns="0" bIns="0"/>
                      </wps:wsp>
                      <wps:wsp>
                        <wps:cNvPr id="39" name="Freeform 86"/>
                        <wps:cNvSpPr/>
                        <wps:spPr>
                          <a:xfrm>
                            <a:off x="41257" y="14978"/>
                            <a:ext cx="31720" cy="6345"/>
                          </a:xfrm>
                          <a:custGeom>
                            <a:avLst/>
                            <a:gdLst>
                              <a:gd name="f0" fmla="val 10800000"/>
                              <a:gd name="f1" fmla="val 5400000"/>
                              <a:gd name="f2" fmla="val 180"/>
                              <a:gd name="f3" fmla="val w"/>
                              <a:gd name="f4" fmla="val h"/>
                              <a:gd name="f5" fmla="val 0"/>
                              <a:gd name="f6" fmla="val 31718"/>
                              <a:gd name="f7" fmla="val 6343"/>
                              <a:gd name="f8" fmla="val 3734"/>
                              <a:gd name="f9" fmla="val 6386"/>
                              <a:gd name="f10" fmla="val 29109"/>
                              <a:gd name="f11" fmla="val 30861"/>
                              <a:gd name="f12" fmla="val 6673"/>
                              <a:gd name="f13" fmla="val 32513"/>
                              <a:gd name="f14" fmla="val 5486"/>
                              <a:gd name="f15" fmla="val 32800"/>
                              <a:gd name="f16" fmla="val 33087"/>
                              <a:gd name="f17" fmla="val 1983"/>
                              <a:gd name="f18" fmla="val 31900"/>
                              <a:gd name="f19" fmla="val 330"/>
                              <a:gd name="f20" fmla="val 30148"/>
                              <a:gd name="f21" fmla="val 43"/>
                              <a:gd name="f22" fmla="val 29804"/>
                              <a:gd name="f23" fmla="+- 0 0 14"/>
                              <a:gd name="f24" fmla="val 29453"/>
                              <a:gd name="f25" fmla="+- 0 0 244"/>
                              <a:gd name="f26" fmla="val 943"/>
                              <a:gd name="f27" fmla="val 2695"/>
                              <a:gd name="f28" fmla="val 4447"/>
                              <a:gd name="f29" fmla="val 6099"/>
                              <a:gd name="f30" fmla="val 3039"/>
                              <a:gd name="f31" fmla="val 6443"/>
                              <a:gd name="f32" fmla="val 3390"/>
                              <a:gd name="f33" fmla="+- 0 0 -90"/>
                              <a:gd name="f34" fmla="*/ f3 1 31718"/>
                              <a:gd name="f35" fmla="*/ f4 1 6343"/>
                              <a:gd name="f36" fmla="+- f7 0 f5"/>
                              <a:gd name="f37" fmla="+- f6 0 f5"/>
                              <a:gd name="f38" fmla="*/ f33 f0 1"/>
                              <a:gd name="f39" fmla="*/ f37 1 31718"/>
                              <a:gd name="f40" fmla="*/ f36 1 6343"/>
                              <a:gd name="f41" fmla="*/ 3734 f37 1"/>
                              <a:gd name="f42" fmla="*/ 6386 f36 1"/>
                              <a:gd name="f43" fmla="*/ 29109 f37 1"/>
                              <a:gd name="f44" fmla="*/ 32800 f37 1"/>
                              <a:gd name="f45" fmla="*/ 3734 f36 1"/>
                              <a:gd name="f46" fmla="*/ 30148 f37 1"/>
                              <a:gd name="f47" fmla="*/ 43 f36 1"/>
                              <a:gd name="f48" fmla="*/ 43 f37 1"/>
                              <a:gd name="f49" fmla="*/ 2695 f36 1"/>
                              <a:gd name="f50" fmla="*/ 2695 f37 1"/>
                              <a:gd name="f51" fmla="*/ f38 1 f2"/>
                              <a:gd name="f52" fmla="*/ f41 1 31718"/>
                              <a:gd name="f53" fmla="*/ f42 1 6343"/>
                              <a:gd name="f54" fmla="*/ f43 1 31718"/>
                              <a:gd name="f55" fmla="*/ f44 1 31718"/>
                              <a:gd name="f56" fmla="*/ f45 1 6343"/>
                              <a:gd name="f57" fmla="*/ f46 1 31718"/>
                              <a:gd name="f58" fmla="*/ f47 1 6343"/>
                              <a:gd name="f59" fmla="*/ f48 1 31718"/>
                              <a:gd name="f60" fmla="*/ f49 1 6343"/>
                              <a:gd name="f61" fmla="*/ f50 1 31718"/>
                              <a:gd name="f62" fmla="*/ f5 1 f39"/>
                              <a:gd name="f63" fmla="*/ f6 1 f39"/>
                              <a:gd name="f64" fmla="*/ f5 1 f40"/>
                              <a:gd name="f65" fmla="*/ f7 1 f40"/>
                              <a:gd name="f66" fmla="+- f51 0 f1"/>
                              <a:gd name="f67" fmla="*/ f52 1 f39"/>
                              <a:gd name="f68" fmla="*/ f53 1 f40"/>
                              <a:gd name="f69" fmla="*/ f54 1 f39"/>
                              <a:gd name="f70" fmla="*/ f55 1 f39"/>
                              <a:gd name="f71" fmla="*/ f56 1 f40"/>
                              <a:gd name="f72" fmla="*/ f57 1 f39"/>
                              <a:gd name="f73" fmla="*/ f58 1 f40"/>
                              <a:gd name="f74" fmla="*/ f59 1 f39"/>
                              <a:gd name="f75" fmla="*/ f60 1 f40"/>
                              <a:gd name="f76" fmla="*/ f61 1 f39"/>
                              <a:gd name="f77" fmla="*/ f62 f34 1"/>
                              <a:gd name="f78" fmla="*/ f63 f34 1"/>
                              <a:gd name="f79" fmla="*/ f65 f35 1"/>
                              <a:gd name="f80" fmla="*/ f64 f35 1"/>
                              <a:gd name="f81" fmla="*/ f67 f34 1"/>
                              <a:gd name="f82" fmla="*/ f68 f35 1"/>
                              <a:gd name="f83" fmla="*/ f69 f34 1"/>
                              <a:gd name="f84" fmla="*/ f70 f34 1"/>
                              <a:gd name="f85" fmla="*/ f71 f35 1"/>
                              <a:gd name="f86" fmla="*/ f72 f34 1"/>
                              <a:gd name="f87" fmla="*/ f73 f35 1"/>
                              <a:gd name="f88" fmla="*/ f74 f34 1"/>
                              <a:gd name="f89" fmla="*/ f75 f35 1"/>
                              <a:gd name="f90" fmla="*/ f76 f34 1"/>
                            </a:gdLst>
                            <a:ahLst/>
                            <a:cxnLst>
                              <a:cxn ang="3cd4">
                                <a:pos x="hc" y="t"/>
                              </a:cxn>
                              <a:cxn ang="0">
                                <a:pos x="r" y="vc"/>
                              </a:cxn>
                              <a:cxn ang="cd4">
                                <a:pos x="hc" y="b"/>
                              </a:cxn>
                              <a:cxn ang="cd2">
                                <a:pos x="l" y="vc"/>
                              </a:cxn>
                              <a:cxn ang="f66">
                                <a:pos x="f81" y="f82"/>
                              </a:cxn>
                              <a:cxn ang="f66">
                                <a:pos x="f83" y="f82"/>
                              </a:cxn>
                              <a:cxn ang="f66">
                                <a:pos x="f84" y="f85"/>
                              </a:cxn>
                              <a:cxn ang="f66">
                                <a:pos x="f86" y="f87"/>
                              </a:cxn>
                              <a:cxn ang="f66">
                                <a:pos x="f83" y="f87"/>
                              </a:cxn>
                              <a:cxn ang="f66">
                                <a:pos x="f81" y="f87"/>
                              </a:cxn>
                              <a:cxn ang="f66">
                                <a:pos x="f88" y="f89"/>
                              </a:cxn>
                              <a:cxn ang="f66">
                                <a:pos x="f90" y="f82"/>
                              </a:cxn>
                              <a:cxn ang="f66">
                                <a:pos x="f81" y="f82"/>
                              </a:cxn>
                            </a:cxnLst>
                            <a:rect l="f77" t="f80" r="f78" b="f79"/>
                            <a:pathLst>
                              <a:path w="31718" h="6343">
                                <a:moveTo>
                                  <a:pt x="f8" y="f9"/>
                                </a:moveTo>
                                <a:lnTo>
                                  <a:pt x="f10" y="f9"/>
                                </a:lnTo>
                                <a:cubicBezTo>
                                  <a:pt x="f11" y="f12"/>
                                  <a:pt x="f13" y="f14"/>
                                  <a:pt x="f15" y="f8"/>
                                </a:cubicBezTo>
                                <a:cubicBezTo>
                                  <a:pt x="f16" y="f17"/>
                                  <a:pt x="f18" y="f19"/>
                                  <a:pt x="f20" y="f21"/>
                                </a:cubicBezTo>
                                <a:cubicBezTo>
                                  <a:pt x="f22" y="f23"/>
                                  <a:pt x="f24" y="f23"/>
                                  <a:pt x="f10" y="f21"/>
                                </a:cubicBezTo>
                                <a:lnTo>
                                  <a:pt x="f8" y="f21"/>
                                </a:lnTo>
                                <a:cubicBezTo>
                                  <a:pt x="f17" y="f25"/>
                                  <a:pt x="f19" y="f26"/>
                                  <a:pt x="f21" y="f27"/>
                                </a:cubicBezTo>
                                <a:cubicBezTo>
                                  <a:pt x="f25" y="f28"/>
                                  <a:pt x="f26" y="f29"/>
                                  <a:pt x="f27" y="f9"/>
                                </a:cubicBezTo>
                                <a:cubicBezTo>
                                  <a:pt x="f30" y="f31"/>
                                  <a:pt x="f32" y="f31"/>
                                  <a:pt x="f8" y="f9"/>
                                </a:cubicBezTo>
                                <a:close/>
                              </a:path>
                            </a:pathLst>
                          </a:custGeom>
                          <a:solidFill>
                            <a:srgbClr val="FFFFFF"/>
                          </a:solidFill>
                          <a:ln cap="flat">
                            <a:noFill/>
                            <a:prstDash val="solid"/>
                          </a:ln>
                        </wps:spPr>
                        <wps:bodyPr lIns="0" tIns="0" rIns="0" bIns="0"/>
                      </wps:wsp>
                    </wpg:wgp>
                  </a:graphicData>
                </a:graphic>
              </wp:anchor>
            </w:drawing>
          </mc:Choice>
          <mc:Fallback>
            <w:pict>
              <v:group w14:anchorId="13DF49C5" id="Graphic 38" o:spid="_x0000_s1026" style="position:absolute;margin-left:-48.75pt;margin-top:262.4pt;width:9pt;height:16.65pt;z-index:251737088" coordsize="114190,21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">
                <v:shape id="Freeform 84" o:spid="_x0000_s1027" style="position:absolute;width:114190;height:211455;visibility:visible;mso-wrap-style:square;v-text-anchor:top"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stroked="f">
                  <v:path arrowok="t" o:connecttype="custom" o:connectlocs="57095,0;114190,105728;57095,211455;0,105728;99346,0;16029,0;0,16028;0,195427;16029,211455;99346,211455;115375,195427;115375,16028;99346,0;6428,35376;108947,35376;108947,171004;6428,171004;6428,35376;16029,6344;99346,6344;108968,15965;108968,28969;6428,28969;6428,16028;15987,6344;16029,6344;99346,205111;16029,205111;6407,195490;6407,177411;108947,177411;108947,195427;99388,205111;99346,205111" o:connectangles="270,0,90,180,0,0,0,0,0,0,0,0,0,0,0,0,0,0,0,0,0,0,0,0,0,0,0,0,0,0,0,0,0,0" textboxrect="0,0,114185,211455"/>
                </v:shape>
                <v:shape id="Freeform 85" o:spid="_x0000_s1028" style="position:absolute;left:48627;top:182826;width:16916;height:16916;visibility:visible;mso-wrap-style:square;v-text-anchor:top"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" path="m18101,9050v,4999,-4052,9051,-9051,9051c4052,18101,,14049,,9050,,4052,4052,,9050,v4999,,9051,4052,9051,9050xe" stroked="f">
                  <v:path arrowok="t" o:connecttype="custom" o:connectlocs="8458,0;16916,8458;8458,16916;0,8458;18101,9050;9050,18101;0,9050;9050,0;18101,9050" o:connectangles="270,0,90,180,0,0,0,0,0" textboxrect="0,0,16916,16916"/>
                </v:shape>
                <v:shape id="Freeform 86" o:spid="_x0000_s1029" style="position:absolute;left:41257;top:14978;width:31720;height:6345;visibility:visible;mso-wrap-style:square;v-text-anchor:top"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" path="m3734,6386r25375,c30861,6673,32513,5486,32800,3734,33087,1983,31900,330,30148,43v-344,-57,-695,-57,-1039,l3734,43c1983,-244,330,943,43,2695,-244,4447,943,6099,2695,6386v344,57,695,57,1039,xe" stroked="f">
                  <v:path arrowok="t" o:connecttype="custom" o:connectlocs="15860,0;31720,3173;15860,6345;0,3173;3734,6388;29111,6388;32802,3735;30150,43;29111,43;3734,43;43,2696;2695,6388;3734,6388" o:connectangles="270,0,90,180,0,0,0,0,0,0,0,0,0" textboxrect="0,0,31718,6343"/>
                </v:shape>
              </v:group>
            </w:pict>
          </mc:Fallback>
        </mc:AlternateContent>
      </w:r>
      <w:r>
        <w:rPr>
          <w:noProof/>
          <w:lang w:val="bg-BG" w:eastAsia="bg-BG"/>
        </w:rPr>
        <w:drawing>
          <wp:anchor distT="0" distB="0" distL="114300" distR="114300" simplePos="0" relativeHeight="251681792" behindDoc="0" locked="0" layoutInCell="1" allowOverlap="1" wp14:anchorId="7627623C" wp14:editId="5FF08424">
            <wp:simplePos x="0" y="0"/>
            <wp:positionH relativeFrom="column">
              <wp:posOffset>-648337</wp:posOffset>
            </wp:positionH>
            <wp:positionV relativeFrom="paragraph">
              <wp:posOffset>3686037</wp:posOffset>
            </wp:positionV>
            <wp:extent cx="168277" cy="168277"/>
            <wp:effectExtent l="0" t="0" r="3173" b="3173"/>
            <wp:wrapNone/>
            <wp:docPr id="40" name="Graphic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168277" cy="168277"/>
                    </a:xfrm>
                    <a:prstGeom prst="rect">
                      <a:avLst/>
                    </a:prstGeom>
                    <a:noFill/>
                    <a:ln>
                      <a:noFill/>
                      <a:prstDash/>
                    </a:ln>
                  </pic:spPr>
                </pic:pic>
              </a:graphicData>
            </a:graphic>
          </wp:anchor>
        </w:drawing>
      </w:r>
      <w:r>
        <w:rPr>
          <w:noProof/>
          <w:lang w:val="bg-BG" w:eastAsia="bg-BG"/>
        </w:rPr>
        <w:drawing>
          <wp:anchor distT="0" distB="0" distL="114300" distR="114300" simplePos="0" relativeHeight="251672576" behindDoc="0" locked="0" layoutInCell="1" allowOverlap="1" wp14:anchorId="290A4C18" wp14:editId="0B160798">
            <wp:simplePos x="0" y="0"/>
            <wp:positionH relativeFrom="column">
              <wp:posOffset>-650879</wp:posOffset>
            </wp:positionH>
            <wp:positionV relativeFrom="paragraph">
              <wp:posOffset>2969404</wp:posOffset>
            </wp:positionV>
            <wp:extent cx="182880" cy="182880"/>
            <wp:effectExtent l="0" t="0" r="7620" b="7620"/>
            <wp:wrapNone/>
            <wp:docPr id="41" name="Graphic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182880" cy="182880"/>
                    </a:xfrm>
                    <a:prstGeom prst="rect">
                      <a:avLst/>
                    </a:prstGeom>
                    <a:noFill/>
                    <a:ln>
                      <a:noFill/>
                      <a:prstDash/>
                    </a:ln>
                  </pic:spPr>
                </pic:pic>
              </a:graphicData>
            </a:graphic>
          </wp:anchor>
        </w:drawing>
      </w:r>
      <w:r>
        <w:rPr>
          <w:noProof/>
          <w:lang w:val="bg-BG" w:eastAsia="bg-BG"/>
        </w:rPr>
        <w:drawing>
          <wp:anchor distT="0" distB="0" distL="114300" distR="114300" simplePos="0" relativeHeight="251691008" behindDoc="0" locked="0" layoutInCell="1" allowOverlap="1" wp14:anchorId="672E01A5" wp14:editId="6B021651">
            <wp:simplePos x="0" y="0"/>
            <wp:positionH relativeFrom="column">
              <wp:posOffset>-742319</wp:posOffset>
            </wp:positionH>
            <wp:positionV relativeFrom="paragraph">
              <wp:posOffset>6620713</wp:posOffset>
            </wp:positionV>
            <wp:extent cx="313520" cy="313520"/>
            <wp:effectExtent l="0" t="0" r="0" b="0"/>
            <wp:wrapNone/>
            <wp:docPr id="42" name="Graphic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313520" cy="313520"/>
                    </a:xfrm>
                    <a:prstGeom prst="rect">
                      <a:avLst/>
                    </a:prstGeom>
                    <a:noFill/>
                    <a:ln>
                      <a:noFill/>
                      <a:prstDash/>
                    </a:ln>
                  </pic:spPr>
                </pic:pic>
              </a:graphicData>
            </a:graphic>
          </wp:anchor>
        </w:drawing>
      </w:r>
      <w:r>
        <w:rPr>
          <w:noProof/>
          <w:lang w:val="bg-BG" w:eastAsia="bg-BG"/>
        </w:rPr>
        <w:drawing>
          <wp:anchor distT="0" distB="0" distL="114300" distR="114300" simplePos="0" relativeHeight="251688960" behindDoc="0" locked="0" layoutInCell="1" allowOverlap="1" wp14:anchorId="4A1F1989" wp14:editId="26237D34">
            <wp:simplePos x="0" y="0"/>
            <wp:positionH relativeFrom="column">
              <wp:posOffset>-742319</wp:posOffset>
            </wp:positionH>
            <wp:positionV relativeFrom="paragraph">
              <wp:posOffset>5946425</wp:posOffset>
            </wp:positionV>
            <wp:extent cx="313520" cy="313520"/>
            <wp:effectExtent l="0" t="0" r="0" b="0"/>
            <wp:wrapNone/>
            <wp:docPr id="43" name="Graphic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313520" cy="313520"/>
                    </a:xfrm>
                    <a:prstGeom prst="rect">
                      <a:avLst/>
                    </a:prstGeom>
                    <a:noFill/>
                    <a:ln>
                      <a:noFill/>
                      <a:prstDash/>
                    </a:ln>
                  </pic:spPr>
                </pic:pic>
              </a:graphicData>
            </a:graphic>
          </wp:anchor>
        </w:drawing>
      </w:r>
      <w:r>
        <w:rPr>
          <w:noProof/>
          <w:lang w:val="bg-BG" w:eastAsia="bg-BG"/>
        </w:rPr>
        <mc:AlternateContent>
          <mc:Choice Requires="wpg">
            <w:drawing>
              <wp:anchor distT="0" distB="0" distL="114300" distR="114300" simplePos="0" relativeHeight="251669504" behindDoc="0" locked="0" layoutInCell="1" allowOverlap="1" wp14:anchorId="3A8704F7" wp14:editId="68D63FBC">
                <wp:simplePos x="0" y="0"/>
                <wp:positionH relativeFrom="column">
                  <wp:posOffset>-914401</wp:posOffset>
                </wp:positionH>
                <wp:positionV relativeFrom="paragraph">
                  <wp:posOffset>14103989</wp:posOffset>
                </wp:positionV>
                <wp:extent cx="2668274" cy="3912204"/>
                <wp:effectExtent l="0" t="0" r="0" b="12096"/>
                <wp:wrapNone/>
                <wp:docPr id="44" name="Group 25"/>
                <wp:cNvGraphicFramePr/>
                <a:graphic xmlns:a="http://schemas.openxmlformats.org/drawingml/2006/main">
                  <a:graphicData uri="http://schemas.microsoft.com/office/word/2010/wordprocessingGroup">
                    <wpg:wgp>
                      <wpg:cNvGrpSpPr/>
                      <wpg:grpSpPr>
                        <a:xfrm>
                          <a:off x="0" y="0"/>
                          <a:ext cx="2668274" cy="3912204"/>
                          <a:chOff x="0" y="0"/>
                          <a:chExt cx="2668274" cy="3912204"/>
                        </a:xfrm>
                      </wpg:grpSpPr>
                      <wpg:grpSp>
                        <wpg:cNvPr id="45" name="Group 26"/>
                        <wpg:cNvGrpSpPr/>
                        <wpg:grpSpPr>
                          <a:xfrm>
                            <a:off x="0" y="1001460"/>
                            <a:ext cx="2665184" cy="2910744"/>
                            <a:chOff x="0" y="0"/>
                            <a:chExt cx="2665184" cy="2910744"/>
                          </a:xfrm>
                        </wpg:grpSpPr>
                        <wps:wsp>
                          <wps:cNvPr id="46" name="Rectangle 27"/>
                          <wps:cNvSpPr/>
                          <wps:spPr>
                            <a:xfrm>
                              <a:off x="1" y="0"/>
                              <a:ext cx="2665183" cy="1904942"/>
                            </a:xfrm>
                            <a:prstGeom prst="rect">
                              <a:avLst/>
                            </a:prstGeom>
                            <a:solidFill>
                              <a:srgbClr val="F1C9F0"/>
                            </a:solidFill>
                            <a:ln cap="flat">
                              <a:noFill/>
                              <a:prstDash val="solid"/>
                            </a:ln>
                          </wps:spPr>
                          <wps:bodyPr lIns="0" tIns="0" rIns="0" bIns="0"/>
                        </wps:wsp>
                        <wps:wsp>
                          <wps:cNvPr id="47" name="Triangle 28"/>
                          <wps:cNvSpPr/>
                          <wps:spPr>
                            <a:xfrm rot="10799991">
                              <a:off x="0" y="1904932"/>
                              <a:ext cx="2665183" cy="1005812"/>
                            </a:xfrm>
                            <a:custGeom>
                              <a:avLst/>
                              <a:gdLst>
                                <a:gd name="f0" fmla="val 10800000"/>
                                <a:gd name="f1" fmla="val 5400000"/>
                                <a:gd name="f2" fmla="val 180"/>
                                <a:gd name="f3" fmla="val w"/>
                                <a:gd name="f4" fmla="val h"/>
                                <a:gd name="f5" fmla="val ss"/>
                                <a:gd name="f6" fmla="val 0"/>
                                <a:gd name="f7" fmla="val 50000"/>
                                <a:gd name="f8" fmla="+- 0 0 -360"/>
                                <a:gd name="f9" fmla="+- 0 0 -270"/>
                                <a:gd name="f10" fmla="+- 0 0 -18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6 f34 1"/>
                                <a:gd name="f40" fmla="+- f38 0 f6"/>
                                <a:gd name="f41" fmla="+- f37 0 f6"/>
                                <a:gd name="f42" fmla="*/ f38 f34 1"/>
                                <a:gd name="f43" fmla="*/ f37 f34 1"/>
                                <a:gd name="f44" fmla="*/ f40 1 2"/>
                                <a:gd name="f45" fmla="*/ f41 1 2"/>
                                <a:gd name="f46" fmla="*/ f41 f7 1"/>
                                <a:gd name="f47" fmla="+- f6 f44 0"/>
                                <a:gd name="f48" fmla="*/ f46 1 200000"/>
                                <a:gd name="f49" fmla="*/ f46 1 100000"/>
                                <a:gd name="f50" fmla="+- f48 f45 0"/>
                                <a:gd name="f51" fmla="*/ f48 f34 1"/>
                                <a:gd name="f52" fmla="*/ f47 f34 1"/>
                                <a:gd name="f53" fmla="*/ f49 f34 1"/>
                                <a:gd name="f54" fmla="*/ f50 f34 1"/>
                              </a:gdLst>
                              <a:ahLst/>
                              <a:cxnLst>
                                <a:cxn ang="3cd4">
                                  <a:pos x="hc" y="t"/>
                                </a:cxn>
                                <a:cxn ang="0">
                                  <a:pos x="r" y="vc"/>
                                </a:cxn>
                                <a:cxn ang="cd4">
                                  <a:pos x="hc" y="b"/>
                                </a:cxn>
                                <a:cxn ang="cd2">
                                  <a:pos x="l" y="vc"/>
                                </a:cxn>
                                <a:cxn ang="f30">
                                  <a:pos x="f53" y="f39"/>
                                </a:cxn>
                                <a:cxn ang="f31">
                                  <a:pos x="f51" y="f52"/>
                                </a:cxn>
                                <a:cxn ang="f32">
                                  <a:pos x="f39" y="f42"/>
                                </a:cxn>
                                <a:cxn ang="f32">
                                  <a:pos x="f53" y="f42"/>
                                </a:cxn>
                                <a:cxn ang="f32">
                                  <a:pos x="f43" y="f42"/>
                                </a:cxn>
                                <a:cxn ang="f33">
                                  <a:pos x="f54" y="f52"/>
                                </a:cxn>
                              </a:cxnLst>
                              <a:rect l="f51" t="f52" r="f54" b="f42"/>
                              <a:pathLst>
                                <a:path>
                                  <a:moveTo>
                                    <a:pt x="f39" y="f42"/>
                                  </a:moveTo>
                                  <a:lnTo>
                                    <a:pt x="f53" y="f39"/>
                                  </a:lnTo>
                                  <a:lnTo>
                                    <a:pt x="f43" y="f42"/>
                                  </a:lnTo>
                                  <a:close/>
                                </a:path>
                              </a:pathLst>
                            </a:custGeom>
                            <a:solidFill>
                              <a:srgbClr val="F1C9F0"/>
                            </a:solidFill>
                            <a:ln cap="flat">
                              <a:noFill/>
                              <a:prstDash val="solid"/>
                            </a:ln>
                          </wps:spPr>
                          <wps:bodyPr lIns="0" tIns="0" rIns="0" bIns="0"/>
                        </wps:wsp>
                      </wpg:grpSp>
                      <wps:wsp>
                        <wps:cNvPr id="48" name="Right Triangle 29"/>
                        <wps:cNvSpPr/>
                        <wps:spPr>
                          <a:xfrm>
                            <a:off x="1" y="0"/>
                            <a:ext cx="1333231" cy="1005812"/>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F1C9F0"/>
                          </a:solidFill>
                          <a:ln cap="flat">
                            <a:noFill/>
                            <a:prstDash val="solid"/>
                          </a:ln>
                        </wps:spPr>
                        <wps:bodyPr lIns="0" tIns="0" rIns="0" bIns="0"/>
                      </wps:wsp>
                      <wps:wsp>
                        <wps:cNvPr id="49" name="Right Triangle 30"/>
                        <wps:cNvSpPr/>
                        <wps:spPr>
                          <a:xfrm flipH="1">
                            <a:off x="1335043" y="0"/>
                            <a:ext cx="1333231" cy="1005812"/>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F1C9F0"/>
                          </a:solidFill>
                          <a:ln cap="flat">
                            <a:noFill/>
                            <a:prstDash val="solid"/>
                          </a:ln>
                        </wps:spPr>
                        <wps:bodyPr lIns="0" tIns="0" rIns="0" bIns="0"/>
                      </wps:wsp>
                    </wpg:wgp>
                  </a:graphicData>
                </a:graphic>
              </wp:anchor>
            </w:drawing>
          </mc:Choice>
          <mc:Fallback>
            <w:pict>
              <v:group w14:anchorId="41896CBE" id="Group 25" o:spid="_x0000_s1026" style="position:absolute;margin-left:-1in;margin-top:1110.55pt;width:210.1pt;height:308.05pt;z-index:251669504" coordsize="26682,39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">
                <v:group id="Group 26" o:spid="_x0000_s1027" style="position:absolute;top:10014;width:26651;height:29108" coordsize="26651,2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27" o:spid="_x0000_s1028" style="position:absolute;width:26651;height:1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" fillcolor="#f1c9f0" stroked="f">
                    <v:textbox inset="0,0,0,0"/>
                  </v:rect>
                  <v:shape id="Triangle 28" o:spid="_x0000_s1029" style="position:absolute;top:19049;width:26651;height:10058;rotation:11796470fd;visibility:visible;mso-wrap-style:square;v-text-anchor:top" coordsize="2665183,1005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" path="m,1005812l1332591,,2665183,1005812,,1005812xe" fillcolor="#f1c9f0" stroked="f">
                    <v:path arrowok="t" o:connecttype="custom" o:connectlocs="1332592,0;2665183,502906;1332592,1005812;0,502906;1332591,0;666296,502906;0,1005812;1332591,1005812;2665183,1005812;1998887,502906" o:connectangles="270,0,90,180,270,180,90,90,90,0" textboxrect="666296,502906,1998887,1005812"/>
                  </v:shape>
                </v:group>
                <v:shape id="Right Triangle 29" o:spid="_x0000_s1030" style="position:absolute;width:13332;height:10058;visibility:visible;mso-wrap-style:square;v-text-anchor:top" coordsize="1333231,1005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" path="m,1005812l,,1333231,1005812,,1005812xe" fillcolor="#f1c9f0" stroked="f">
                  <v:path arrowok="t" o:connecttype="custom" o:connectlocs="666616,0;1333231,502906;666616,1005812;0,502906;0,0;0,1005812;1333231,1005812;666616,502906" o:connectangles="270,0,90,180,270,90,90,0" textboxrect="111103,586724,777718,921994"/>
                </v:shape>
                <v:shape id="Right Triangle 30" o:spid="_x0000_s1031" style="position:absolute;left:13350;width:13332;height:10058;flip:x;visibility:visible;mso-wrap-style:square;v-text-anchor:top" coordsize="1333231,1005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" path="m,1005812l,,1333231,1005812,,1005812xe" fillcolor="#f1c9f0" stroked="f">
                  <v:path arrowok="t" o:connecttype="custom" o:connectlocs="666616,0;1333231,502906;666616,1005812;0,502906;0,0;0,1005812;1333231,1005812;666616,502906" o:connectangles="270,0,90,180,270,90,90,0" textboxrect="111103,586724,777718,921994"/>
                </v:shape>
              </v:group>
            </w:pict>
          </mc:Fallback>
        </mc:AlternateContent>
      </w:r>
      <w:r>
        <w:rPr>
          <w:noProof/>
          <w:lang w:val="bg-BG" w:eastAsia="bg-BG"/>
        </w:rPr>
        <mc:AlternateContent>
          <mc:Choice Requires="wpg">
            <w:drawing>
              <wp:anchor distT="0" distB="0" distL="114300" distR="114300" simplePos="0" relativeHeight="251666432" behindDoc="0" locked="0" layoutInCell="1" allowOverlap="1" wp14:anchorId="7E57FE7D" wp14:editId="10CAF088">
                <wp:simplePos x="0" y="0"/>
                <wp:positionH relativeFrom="column">
                  <wp:posOffset>-914400</wp:posOffset>
                </wp:positionH>
                <wp:positionV relativeFrom="paragraph">
                  <wp:posOffset>11074947</wp:posOffset>
                </wp:positionV>
                <wp:extent cx="2668812" cy="3912315"/>
                <wp:effectExtent l="0" t="0" r="0" b="11985"/>
                <wp:wrapNone/>
                <wp:docPr id="50" name="Group 13"/>
                <wp:cNvGraphicFramePr/>
                <a:graphic xmlns:a="http://schemas.openxmlformats.org/drawingml/2006/main">
                  <a:graphicData uri="http://schemas.microsoft.com/office/word/2010/wordprocessingGroup">
                    <wpg:wgp>
                      <wpg:cNvGrpSpPr/>
                      <wpg:grpSpPr>
                        <a:xfrm>
                          <a:off x="0" y="0"/>
                          <a:ext cx="2668812" cy="3912315"/>
                          <a:chOff x="0" y="0"/>
                          <a:chExt cx="2668812" cy="3912315"/>
                        </a:xfrm>
                      </wpg:grpSpPr>
                      <wpg:grpSp>
                        <wpg:cNvPr id="51" name="Group 14"/>
                        <wpg:cNvGrpSpPr/>
                        <wpg:grpSpPr>
                          <a:xfrm>
                            <a:off x="0" y="1001478"/>
                            <a:ext cx="2665732" cy="2910837"/>
                            <a:chOff x="0" y="0"/>
                            <a:chExt cx="2665732" cy="2910837"/>
                          </a:xfrm>
                        </wpg:grpSpPr>
                        <wps:wsp>
                          <wps:cNvPr id="52" name="Rectangle 15"/>
                          <wps:cNvSpPr/>
                          <wps:spPr>
                            <a:xfrm>
                              <a:off x="0" y="0"/>
                              <a:ext cx="2665732" cy="1904987"/>
                            </a:xfrm>
                            <a:prstGeom prst="rect">
                              <a:avLst/>
                            </a:prstGeom>
                            <a:solidFill>
                              <a:srgbClr val="F1C9F0"/>
                            </a:solidFill>
                            <a:ln cap="flat">
                              <a:noFill/>
                              <a:prstDash val="solid"/>
                            </a:ln>
                          </wps:spPr>
                          <wps:bodyPr lIns="0" tIns="0" rIns="0" bIns="0"/>
                        </wps:wsp>
                        <wps:wsp>
                          <wps:cNvPr id="53" name="Triangle 16"/>
                          <wps:cNvSpPr/>
                          <wps:spPr>
                            <a:xfrm rot="10799991">
                              <a:off x="0" y="1905007"/>
                              <a:ext cx="2665732" cy="1005830"/>
                            </a:xfrm>
                            <a:custGeom>
                              <a:avLst/>
                              <a:gdLst>
                                <a:gd name="f0" fmla="val 10800000"/>
                                <a:gd name="f1" fmla="val 5400000"/>
                                <a:gd name="f2" fmla="val 180"/>
                                <a:gd name="f3" fmla="val w"/>
                                <a:gd name="f4" fmla="val h"/>
                                <a:gd name="f5" fmla="val ss"/>
                                <a:gd name="f6" fmla="val 0"/>
                                <a:gd name="f7" fmla="val 50000"/>
                                <a:gd name="f8" fmla="+- 0 0 -360"/>
                                <a:gd name="f9" fmla="+- 0 0 -270"/>
                                <a:gd name="f10" fmla="+- 0 0 -18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6 f34 1"/>
                                <a:gd name="f40" fmla="+- f38 0 f6"/>
                                <a:gd name="f41" fmla="+- f37 0 f6"/>
                                <a:gd name="f42" fmla="*/ f38 f34 1"/>
                                <a:gd name="f43" fmla="*/ f37 f34 1"/>
                                <a:gd name="f44" fmla="*/ f40 1 2"/>
                                <a:gd name="f45" fmla="*/ f41 1 2"/>
                                <a:gd name="f46" fmla="*/ f41 f7 1"/>
                                <a:gd name="f47" fmla="+- f6 f44 0"/>
                                <a:gd name="f48" fmla="*/ f46 1 200000"/>
                                <a:gd name="f49" fmla="*/ f46 1 100000"/>
                                <a:gd name="f50" fmla="+- f48 f45 0"/>
                                <a:gd name="f51" fmla="*/ f48 f34 1"/>
                                <a:gd name="f52" fmla="*/ f47 f34 1"/>
                                <a:gd name="f53" fmla="*/ f49 f34 1"/>
                                <a:gd name="f54" fmla="*/ f50 f34 1"/>
                              </a:gdLst>
                              <a:ahLst/>
                              <a:cxnLst>
                                <a:cxn ang="3cd4">
                                  <a:pos x="hc" y="t"/>
                                </a:cxn>
                                <a:cxn ang="0">
                                  <a:pos x="r" y="vc"/>
                                </a:cxn>
                                <a:cxn ang="cd4">
                                  <a:pos x="hc" y="b"/>
                                </a:cxn>
                                <a:cxn ang="cd2">
                                  <a:pos x="l" y="vc"/>
                                </a:cxn>
                                <a:cxn ang="f30">
                                  <a:pos x="f53" y="f39"/>
                                </a:cxn>
                                <a:cxn ang="f31">
                                  <a:pos x="f51" y="f52"/>
                                </a:cxn>
                                <a:cxn ang="f32">
                                  <a:pos x="f39" y="f42"/>
                                </a:cxn>
                                <a:cxn ang="f32">
                                  <a:pos x="f53" y="f42"/>
                                </a:cxn>
                                <a:cxn ang="f32">
                                  <a:pos x="f43" y="f42"/>
                                </a:cxn>
                                <a:cxn ang="f33">
                                  <a:pos x="f54" y="f52"/>
                                </a:cxn>
                              </a:cxnLst>
                              <a:rect l="f51" t="f52" r="f54" b="f42"/>
                              <a:pathLst>
                                <a:path>
                                  <a:moveTo>
                                    <a:pt x="f39" y="f42"/>
                                  </a:moveTo>
                                  <a:lnTo>
                                    <a:pt x="f53" y="f39"/>
                                  </a:lnTo>
                                  <a:lnTo>
                                    <a:pt x="f43" y="f42"/>
                                  </a:lnTo>
                                  <a:close/>
                                </a:path>
                              </a:pathLst>
                            </a:custGeom>
                            <a:solidFill>
                              <a:srgbClr val="F1C9F0"/>
                            </a:solidFill>
                            <a:ln cap="flat">
                              <a:noFill/>
                              <a:prstDash val="solid"/>
                            </a:ln>
                          </wps:spPr>
                          <wps:bodyPr lIns="0" tIns="0" rIns="0" bIns="0"/>
                        </wps:wsp>
                      </wpg:grpSp>
                      <wps:wsp>
                        <wps:cNvPr id="54" name="Right Triangle 17"/>
                        <wps:cNvSpPr/>
                        <wps:spPr>
                          <a:xfrm>
                            <a:off x="0" y="0"/>
                            <a:ext cx="1333496" cy="1005840"/>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F1C9F0"/>
                          </a:solidFill>
                          <a:ln cap="flat">
                            <a:noFill/>
                            <a:prstDash val="solid"/>
                          </a:ln>
                        </wps:spPr>
                        <wps:bodyPr lIns="0" tIns="0" rIns="0" bIns="0"/>
                      </wps:wsp>
                      <wps:wsp>
                        <wps:cNvPr id="55" name="Right Triangle 18"/>
                        <wps:cNvSpPr/>
                        <wps:spPr>
                          <a:xfrm flipH="1">
                            <a:off x="1335316" y="0"/>
                            <a:ext cx="1333496" cy="1005840"/>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F1C9F0"/>
                          </a:solidFill>
                          <a:ln cap="flat">
                            <a:noFill/>
                            <a:prstDash val="solid"/>
                          </a:ln>
                        </wps:spPr>
                        <wps:bodyPr lIns="0" tIns="0" rIns="0" bIns="0"/>
                      </wps:wsp>
                    </wpg:wgp>
                  </a:graphicData>
                </a:graphic>
              </wp:anchor>
            </w:drawing>
          </mc:Choice>
          <mc:Fallback>
            <w:pict>
              <v:group w14:anchorId="2E712145" id="Group 13" o:spid="_x0000_s1026" style="position:absolute;margin-left:-1in;margin-top:872.05pt;width:210.15pt;height:308.05pt;z-index:251666432"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">
                <v:group id="Group 14" o:spid="_x0000_s1027" style="position:absolute;top:10014;width:26657;height:29109"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15" o:spid="_x0000_s1028" style="position:absolute;width:26657;height:1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" fillcolor="#f1c9f0" stroked="f">
                    <v:textbox inset="0,0,0,0"/>
                  </v:rect>
                  <v:shape id="Triangle 16" o:spid="_x0000_s1029" style="position:absolute;top:19050;width:26657;height:10058;rotation:11796470fd;visibility:visible;mso-wrap-style:square;v-text-anchor:top" coordsize="2665732,1005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" path="m,1005830l1332866,,2665732,1005830,,1005830xe" fillcolor="#f1c9f0" stroked="f">
                    <v:path arrowok="t" o:connecttype="custom" o:connectlocs="1332866,0;2665732,502915;1332866,1005830;0,502915;1332866,0;666433,502915;0,1005830;1332866,1005830;2665732,1005830;1999299,502915" o:connectangles="270,0,90,180,270,180,90,90,90,0" textboxrect="666433,502915,1999299,1005830"/>
                  </v:shape>
                </v:group>
                <v:shape id="Right Triangle 17" o:spid="_x0000_s1030" style="position:absolute;width:13334;height:10058;visibility:visible;mso-wrap-style:square;v-text-anchor:top" coordsize="1333496,100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" path="m,1005840l,,1333496,1005840,,1005840xe" fillcolor="#f1c9f0" stroked="f">
                  <v:path arrowok="t" o:connecttype="custom" o:connectlocs="666748,0;1333496,502920;666748,1005840;0,502920;0,0;0,1005840;1333496,1005840;666748,502920" o:connectangles="270,0,90,180,270,90,90,0" textboxrect="111125,586740,777873,922020"/>
                </v:shape>
                <v:shape id="Right Triangle 18" o:spid="_x0000_s1031" style="position:absolute;left:13353;width:13335;height:10058;flip:x;visibility:visible;mso-wrap-style:square;v-text-anchor:top" coordsize="1333496,100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" path="m,1005840l,,1333496,1005840,,1005840xe" fillcolor="#f1c9f0" stroked="f">
                  <v:path arrowok="t" o:connecttype="custom" o:connectlocs="666748,0;1333496,502920;666748,1005840;0,502920;0,0;0,1005840;1333496,1005840;666748,502920" o:connectangles="270,0,90,180,270,90,90,0" textboxrect="111125,586740,777873,922020"/>
                </v:shape>
              </v:group>
            </w:pict>
          </mc:Fallback>
        </mc:AlternateContent>
      </w:r>
    </w:p>
    <w:sectPr w:rsidR="00024C69">
      <w:pgSz w:w="12240" w:h="15840"/>
      <w:pgMar w:top="432" w:right="432" w:bottom="432" w:left="43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D33D7" w14:textId="77777777" w:rsidR="000C5692" w:rsidRDefault="000C5692">
      <w:pPr>
        <w:spacing w:line="240" w:lineRule="auto"/>
      </w:pPr>
      <w:r>
        <w:separator/>
      </w:r>
    </w:p>
  </w:endnote>
  <w:endnote w:type="continuationSeparator" w:id="0">
    <w:p w14:paraId="253B86A9" w14:textId="77777777" w:rsidR="000C5692" w:rsidRDefault="000C5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Quattrocento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84512" w14:textId="77777777" w:rsidR="000C5692" w:rsidRDefault="000C5692">
      <w:pPr>
        <w:spacing w:line="240" w:lineRule="auto"/>
      </w:pPr>
      <w:r>
        <w:separator/>
      </w:r>
    </w:p>
  </w:footnote>
  <w:footnote w:type="continuationSeparator" w:id="0">
    <w:p w14:paraId="77B2A86B" w14:textId="77777777" w:rsidR="000C5692" w:rsidRDefault="000C569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C69"/>
    <w:rsid w:val="00024C69"/>
    <w:rsid w:val="00065B0F"/>
    <w:rsid w:val="000C5692"/>
    <w:rsid w:val="00231AEE"/>
    <w:rsid w:val="003D2A03"/>
    <w:rsid w:val="00421C06"/>
    <w:rsid w:val="004410B9"/>
    <w:rsid w:val="00445595"/>
    <w:rsid w:val="00492EAB"/>
    <w:rsid w:val="004A04A3"/>
    <w:rsid w:val="00502556"/>
    <w:rsid w:val="005029CE"/>
    <w:rsid w:val="0064087A"/>
    <w:rsid w:val="006575E6"/>
    <w:rsid w:val="00A47F06"/>
    <w:rsid w:val="00AB0434"/>
    <w:rsid w:val="00B775C6"/>
    <w:rsid w:val="00B814C2"/>
    <w:rsid w:val="00CE13F3"/>
    <w:rsid w:val="00E759A9"/>
    <w:rsid w:val="00EF43F1"/>
    <w:rsid w:val="00F93738"/>
    <w:rsid w:val="00F96085"/>
    <w:rsid w:val="00FA5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61FA9"/>
  <w15:docId w15:val="{E4A3662D-BC18-491D-B096-917A53D2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Times New Roman"/>
        <w:color w:val="7F7F7F"/>
        <w:sz w:val="24"/>
        <w:szCs w:val="24"/>
        <w:lang w:val="en-US" w:eastAsia="en-US" w:bidi="ar-SA"/>
      </w:rPr>
    </w:rPrDefault>
    <w:pPrDefault>
      <w:pPr>
        <w:autoSpaceDN w:val="0"/>
        <w:spacing w:line="26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480"/>
      <w:outlineLvl w:val="0"/>
    </w:pPr>
    <w:rPr>
      <w:rFonts w:eastAsia="Times New Roman"/>
      <w:caps/>
      <w:color w:val="8A2387"/>
      <w:sz w:val="40"/>
      <w:szCs w:val="32"/>
    </w:rPr>
  </w:style>
  <w:style w:type="paragraph" w:styleId="Heading2">
    <w:name w:val="heading 2"/>
    <w:basedOn w:val="Normal"/>
    <w:next w:val="Normal"/>
    <w:uiPriority w:val="9"/>
    <w:unhideWhenUsed/>
    <w:qFormat/>
    <w:pPr>
      <w:keepNext/>
      <w:keepLines/>
      <w:spacing w:before="120" w:line="240" w:lineRule="auto"/>
      <w:outlineLvl w:val="1"/>
    </w:pPr>
    <w:rPr>
      <w:rFonts w:eastAsia="Times New Roman"/>
      <w:caps/>
      <w:sz w:val="32"/>
      <w:szCs w:val="26"/>
    </w:rPr>
  </w:style>
  <w:style w:type="paragraph" w:styleId="Heading3">
    <w:name w:val="heading 3"/>
    <w:basedOn w:val="Normal"/>
    <w:next w:val="Normal"/>
    <w:uiPriority w:val="9"/>
    <w:unhideWhenUsed/>
    <w:qFormat/>
    <w:pPr>
      <w:keepNext/>
      <w:keepLines/>
      <w:spacing w:before="40"/>
      <w:outlineLvl w:val="2"/>
    </w:pPr>
    <w:rPr>
      <w:rFonts w:eastAsia="Times New Roman"/>
      <w:i/>
    </w:rPr>
  </w:style>
  <w:style w:type="paragraph" w:styleId="Heading4">
    <w:name w:val="heading 4"/>
    <w:basedOn w:val="Normal"/>
    <w:next w:val="Normal"/>
    <w:uiPriority w:val="9"/>
    <w:unhideWhenUsed/>
    <w:qFormat/>
    <w:pPr>
      <w:keepNext/>
      <w:keepLines/>
      <w:spacing w:before="40"/>
      <w:jc w:val="center"/>
      <w:outlineLvl w:val="3"/>
    </w:pPr>
    <w:rPr>
      <w:rFonts w:eastAsia="Times New Roman"/>
      <w:iCs/>
      <w:caps/>
      <w:color w:val="FFFFFF"/>
      <w:sz w:val="32"/>
    </w:rPr>
  </w:style>
  <w:style w:type="paragraph" w:styleId="Heading5">
    <w:name w:val="heading 5"/>
    <w:basedOn w:val="Normal"/>
    <w:next w:val="Normal"/>
    <w:uiPriority w:val="9"/>
    <w:unhideWhenUsed/>
    <w:qFormat/>
    <w:pPr>
      <w:keepNext/>
      <w:keepLines/>
      <w:spacing w:before="80" w:line="240" w:lineRule="auto"/>
      <w:outlineLvl w:val="4"/>
    </w:pPr>
    <w:rPr>
      <w:rFonts w:eastAsia="Times New Roman"/>
      <w:b/>
      <w:caps/>
      <w:color w:val="FFFFFF"/>
    </w:rPr>
  </w:style>
  <w:style w:type="paragraph" w:styleId="Heading6">
    <w:name w:val="heading 6"/>
    <w:basedOn w:val="Normal"/>
    <w:next w:val="Normal"/>
    <w:uiPriority w:val="9"/>
    <w:unhideWhenUsed/>
    <w:qFormat/>
    <w:pPr>
      <w:keepNext/>
      <w:keepLines/>
      <w:spacing w:before="40"/>
      <w:outlineLvl w:val="5"/>
    </w:pPr>
    <w:rPr>
      <w:rFonts w:eastAsia="Times New Roman"/>
      <w:i/>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imes New Roman" w:hAnsi="Times New Roman"/>
      <w:sz w:val="18"/>
      <w:szCs w:val="18"/>
    </w:rPr>
  </w:style>
  <w:style w:type="character" w:customStyle="1" w:styleId="BalloonTextChar">
    <w:name w:val="Balloon Text Char"/>
    <w:basedOn w:val="DefaultParagraphFont"/>
    <w:rPr>
      <w:rFonts w:ascii="Times New Roman" w:hAnsi="Times New Roman" w:cs="Times New Roman"/>
      <w:sz w:val="18"/>
      <w:szCs w:val="18"/>
    </w:rPr>
  </w:style>
  <w:style w:type="paragraph" w:styleId="ListParagraph">
    <w:name w:val="List Paragraph"/>
    <w:basedOn w:val="Normal"/>
    <w:pPr>
      <w:ind w:left="720"/>
    </w:pPr>
  </w:style>
  <w:style w:type="paragraph" w:styleId="Header">
    <w:name w:val="header"/>
    <w:basedOn w:val="Normal"/>
    <w:pPr>
      <w:tabs>
        <w:tab w:val="center" w:pos="4680"/>
        <w:tab w:val="right" w:pos="9360"/>
      </w:tabs>
    </w:pPr>
  </w:style>
  <w:style w:type="character" w:customStyle="1" w:styleId="HeaderChar">
    <w:name w:val="Header Char"/>
    <w:basedOn w:val="DefaultParagraphFont"/>
  </w:style>
  <w:style w:type="paragraph" w:styleId="Footer">
    <w:name w:val="footer"/>
    <w:basedOn w:val="Normal"/>
    <w:pPr>
      <w:tabs>
        <w:tab w:val="center" w:pos="4680"/>
        <w:tab w:val="right" w:pos="9360"/>
      </w:tabs>
    </w:pPr>
  </w:style>
  <w:style w:type="character" w:customStyle="1" w:styleId="FooterChar">
    <w:name w:val="Footer Char"/>
    <w:basedOn w:val="DefaultParagraphFont"/>
  </w:style>
  <w:style w:type="paragraph" w:styleId="Title">
    <w:name w:val="Title"/>
    <w:basedOn w:val="Normal"/>
    <w:next w:val="Normal"/>
    <w:uiPriority w:val="10"/>
    <w:qFormat/>
    <w:pPr>
      <w:spacing w:after="60" w:line="240" w:lineRule="auto"/>
    </w:pPr>
    <w:rPr>
      <w:rFonts w:eastAsia="Times New Roman"/>
      <w:caps/>
      <w:color w:val="595959"/>
      <w:kern w:val="3"/>
      <w:sz w:val="72"/>
      <w:szCs w:val="56"/>
    </w:rPr>
  </w:style>
  <w:style w:type="character" w:customStyle="1" w:styleId="TitleChar">
    <w:name w:val="Title Char"/>
    <w:basedOn w:val="DefaultParagraphFont"/>
    <w:rPr>
      <w:rFonts w:ascii="Century Gothic" w:eastAsia="Times New Roman" w:hAnsi="Century Gothic" w:cs="Times New Roman"/>
      <w:caps/>
      <w:color w:val="595959"/>
      <w:kern w:val="3"/>
      <w:sz w:val="72"/>
      <w:szCs w:val="56"/>
    </w:rPr>
  </w:style>
  <w:style w:type="character" w:styleId="PlaceholderText">
    <w:name w:val="Placeholder Text"/>
    <w:basedOn w:val="DefaultParagraphFont"/>
    <w:rPr>
      <w:color w:val="808080"/>
    </w:rPr>
  </w:style>
  <w:style w:type="paragraph" w:styleId="Subtitle">
    <w:name w:val="Subtitle"/>
    <w:basedOn w:val="Normal"/>
    <w:next w:val="Normal"/>
    <w:uiPriority w:val="11"/>
    <w:qFormat/>
    <w:pPr>
      <w:pBdr>
        <w:bottom w:val="single" w:sz="4" w:space="10" w:color="595959"/>
      </w:pBdr>
      <w:spacing w:after="160"/>
    </w:pPr>
    <w:rPr>
      <w:rFonts w:eastAsia="Times New Roman"/>
      <w:caps/>
      <w:color w:val="8A2387"/>
      <w:sz w:val="40"/>
      <w:szCs w:val="22"/>
    </w:rPr>
  </w:style>
  <w:style w:type="character" w:customStyle="1" w:styleId="SubtitleChar">
    <w:name w:val="Subtitle Char"/>
    <w:basedOn w:val="DefaultParagraphFont"/>
    <w:rPr>
      <w:rFonts w:eastAsia="Times New Roman"/>
      <w:caps/>
      <w:color w:val="8A2387"/>
      <w:sz w:val="40"/>
      <w:szCs w:val="22"/>
    </w:rPr>
  </w:style>
  <w:style w:type="character" w:customStyle="1" w:styleId="Heading1Char">
    <w:name w:val="Heading 1 Char"/>
    <w:basedOn w:val="DefaultParagraphFont"/>
    <w:rPr>
      <w:rFonts w:ascii="Century Gothic" w:eastAsia="Times New Roman" w:hAnsi="Century Gothic" w:cs="Times New Roman"/>
      <w:caps/>
      <w:color w:val="8A2387"/>
      <w:sz w:val="40"/>
      <w:szCs w:val="32"/>
    </w:rPr>
  </w:style>
  <w:style w:type="character" w:customStyle="1" w:styleId="Heading2Char">
    <w:name w:val="Heading 2 Char"/>
    <w:basedOn w:val="DefaultParagraphFont"/>
    <w:rPr>
      <w:rFonts w:ascii="Century Gothic" w:eastAsia="Times New Roman" w:hAnsi="Century Gothic" w:cs="Times New Roman"/>
      <w:caps/>
      <w:sz w:val="32"/>
      <w:szCs w:val="26"/>
    </w:rPr>
  </w:style>
  <w:style w:type="character" w:customStyle="1" w:styleId="Heading3Char">
    <w:name w:val="Heading 3 Char"/>
    <w:basedOn w:val="DefaultParagraphFont"/>
    <w:rPr>
      <w:rFonts w:ascii="Century Gothic" w:eastAsia="Times New Roman" w:hAnsi="Century Gothic" w:cs="Times New Roman"/>
      <w:i/>
    </w:rPr>
  </w:style>
  <w:style w:type="character" w:customStyle="1" w:styleId="Heading4Char">
    <w:name w:val="Heading 4 Char"/>
    <w:basedOn w:val="DefaultParagraphFont"/>
    <w:rPr>
      <w:rFonts w:ascii="Century Gothic" w:eastAsia="Times New Roman" w:hAnsi="Century Gothic" w:cs="Times New Roman"/>
      <w:iCs/>
      <w:caps/>
      <w:color w:val="FFFFFF"/>
      <w:sz w:val="32"/>
    </w:rPr>
  </w:style>
  <w:style w:type="paragraph" w:customStyle="1" w:styleId="Contact1">
    <w:name w:val="Contact1"/>
    <w:basedOn w:val="Normal"/>
    <w:next w:val="Normal"/>
    <w:rPr>
      <w:color w:val="FFFFFF"/>
    </w:rPr>
  </w:style>
  <w:style w:type="paragraph" w:customStyle="1" w:styleId="Contact2">
    <w:name w:val="Contact2"/>
    <w:basedOn w:val="Normal"/>
    <w:next w:val="Normal"/>
    <w:pPr>
      <w:jc w:val="center"/>
    </w:pPr>
    <w:rPr>
      <w:b/>
      <w:color w:val="FFFFFF"/>
    </w:rPr>
  </w:style>
  <w:style w:type="character" w:customStyle="1" w:styleId="Contact1Char">
    <w:name w:val="Contact1 Char"/>
    <w:basedOn w:val="DefaultParagraphFont"/>
    <w:rPr>
      <w:color w:val="FFFFFF"/>
    </w:rPr>
  </w:style>
  <w:style w:type="character" w:customStyle="1" w:styleId="Heading5Char">
    <w:name w:val="Heading 5 Char"/>
    <w:basedOn w:val="DefaultParagraphFont"/>
    <w:rPr>
      <w:rFonts w:ascii="Century Gothic" w:eastAsia="Times New Roman" w:hAnsi="Century Gothic" w:cs="Times New Roman"/>
      <w:b/>
      <w:caps/>
      <w:color w:val="FFFFFF"/>
    </w:rPr>
  </w:style>
  <w:style w:type="character" w:customStyle="1" w:styleId="Contact2Char">
    <w:name w:val="Contact2 Char"/>
    <w:basedOn w:val="DefaultParagraphFont"/>
    <w:rPr>
      <w:b/>
      <w:color w:val="FFFFFF"/>
    </w:rPr>
  </w:style>
  <w:style w:type="character" w:customStyle="1" w:styleId="Heading6Char">
    <w:name w:val="Heading 6 Char"/>
    <w:basedOn w:val="DefaultParagraphFont"/>
    <w:rPr>
      <w:rFonts w:ascii="Century Gothic" w:eastAsia="Times New Roman" w:hAnsi="Century Gothic" w:cs="Times New Roman"/>
      <w:i/>
      <w:color w:val="FFFFFF"/>
    </w:rPr>
  </w:style>
  <w:style w:type="paragraph" w:customStyle="1" w:styleId="AboutMe">
    <w:name w:val="AboutMe"/>
    <w:basedOn w:val="Normal"/>
    <w:next w:val="Normal"/>
    <w:pPr>
      <w:spacing w:before="120"/>
      <w:jc w:val="center"/>
    </w:pPr>
    <w:rPr>
      <w:color w:val="FFFFFF"/>
    </w:rPr>
  </w:style>
  <w:style w:type="character" w:customStyle="1" w:styleId="AboutMeChar">
    <w:name w:val="AboutMe Char"/>
    <w:basedOn w:val="DefaultParagraphFont"/>
    <w:rPr>
      <w:color w:val="FFFFFF"/>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NASOKILA/todolist.frontend" TargetMode="External"/><Relationship Id="rId13" Type="http://schemas.openxmlformats.org/officeDocument/2006/relationships/image" Target="media/image3.svg"/><Relationship Id="rId18" Type="http://schemas.openxmlformats.org/officeDocument/2006/relationships/hyperlink" Target="https://github.com/NASOKILA/Diplomas-Certificates" TargetMode="Externa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github.com/NASOKILA/todolist.backend" TargetMode="External"/><Relationship Id="rId12" Type="http://schemas.openxmlformats.org/officeDocument/2006/relationships/image" Target="media/image2.png"/><Relationship Id="rId17" Type="http://schemas.openxmlformats.org/officeDocument/2006/relationships/image" Target="media/image5.sv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7.svg"/><Relationship Id="rId1" Type="http://schemas.openxmlformats.org/officeDocument/2006/relationships/styles" Target="styles.xml"/><Relationship Id="rId6" Type="http://schemas.openxmlformats.org/officeDocument/2006/relationships/hyperlink" Target="https://github.com/NASOKILA/Tangy-Restaurant"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linkedin.com/in/atanas-kambitov-a69528162/" TargetMode="External"/><Relationship Id="rId23" Type="http://schemas.openxmlformats.org/officeDocument/2006/relationships/fontTable" Target="fontTable.xml"/><Relationship Id="rId10" Type="http://schemas.openxmlformats.org/officeDocument/2006/relationships/hyperlink" Target="https://github.com/NASOKILA/Portfolio-Projects/tree/comix-shop" TargetMode="External"/><Relationship Id="rId19"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hyperlink" Target="https://nasokila.github.io/comix-shop" TargetMode="External"/><Relationship Id="rId14" Type="http://schemas.openxmlformats.org/officeDocument/2006/relationships/hyperlink" Target="https://github.com/NASOKILA" TargetMode="External"/><Relationship Id="rId22" Type="http://schemas.openxmlformats.org/officeDocument/2006/relationships/image" Target="media/image9.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na\AppData\Roaming\Microsoft\Templates\Contemporary%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Contemporary resume.dotx</Template>
  <TotalTime>194</TotalTime>
  <Pages>1</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atanas.kambitov@outlook.com</dc:creator>
  <dc:description/>
  <cp:lastModifiedBy>atanas.kambitov@outlook.com</cp:lastModifiedBy>
  <cp:revision>14</cp:revision>
  <dcterms:created xsi:type="dcterms:W3CDTF">2020-03-19T00:48:00Z</dcterms:created>
  <dcterms:modified xsi:type="dcterms:W3CDTF">2020-09-17T14:56:00Z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