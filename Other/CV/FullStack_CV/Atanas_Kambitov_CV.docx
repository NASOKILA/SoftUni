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tbl>
      <w:tblPr>
        <w:tblW w:w="11376" w:type="dxa"/>
        <w:tblLayout w:type="fixed"/>
        <w:tblCellMar>
          <w:left w:w="10" w:type="dxa"/>
          <w:right w:w="10" w:type="dxa"/>
        </w:tblCellMar>
        <w:tblLook w:val="0000" w:firstRow="0" w:lastRow="0" w:firstColumn="0" w:lastColumn="0" w:noHBand="0" w:noVBand="0"/>
      </w:tblPr>
      <w:tblGrid>
        <w:gridCol w:w="316"/>
        <w:gridCol w:w="134"/>
        <w:gridCol w:w="90"/>
        <w:gridCol w:w="2340"/>
        <w:gridCol w:w="270"/>
        <w:gridCol w:w="536"/>
        <w:gridCol w:w="450"/>
        <w:gridCol w:w="7240"/>
      </w:tblGrid>
      <w:tr w:rsidR="00024C69" w:rsidTr="0379BE60" w14:paraId="4A7244F1" w14:textId="77777777">
        <w:trPr>
          <w:trHeight w:val="284"/>
        </w:trPr>
        <w:tc>
          <w:tcPr>
            <w:tcW w:w="540" w:type="dxa"/>
            <w:gridSpan w:val="3"/>
            <w:shd w:val="clear" w:color="auto" w:fill="auto"/>
            <w:tcMar>
              <w:top w:w="0" w:type="dxa"/>
              <w:left w:w="0" w:type="dxa"/>
              <w:bottom w:w="0" w:type="dxa"/>
              <w:right w:w="0" w:type="dxa"/>
            </w:tcMar>
          </w:tcPr>
          <w:p w:rsidR="00024C69" w:rsidRDefault="00024C69" w14:paraId="2220BF84" w14:textId="77777777"/>
        </w:tc>
        <w:tc>
          <w:tcPr>
            <w:tcW w:w="2340" w:type="dxa"/>
            <w:tcBorders>
              <w:bottom w:val="single" w:color="FFFFFF" w:themeColor="background1" w:sz="4" w:space="0"/>
            </w:tcBorders>
            <w:shd w:val="clear" w:color="auto" w:fill="auto"/>
            <w:tcMar>
              <w:top w:w="0" w:type="dxa"/>
              <w:left w:w="0" w:type="dxa"/>
              <w:bottom w:w="0" w:type="dxa"/>
              <w:right w:w="0" w:type="dxa"/>
            </w:tcMar>
          </w:tcPr>
          <w:p w:rsidR="00024C69" w:rsidRDefault="00231AEE" w14:paraId="5D5FF86D" w14:textId="5D2D1057">
            <w:pPr>
              <w:pStyle w:val="Heading4"/>
            </w:pPr>
            <w:r>
              <w:t xml:space="preserve">A B O U T </w:t>
            </w:r>
            <w:r w:rsidR="00A47F06">
              <w:t xml:space="preserve"> </w:t>
            </w:r>
            <w:r>
              <w:t>M E</w:t>
            </w:r>
          </w:p>
        </w:tc>
        <w:tc>
          <w:tcPr>
            <w:tcW w:w="806" w:type="dxa"/>
            <w:gridSpan w:val="2"/>
            <w:shd w:val="clear" w:color="auto" w:fill="auto"/>
            <w:tcMar>
              <w:top w:w="0" w:type="dxa"/>
              <w:left w:w="0" w:type="dxa"/>
              <w:bottom w:w="0" w:type="dxa"/>
              <w:right w:w="0" w:type="dxa"/>
            </w:tcMar>
          </w:tcPr>
          <w:p w:rsidR="00024C69" w:rsidRDefault="00024C69" w14:paraId="45CA66C2" w14:textId="77777777"/>
        </w:tc>
        <w:tc>
          <w:tcPr>
            <w:tcW w:w="450" w:type="dxa"/>
            <w:vMerge w:val="restart"/>
            <w:shd w:val="clear" w:color="auto" w:fill="auto"/>
            <w:tcMar>
              <w:top w:w="0" w:type="dxa"/>
              <w:left w:w="0" w:type="dxa"/>
              <w:bottom w:w="0" w:type="dxa"/>
              <w:right w:w="0" w:type="dxa"/>
            </w:tcMar>
          </w:tcPr>
          <w:p w:rsidR="00024C69" w:rsidRDefault="00024C69" w14:paraId="00D4EF4E" w14:textId="77777777">
            <w:pPr>
              <w:rPr>
                <w:color w:val="FFD966"/>
              </w:rPr>
            </w:pPr>
          </w:p>
        </w:tc>
        <w:tc>
          <w:tcPr>
            <w:tcW w:w="7240" w:type="dxa"/>
            <w:vMerge w:val="restart"/>
            <w:shd w:val="clear" w:color="auto" w:fill="FFFFFF" w:themeFill="background1"/>
            <w:tcMar>
              <w:top w:w="0" w:type="dxa"/>
              <w:left w:w="0" w:type="dxa"/>
              <w:bottom w:w="0" w:type="dxa"/>
              <w:right w:w="0" w:type="dxa"/>
            </w:tcMar>
          </w:tcPr>
          <w:p w:rsidR="00024C69" w:rsidRDefault="00231AEE" w14:paraId="03ED3A1D" w14:textId="77777777">
            <w:pPr>
              <w:pStyle w:val="Title"/>
              <w:rPr>
                <w:b/>
                <w:bCs/>
                <w:sz w:val="48"/>
                <w:szCs w:val="48"/>
              </w:rPr>
            </w:pPr>
            <w:r>
              <w:rPr>
                <w:b/>
                <w:bCs/>
                <w:sz w:val="48"/>
                <w:szCs w:val="48"/>
              </w:rPr>
              <w:t>Atanas Kambitov</w:t>
            </w:r>
          </w:p>
          <w:p w:rsidR="00024C69" w:rsidRDefault="00231AEE" w14:paraId="3EDB158C" w14:textId="77777777">
            <w:pPr>
              <w:pStyle w:val="Subtitle"/>
              <w:rPr>
                <w:b/>
                <w:bCs/>
                <w:sz w:val="36"/>
                <w:szCs w:val="36"/>
              </w:rPr>
            </w:pPr>
            <w:r>
              <w:rPr>
                <w:b/>
                <w:bCs/>
                <w:sz w:val="36"/>
                <w:szCs w:val="36"/>
              </w:rPr>
              <w:t>Software Engineer</w:t>
            </w:r>
          </w:p>
          <w:p w:rsidR="00024C69" w:rsidRDefault="00231AEE" w14:paraId="75D664DF" w14:textId="77777777">
            <w:pPr>
              <w:pStyle w:val="Heading1"/>
              <w:rPr>
                <w:b w:val="1"/>
                <w:bCs w:val="1"/>
                <w:sz w:val="24"/>
                <w:szCs w:val="24"/>
              </w:rPr>
            </w:pPr>
            <w:r w:rsidRPr="0379BE60" w:rsidR="00231AEE">
              <w:rPr>
                <w:b w:val="1"/>
                <w:bCs w:val="1"/>
                <w:sz w:val="24"/>
                <w:szCs w:val="24"/>
              </w:rPr>
              <w:t>professional Experience</w:t>
            </w:r>
          </w:p>
          <w:p w:rsidR="0379BE60" w:rsidP="0379BE60" w:rsidRDefault="0379BE60" w14:paraId="3A9CAB15" w14:textId="67340E2E">
            <w:pPr>
              <w:pStyle w:val="Normal"/>
            </w:pPr>
          </w:p>
          <w:p w:rsidR="05352EF7" w:rsidP="0379BE60" w:rsidRDefault="05352EF7" w14:paraId="2235F98E" w14:textId="2A49A22C">
            <w:pPr>
              <w:pStyle w:val="Normal"/>
              <w:rPr>
                <w:rFonts w:ascii="Century Gothic" w:hAnsi="Century Gothic" w:eastAsia="Century Gothic" w:cs="Century Gothic"/>
                <w:noProof w:val="0"/>
                <w:sz w:val="18"/>
                <w:szCs w:val="18"/>
                <w:lang w:val="en-US"/>
              </w:rPr>
            </w:pPr>
            <w:r w:rsidRPr="0379BE60" w:rsidR="05352EF7">
              <w:rPr>
                <w:rFonts w:ascii="Century Gothic" w:hAnsi="Century Gothic" w:eastAsia="Century Gothic" w:cs="Century Gothic"/>
                <w:noProof w:val="0"/>
                <w:sz w:val="18"/>
                <w:szCs w:val="18"/>
                <w:lang w:val="en-US"/>
              </w:rPr>
              <w:t>Currently working in a small team of 5 people strictly following Agile ways of working using Scrum. Following on Solid Principles Design Patterns</w:t>
            </w:r>
            <w:r w:rsidRPr="0379BE60" w:rsidR="1FC5ECE3">
              <w:rPr>
                <w:rFonts w:ascii="Century Gothic" w:hAnsi="Century Gothic" w:eastAsia="Century Gothic" w:cs="Century Gothic"/>
                <w:noProof w:val="0"/>
                <w:sz w:val="18"/>
                <w:szCs w:val="18"/>
                <w:lang w:val="en-US"/>
              </w:rPr>
              <w:t>.</w:t>
            </w:r>
            <w:r w:rsidRPr="0379BE60" w:rsidR="05352EF7">
              <w:rPr>
                <w:rFonts w:ascii="Century Gothic" w:hAnsi="Century Gothic" w:eastAsia="Century Gothic" w:cs="Century Gothic"/>
                <w:noProof w:val="0"/>
                <w:sz w:val="18"/>
                <w:szCs w:val="18"/>
                <w:lang w:val="en-US"/>
              </w:rPr>
              <w:t xml:space="preserve"> </w:t>
            </w:r>
          </w:p>
          <w:p w:rsidR="7EB05D90" w:rsidP="0379BE60" w:rsidRDefault="7EB05D90" w14:paraId="6B14DBCB" w14:textId="4A4E97F7">
            <w:pPr>
              <w:pStyle w:val="Normal"/>
              <w:rPr>
                <w:rFonts w:ascii="Century Gothic" w:hAnsi="Century Gothic" w:eastAsia="Century Gothic" w:cs="Century Gothic"/>
                <w:noProof w:val="0"/>
                <w:sz w:val="18"/>
                <w:szCs w:val="18"/>
                <w:lang w:val="en-US"/>
              </w:rPr>
            </w:pPr>
            <w:r w:rsidRPr="0379BE60" w:rsidR="7EB05D90">
              <w:rPr>
                <w:rFonts w:ascii="Century Gothic" w:hAnsi="Century Gothic" w:eastAsia="Century Gothic" w:cs="Century Gothic"/>
                <w:noProof w:val="0"/>
                <w:sz w:val="18"/>
                <w:szCs w:val="18"/>
                <w:lang w:val="en-US"/>
              </w:rPr>
              <w:t xml:space="preserve">Big Fan of </w:t>
            </w:r>
            <w:r w:rsidRPr="0379BE60" w:rsidR="262C8347">
              <w:rPr>
                <w:rFonts w:ascii="Century Gothic" w:hAnsi="Century Gothic" w:eastAsia="Century Gothic" w:cs="Century Gothic"/>
                <w:noProof w:val="0"/>
                <w:sz w:val="18"/>
                <w:szCs w:val="18"/>
                <w:lang w:val="en-US"/>
              </w:rPr>
              <w:t xml:space="preserve">Refactoring, </w:t>
            </w:r>
            <w:r w:rsidRPr="0379BE60" w:rsidR="7EB05D90">
              <w:rPr>
                <w:rFonts w:ascii="Century Gothic" w:hAnsi="Century Gothic" w:eastAsia="Century Gothic" w:cs="Century Gothic"/>
                <w:noProof w:val="0"/>
                <w:sz w:val="18"/>
                <w:szCs w:val="18"/>
                <w:lang w:val="en-US"/>
              </w:rPr>
              <w:t xml:space="preserve">Pair Programming, </w:t>
            </w:r>
            <w:r w:rsidRPr="0379BE60" w:rsidR="05352EF7">
              <w:rPr>
                <w:rFonts w:ascii="Century Gothic" w:hAnsi="Century Gothic" w:eastAsia="Century Gothic" w:cs="Century Gothic"/>
                <w:noProof w:val="0"/>
                <w:sz w:val="18"/>
                <w:szCs w:val="18"/>
                <w:lang w:val="en-US"/>
              </w:rPr>
              <w:t>BDD, TDD</w:t>
            </w:r>
            <w:r w:rsidRPr="0379BE60" w:rsidR="4FBBF5BC">
              <w:rPr>
                <w:rFonts w:ascii="Century Gothic" w:hAnsi="Century Gothic" w:eastAsia="Century Gothic" w:cs="Century Gothic"/>
                <w:noProof w:val="0"/>
                <w:sz w:val="18"/>
                <w:szCs w:val="18"/>
                <w:lang w:val="en-US"/>
              </w:rPr>
              <w:t xml:space="preserve">, Clean Code, </w:t>
            </w:r>
          </w:p>
          <w:p w:rsidR="4FBBF5BC" w:rsidP="0379BE60" w:rsidRDefault="4FBBF5BC" w14:paraId="47BF28C3" w14:textId="3C98A506">
            <w:pPr>
              <w:pStyle w:val="Normal"/>
              <w:rPr>
                <w:rFonts w:ascii="Century Gothic" w:hAnsi="Century Gothic" w:eastAsia="Century Gothic" w:cs="Century Gothic"/>
                <w:noProof w:val="0"/>
                <w:sz w:val="18"/>
                <w:szCs w:val="18"/>
                <w:lang w:val="en-US"/>
              </w:rPr>
            </w:pPr>
            <w:r w:rsidRPr="0379BE60" w:rsidR="4FBBF5BC">
              <w:rPr>
                <w:rFonts w:ascii="Century Gothic" w:hAnsi="Century Gothic" w:eastAsia="Century Gothic" w:cs="Century Gothic"/>
                <w:noProof w:val="0"/>
                <w:sz w:val="18"/>
                <w:szCs w:val="18"/>
                <w:lang w:val="en-US"/>
              </w:rPr>
              <w:t>Clean Architecture, Component Design Principles</w:t>
            </w:r>
            <w:r w:rsidRPr="0379BE60" w:rsidR="1518EBA4">
              <w:rPr>
                <w:rFonts w:ascii="Century Gothic" w:hAnsi="Century Gothic" w:eastAsia="Century Gothic" w:cs="Century Gothic"/>
                <w:noProof w:val="0"/>
                <w:sz w:val="18"/>
                <w:szCs w:val="18"/>
                <w:lang w:val="en-US"/>
              </w:rPr>
              <w:t xml:space="preserve"> and more..</w:t>
            </w:r>
            <w:r w:rsidRPr="0379BE60" w:rsidR="4FBBF5BC">
              <w:rPr>
                <w:rFonts w:ascii="Century Gothic" w:hAnsi="Century Gothic" w:eastAsia="Century Gothic" w:cs="Century Gothic"/>
                <w:noProof w:val="0"/>
                <w:sz w:val="18"/>
                <w:szCs w:val="18"/>
                <w:lang w:val="en-US"/>
              </w:rPr>
              <w:t>.</w:t>
            </w:r>
          </w:p>
          <w:p w:rsidR="0379BE60" w:rsidP="0379BE60" w:rsidRDefault="0379BE60" w14:paraId="608F47C4" w14:textId="6FA4D3C6">
            <w:pPr>
              <w:pStyle w:val="Normal"/>
            </w:pPr>
          </w:p>
          <w:p w:rsidR="0379BE60" w:rsidP="0379BE60" w:rsidRDefault="0379BE60" w14:paraId="176F3AB9" w14:textId="2EFD01BB">
            <w:pPr>
              <w:pStyle w:val="Normal"/>
            </w:pPr>
          </w:p>
          <w:p w:rsidR="7AB248C7" w:rsidP="0379BE60" w:rsidRDefault="7AB248C7" w14:paraId="1CE48749" w14:textId="4E773029">
            <w:pPr>
              <w:rPr>
                <w:b w:val="1"/>
                <w:bCs w:val="1"/>
              </w:rPr>
            </w:pPr>
            <w:proofErr w:type="spellStart"/>
            <w:r w:rsidRPr="0379BE60" w:rsidR="7AB248C7">
              <w:rPr>
                <w:b w:val="1"/>
                <w:bCs w:val="1"/>
              </w:rPr>
              <w:t>Auderli</w:t>
            </w:r>
            <w:proofErr w:type="spellEnd"/>
            <w:r w:rsidRPr="0379BE60" w:rsidR="0D84315A">
              <w:rPr>
                <w:b w:val="1"/>
                <w:bCs w:val="1"/>
              </w:rPr>
              <w:t xml:space="preserve"> – United Kingdom, </w:t>
            </w:r>
            <w:r w:rsidRPr="0379BE60" w:rsidR="4CDD2036">
              <w:rPr>
                <w:b w:val="1"/>
                <w:bCs w:val="1"/>
              </w:rPr>
              <w:t>Brighton</w:t>
            </w:r>
          </w:p>
          <w:p w:rsidR="7BE72E6E" w:rsidP="0379BE60" w:rsidRDefault="7BE72E6E" w14:paraId="6E982C87" w14:textId="2B016035">
            <w:pPr>
              <w:pStyle w:val="Heading2"/>
              <w:rPr>
                <w:b w:val="1"/>
                <w:bCs w:val="1"/>
                <w:sz w:val="18"/>
                <w:szCs w:val="18"/>
                <w:u w:val="single"/>
              </w:rPr>
            </w:pPr>
            <w:r w:rsidRPr="0379BE60" w:rsidR="7BE72E6E">
              <w:rPr>
                <w:b w:val="1"/>
                <w:bCs w:val="1"/>
                <w:sz w:val="18"/>
                <w:szCs w:val="18"/>
              </w:rPr>
              <w:t xml:space="preserve">Full-Stack </w:t>
            </w:r>
            <w:r w:rsidRPr="0379BE60" w:rsidR="0D84315A">
              <w:rPr>
                <w:b w:val="1"/>
                <w:bCs w:val="1"/>
                <w:sz w:val="18"/>
                <w:szCs w:val="18"/>
              </w:rPr>
              <w:t xml:space="preserve">Software Engineer                                  </w:t>
            </w:r>
            <w:r w:rsidRPr="0379BE60" w:rsidR="7F610544">
              <w:rPr>
                <w:b w:val="1"/>
                <w:bCs w:val="1"/>
                <w:sz w:val="18"/>
                <w:szCs w:val="18"/>
                <w:u w:val="single"/>
              </w:rPr>
              <w:t>15</w:t>
            </w:r>
            <w:r w:rsidRPr="0379BE60" w:rsidR="0D84315A">
              <w:rPr>
                <w:b w:val="1"/>
                <w:bCs w:val="1"/>
                <w:sz w:val="18"/>
                <w:szCs w:val="18"/>
                <w:u w:val="single"/>
              </w:rPr>
              <w:t>/1</w:t>
            </w:r>
            <w:r w:rsidRPr="0379BE60" w:rsidR="4C66CE41">
              <w:rPr>
                <w:b w:val="1"/>
                <w:bCs w:val="1"/>
                <w:sz w:val="18"/>
                <w:szCs w:val="18"/>
                <w:u w:val="single"/>
              </w:rPr>
              <w:t>1</w:t>
            </w:r>
            <w:r w:rsidRPr="0379BE60" w:rsidR="0D84315A">
              <w:rPr>
                <w:b w:val="1"/>
                <w:bCs w:val="1"/>
                <w:sz w:val="18"/>
                <w:szCs w:val="18"/>
                <w:u w:val="single"/>
              </w:rPr>
              <w:t>/20</w:t>
            </w:r>
            <w:r w:rsidRPr="0379BE60" w:rsidR="6814528D">
              <w:rPr>
                <w:b w:val="1"/>
                <w:bCs w:val="1"/>
                <w:sz w:val="18"/>
                <w:szCs w:val="18"/>
                <w:u w:val="single"/>
              </w:rPr>
              <w:t>21</w:t>
            </w:r>
            <w:r w:rsidRPr="0379BE60" w:rsidR="0D84315A">
              <w:rPr>
                <w:b w:val="1"/>
                <w:bCs w:val="1"/>
                <w:sz w:val="18"/>
                <w:szCs w:val="18"/>
                <w:u w:val="single"/>
              </w:rPr>
              <w:t xml:space="preserve"> – Now </w:t>
            </w:r>
            <w:proofErr w:type="gramStart"/>
            <w:r w:rsidRPr="0379BE60" w:rsidR="0D84315A">
              <w:rPr>
                <w:b w:val="1"/>
                <w:bCs w:val="1"/>
                <w:sz w:val="18"/>
                <w:szCs w:val="18"/>
                <w:u w:val="single"/>
              </w:rPr>
              <w:t xml:space="preserve">( </w:t>
            </w:r>
            <w:r w:rsidRPr="0379BE60" w:rsidR="05FC5995">
              <w:rPr>
                <w:b w:val="1"/>
                <w:bCs w:val="1"/>
                <w:sz w:val="18"/>
                <w:szCs w:val="18"/>
                <w:u w:val="single"/>
              </w:rPr>
              <w:t>1</w:t>
            </w:r>
            <w:proofErr w:type="gramEnd"/>
            <w:r w:rsidRPr="0379BE60" w:rsidR="0D84315A">
              <w:rPr>
                <w:b w:val="1"/>
                <w:bCs w:val="1"/>
                <w:sz w:val="18"/>
                <w:szCs w:val="18"/>
                <w:u w:val="single"/>
              </w:rPr>
              <w:t xml:space="preserve"> </w:t>
            </w:r>
            <w:proofErr w:type="gramStart"/>
            <w:r w:rsidRPr="0379BE60" w:rsidR="0D84315A">
              <w:rPr>
                <w:b w:val="1"/>
                <w:bCs w:val="1"/>
                <w:sz w:val="18"/>
                <w:szCs w:val="18"/>
                <w:u w:val="single"/>
              </w:rPr>
              <w:t>year )</w:t>
            </w:r>
            <w:proofErr w:type="gramEnd"/>
          </w:p>
          <w:p w:rsidR="0379BE60" w:rsidP="0379BE60" w:rsidRDefault="0379BE60" w14:paraId="6EECBA26" w14:textId="34274833">
            <w:pPr>
              <w:pStyle w:val="Normal"/>
              <w:rPr>
                <w:b w:val="1"/>
                <w:bCs w:val="1"/>
                <w:sz w:val="18"/>
                <w:szCs w:val="18"/>
                <w:u w:val="single"/>
              </w:rPr>
            </w:pPr>
          </w:p>
          <w:p w:rsidR="3DE97D9F" w:rsidP="0379BE60" w:rsidRDefault="3DE97D9F" w14:paraId="074D3DFE" w14:textId="29D0C647">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 xml:space="preserve">Frontend development: </w:t>
            </w:r>
          </w:p>
          <w:p w:rsidR="3DE97D9F" w:rsidP="0379BE60" w:rsidRDefault="3DE97D9F" w14:paraId="50DD76FF" w14:textId="1C92C065">
            <w:pPr>
              <w:pStyle w:val="Normal"/>
            </w:pPr>
            <w:r w:rsidRPr="0379BE60" w:rsidR="3DE97D9F">
              <w:rPr>
                <w:rFonts w:ascii="Century Gothic" w:hAnsi="Century Gothic" w:eastAsia="Century Gothic" w:cs="Century Gothic"/>
                <w:noProof w:val="0"/>
                <w:sz w:val="18"/>
                <w:szCs w:val="18"/>
                <w:lang w:val="en-US"/>
              </w:rPr>
              <w:t xml:space="preserve">ReactJS, React Hooks, Typescript, Redux, BDD with Cucumber, Prettier, JS and TS Linters, Pre-commit hooks with Husky, Styled components and more... Testing with Jest &amp; React Testing Library. Experience with CMS projects. Mainly with Gatsby, Netlify CMS and </w:t>
            </w:r>
            <w:proofErr w:type="spellStart"/>
            <w:r w:rsidRPr="0379BE60" w:rsidR="3DE97D9F">
              <w:rPr>
                <w:rFonts w:ascii="Century Gothic" w:hAnsi="Century Gothic" w:eastAsia="Century Gothic" w:cs="Century Gothic"/>
                <w:noProof w:val="0"/>
                <w:sz w:val="18"/>
                <w:szCs w:val="18"/>
                <w:lang w:val="en-US"/>
              </w:rPr>
              <w:t>Bulma</w:t>
            </w:r>
            <w:proofErr w:type="spellEnd"/>
            <w:r w:rsidRPr="0379BE60" w:rsidR="3DE97D9F">
              <w:rPr>
                <w:rFonts w:ascii="Century Gothic" w:hAnsi="Century Gothic" w:eastAsia="Century Gothic" w:cs="Century Gothic"/>
                <w:noProof w:val="0"/>
                <w:sz w:val="18"/>
                <w:szCs w:val="18"/>
                <w:lang w:val="en-US"/>
              </w:rPr>
              <w:t xml:space="preserve"> for styling. </w:t>
            </w:r>
          </w:p>
          <w:p w:rsidR="3DE97D9F" w:rsidP="0379BE60" w:rsidRDefault="3DE97D9F" w14:paraId="7A09D184" w14:textId="4C4280EC">
            <w:pPr>
              <w:pStyle w:val="Normal"/>
            </w:pPr>
            <w:r w:rsidRPr="0379BE60" w:rsidR="3DE97D9F">
              <w:rPr>
                <w:rFonts w:ascii="Century Gothic" w:hAnsi="Century Gothic" w:eastAsia="Century Gothic" w:cs="Century Gothic"/>
                <w:noProof w:val="0"/>
                <w:sz w:val="18"/>
                <w:szCs w:val="18"/>
                <w:lang w:val="en-US"/>
              </w:rPr>
              <w:t xml:space="preserve">Understanding of Mobile Development with React Native, using Expo both for IOS and Android apps. </w:t>
            </w:r>
          </w:p>
          <w:p w:rsidR="0379BE60" w:rsidP="0379BE60" w:rsidRDefault="0379BE60" w14:paraId="01533F70" w14:textId="2DBCD80F">
            <w:pPr>
              <w:pStyle w:val="Normal"/>
              <w:rPr>
                <w:rFonts w:ascii="Century Gothic" w:hAnsi="Century Gothic" w:eastAsia="Century Gothic" w:cs="Century Gothic"/>
                <w:noProof w:val="0"/>
                <w:sz w:val="18"/>
                <w:szCs w:val="18"/>
                <w:lang w:val="en-US"/>
              </w:rPr>
            </w:pPr>
          </w:p>
          <w:p w:rsidR="3DE97D9F" w:rsidP="0379BE60" w:rsidRDefault="3DE97D9F" w14:paraId="5CB9DB63" w14:textId="26FD62E8">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Backend Development</w:t>
            </w:r>
            <w:r w:rsidRPr="0379BE60" w:rsidR="638D7665">
              <w:rPr>
                <w:rFonts w:ascii="Century Gothic" w:hAnsi="Century Gothic" w:eastAsia="Century Gothic" w:cs="Century Gothic"/>
                <w:b w:val="1"/>
                <w:bCs w:val="1"/>
                <w:noProof w:val="0"/>
                <w:sz w:val="18"/>
                <w:szCs w:val="18"/>
                <w:lang w:val="en-US"/>
              </w:rPr>
              <w:t>:</w:t>
            </w:r>
          </w:p>
          <w:p w:rsidR="3DE97D9F" w:rsidP="0379BE60" w:rsidRDefault="3DE97D9F" w14:paraId="6ED60550" w14:textId="39346AA6">
            <w:pPr>
              <w:pStyle w:val="Normal"/>
            </w:pPr>
            <w:r w:rsidRPr="0379BE60" w:rsidR="3DE97D9F">
              <w:rPr>
                <w:rFonts w:ascii="Century Gothic" w:hAnsi="Century Gothic" w:eastAsia="Century Gothic" w:cs="Century Gothic"/>
                <w:noProof w:val="0"/>
                <w:sz w:val="18"/>
                <w:szCs w:val="18"/>
                <w:lang w:val="en-US"/>
              </w:rPr>
              <w:t>C# and .NET Core</w:t>
            </w:r>
            <w:r w:rsidRPr="0379BE60" w:rsidR="107CCE15">
              <w:rPr>
                <w:rFonts w:ascii="Century Gothic" w:hAnsi="Century Gothic" w:eastAsia="Century Gothic" w:cs="Century Gothic"/>
                <w:noProof w:val="0"/>
                <w:sz w:val="18"/>
                <w:szCs w:val="18"/>
                <w:lang w:val="en-US"/>
              </w:rPr>
              <w:t>, u</w:t>
            </w:r>
            <w:r w:rsidRPr="0379BE60" w:rsidR="3DE97D9F">
              <w:rPr>
                <w:rFonts w:ascii="Century Gothic" w:hAnsi="Century Gothic" w:eastAsia="Century Gothic" w:cs="Century Gothic"/>
                <w:noProof w:val="0"/>
                <w:sz w:val="18"/>
                <w:szCs w:val="18"/>
                <w:lang w:val="en-US"/>
              </w:rPr>
              <w:t>sing CQRS and Event Sourcing for managing events.</w:t>
            </w:r>
          </w:p>
          <w:p w:rsidR="3E88B192" w:rsidP="0379BE60" w:rsidRDefault="3E88B192" w14:paraId="6613F38D" w14:textId="460194BE">
            <w:pPr>
              <w:pStyle w:val="Normal"/>
            </w:pPr>
            <w:r w:rsidRPr="0379BE60" w:rsidR="3E88B192">
              <w:rPr>
                <w:rFonts w:ascii="Century Gothic" w:hAnsi="Century Gothic" w:eastAsia="Century Gothic" w:cs="Century Gothic"/>
                <w:noProof w:val="0"/>
                <w:sz w:val="18"/>
                <w:szCs w:val="18"/>
                <w:lang w:val="en-US"/>
              </w:rPr>
              <w:t>Working</w:t>
            </w:r>
            <w:r w:rsidRPr="0379BE60" w:rsidR="3DE97D9F">
              <w:rPr>
                <w:rFonts w:ascii="Century Gothic" w:hAnsi="Century Gothic" w:eastAsia="Century Gothic" w:cs="Century Gothic"/>
                <w:noProof w:val="0"/>
                <w:sz w:val="18"/>
                <w:szCs w:val="18"/>
                <w:lang w:val="en-US"/>
              </w:rPr>
              <w:t xml:space="preserve"> </w:t>
            </w:r>
            <w:r w:rsidRPr="0379BE60" w:rsidR="3DE97D9F">
              <w:rPr>
                <w:rFonts w:ascii="Century Gothic" w:hAnsi="Century Gothic" w:eastAsia="Century Gothic" w:cs="Century Gothic"/>
                <w:noProof w:val="0"/>
                <w:sz w:val="18"/>
                <w:szCs w:val="18"/>
                <w:lang w:val="en-US"/>
              </w:rPr>
              <w:t xml:space="preserve">with </w:t>
            </w:r>
            <w:proofErr w:type="spellStart"/>
            <w:r w:rsidRPr="0379BE60" w:rsidR="3DE97D9F">
              <w:rPr>
                <w:rFonts w:ascii="Century Gothic" w:hAnsi="Century Gothic" w:eastAsia="Century Gothic" w:cs="Century Gothic"/>
                <w:noProof w:val="0"/>
                <w:sz w:val="18"/>
                <w:szCs w:val="18"/>
                <w:lang w:val="en-US"/>
              </w:rPr>
              <w:t>EventStore</w:t>
            </w:r>
            <w:proofErr w:type="spellEnd"/>
            <w:r w:rsidRPr="0379BE60" w:rsidR="279EC6D1">
              <w:rPr>
                <w:rFonts w:ascii="Century Gothic" w:hAnsi="Century Gothic" w:eastAsia="Century Gothic" w:cs="Century Gothic"/>
                <w:noProof w:val="0"/>
                <w:sz w:val="18"/>
                <w:szCs w:val="18"/>
                <w:lang w:val="en-US"/>
              </w:rPr>
              <w:t>, SQL, TSQL, Azure Cosmos</w:t>
            </w:r>
            <w:r w:rsidRPr="0379BE60" w:rsidR="3DE97D9F">
              <w:rPr>
                <w:rFonts w:ascii="Century Gothic" w:hAnsi="Century Gothic" w:eastAsia="Century Gothic" w:cs="Century Gothic"/>
                <w:noProof w:val="0"/>
                <w:sz w:val="18"/>
                <w:szCs w:val="18"/>
                <w:lang w:val="en-US"/>
              </w:rPr>
              <w:t xml:space="preserve"> and Redis Cache as databases. </w:t>
            </w:r>
            <w:r w:rsidRPr="0379BE60" w:rsidR="06F1396A">
              <w:rPr>
                <w:rFonts w:ascii="Century Gothic" w:hAnsi="Century Gothic" w:eastAsia="Century Gothic" w:cs="Century Gothic"/>
                <w:noProof w:val="0"/>
                <w:sz w:val="18"/>
                <w:szCs w:val="18"/>
                <w:lang w:val="en-US"/>
              </w:rPr>
              <w:t xml:space="preserve">Behavior Driven Development and </w:t>
            </w:r>
            <w:r w:rsidRPr="0379BE60" w:rsidR="1D9BD5D4">
              <w:rPr>
                <w:rFonts w:ascii="Century Gothic" w:hAnsi="Century Gothic" w:eastAsia="Century Gothic" w:cs="Century Gothic"/>
                <w:noProof w:val="0"/>
                <w:sz w:val="18"/>
                <w:szCs w:val="18"/>
                <w:lang w:val="en-US"/>
              </w:rPr>
              <w:t>Test Driven</w:t>
            </w:r>
            <w:r w:rsidRPr="0379BE60" w:rsidR="06F1396A">
              <w:rPr>
                <w:rFonts w:ascii="Century Gothic" w:hAnsi="Century Gothic" w:eastAsia="Century Gothic" w:cs="Century Gothic"/>
                <w:noProof w:val="0"/>
                <w:sz w:val="18"/>
                <w:szCs w:val="18"/>
                <w:lang w:val="en-US"/>
              </w:rPr>
              <w:t xml:space="preserve"> Development. </w:t>
            </w:r>
          </w:p>
          <w:p w:rsidR="3DE97D9F" w:rsidP="0379BE60" w:rsidRDefault="3DE97D9F" w14:paraId="53DBC8D9" w14:textId="6391C518">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Testing with </w:t>
            </w:r>
            <w:proofErr w:type="spellStart"/>
            <w:r w:rsidRPr="0379BE60" w:rsidR="3DE97D9F">
              <w:rPr>
                <w:rFonts w:ascii="Century Gothic" w:hAnsi="Century Gothic" w:eastAsia="Century Gothic" w:cs="Century Gothic"/>
                <w:noProof w:val="0"/>
                <w:sz w:val="18"/>
                <w:szCs w:val="18"/>
                <w:lang w:val="en-US"/>
              </w:rPr>
              <w:t>NUnit</w:t>
            </w:r>
            <w:proofErr w:type="spellEnd"/>
            <w:r w:rsidRPr="0379BE60" w:rsidR="3DE97D9F">
              <w:rPr>
                <w:rFonts w:ascii="Century Gothic" w:hAnsi="Century Gothic" w:eastAsia="Century Gothic" w:cs="Century Gothic"/>
                <w:noProof w:val="0"/>
                <w:sz w:val="18"/>
                <w:szCs w:val="18"/>
                <w:lang w:val="en-US"/>
              </w:rPr>
              <w:t xml:space="preserve">, </w:t>
            </w:r>
            <w:proofErr w:type="spellStart"/>
            <w:r w:rsidRPr="0379BE60" w:rsidR="3DE97D9F">
              <w:rPr>
                <w:rFonts w:ascii="Century Gothic" w:hAnsi="Century Gothic" w:eastAsia="Century Gothic" w:cs="Century Gothic"/>
                <w:noProof w:val="0"/>
                <w:sz w:val="18"/>
                <w:szCs w:val="18"/>
                <w:lang w:val="en-US"/>
              </w:rPr>
              <w:t>XUnit</w:t>
            </w:r>
            <w:proofErr w:type="spellEnd"/>
            <w:r w:rsidRPr="0379BE60" w:rsidR="3DE97D9F">
              <w:rPr>
                <w:rFonts w:ascii="Century Gothic" w:hAnsi="Century Gothic" w:eastAsia="Century Gothic" w:cs="Century Gothic"/>
                <w:noProof w:val="0"/>
                <w:sz w:val="18"/>
                <w:szCs w:val="18"/>
                <w:lang w:val="en-US"/>
              </w:rPr>
              <w:t xml:space="preserve"> &amp; </w:t>
            </w:r>
            <w:proofErr w:type="spellStart"/>
            <w:r w:rsidRPr="0379BE60" w:rsidR="3DE97D9F">
              <w:rPr>
                <w:rFonts w:ascii="Century Gothic" w:hAnsi="Century Gothic" w:eastAsia="Century Gothic" w:cs="Century Gothic"/>
                <w:noProof w:val="0"/>
                <w:sz w:val="18"/>
                <w:szCs w:val="18"/>
                <w:lang w:val="en-US"/>
              </w:rPr>
              <w:t>Specflow</w:t>
            </w:r>
            <w:proofErr w:type="spellEnd"/>
            <w:r w:rsidRPr="0379BE60" w:rsidR="3DE97D9F">
              <w:rPr>
                <w:rFonts w:ascii="Century Gothic" w:hAnsi="Century Gothic" w:eastAsia="Century Gothic" w:cs="Century Gothic"/>
                <w:noProof w:val="0"/>
                <w:sz w:val="18"/>
                <w:szCs w:val="18"/>
                <w:lang w:val="en-US"/>
              </w:rPr>
              <w:t xml:space="preserve"> for specification testing </w:t>
            </w:r>
            <w:r w:rsidRPr="0379BE60" w:rsidR="33B0DA9C">
              <w:rPr>
                <w:rFonts w:ascii="Century Gothic" w:hAnsi="Century Gothic" w:eastAsia="Century Gothic" w:cs="Century Gothic"/>
                <w:noProof w:val="0"/>
                <w:sz w:val="18"/>
                <w:szCs w:val="18"/>
                <w:lang w:val="en-US"/>
              </w:rPr>
              <w:t>(Given</w:t>
            </w:r>
            <w:r w:rsidRPr="0379BE60" w:rsidR="3DE97D9F">
              <w:rPr>
                <w:rFonts w:ascii="Century Gothic" w:hAnsi="Century Gothic" w:eastAsia="Century Gothic" w:cs="Century Gothic"/>
                <w:noProof w:val="0"/>
                <w:sz w:val="18"/>
                <w:szCs w:val="18"/>
                <w:lang w:val="en-US"/>
              </w:rPr>
              <w:t xml:space="preserve">, When, Then). Using Assert First Technique Mocking objects with </w:t>
            </w:r>
            <w:proofErr w:type="spellStart"/>
            <w:r w:rsidRPr="0379BE60" w:rsidR="3DE97D9F">
              <w:rPr>
                <w:rFonts w:ascii="Century Gothic" w:hAnsi="Century Gothic" w:eastAsia="Century Gothic" w:cs="Century Gothic"/>
                <w:noProof w:val="0"/>
                <w:sz w:val="18"/>
                <w:szCs w:val="18"/>
                <w:lang w:val="en-US"/>
              </w:rPr>
              <w:t>NSubstitute</w:t>
            </w:r>
            <w:proofErr w:type="spellEnd"/>
            <w:r w:rsidRPr="0379BE60" w:rsidR="3DE97D9F">
              <w:rPr>
                <w:rFonts w:ascii="Century Gothic" w:hAnsi="Century Gothic" w:eastAsia="Century Gothic" w:cs="Century Gothic"/>
                <w:noProof w:val="0"/>
                <w:sz w:val="18"/>
                <w:szCs w:val="18"/>
                <w:lang w:val="en-US"/>
              </w:rPr>
              <w:t xml:space="preserve">. </w:t>
            </w:r>
          </w:p>
          <w:p w:rsidR="0379BE60" w:rsidP="0379BE60" w:rsidRDefault="0379BE60" w14:paraId="2B43FDEA" w14:textId="56FBD102">
            <w:pPr>
              <w:pStyle w:val="Normal"/>
              <w:rPr>
                <w:rFonts w:ascii="Century Gothic" w:hAnsi="Century Gothic" w:eastAsia="Century Gothic" w:cs="Century Gothic"/>
                <w:noProof w:val="0"/>
                <w:sz w:val="18"/>
                <w:szCs w:val="18"/>
                <w:lang w:val="en-US"/>
              </w:rPr>
            </w:pPr>
          </w:p>
          <w:p w:rsidR="1D42F221" w:rsidP="0379BE60" w:rsidRDefault="1D42F221" w14:paraId="0E520B8E" w14:textId="2F5255BD">
            <w:pPr>
              <w:pStyle w:val="Normal"/>
              <w:rPr>
                <w:rFonts w:ascii="Century Gothic" w:hAnsi="Century Gothic" w:eastAsia="Century Gothic" w:cs="Century Gothic"/>
                <w:b w:val="1"/>
                <w:bCs w:val="1"/>
                <w:noProof w:val="0"/>
                <w:sz w:val="18"/>
                <w:szCs w:val="18"/>
                <w:lang w:val="en-US"/>
              </w:rPr>
            </w:pPr>
            <w:r w:rsidRPr="0379BE60" w:rsidR="1D42F221">
              <w:rPr>
                <w:rFonts w:ascii="Century Gothic" w:hAnsi="Century Gothic" w:eastAsia="Century Gothic" w:cs="Century Gothic"/>
                <w:b w:val="1"/>
                <w:bCs w:val="1"/>
                <w:noProof w:val="0"/>
                <w:sz w:val="18"/>
                <w:szCs w:val="18"/>
                <w:lang w:val="en-US"/>
              </w:rPr>
              <w:t xml:space="preserve">Cloud &amp; </w:t>
            </w:r>
            <w:r w:rsidRPr="0379BE60" w:rsidR="3DE97D9F">
              <w:rPr>
                <w:rFonts w:ascii="Century Gothic" w:hAnsi="Century Gothic" w:eastAsia="Century Gothic" w:cs="Century Gothic"/>
                <w:b w:val="1"/>
                <w:bCs w:val="1"/>
                <w:noProof w:val="0"/>
                <w:sz w:val="18"/>
                <w:szCs w:val="18"/>
                <w:lang w:val="en-US"/>
              </w:rPr>
              <w:t>Infrastructure</w:t>
            </w:r>
            <w:r w:rsidRPr="0379BE60" w:rsidR="3EBB815D">
              <w:rPr>
                <w:rFonts w:ascii="Century Gothic" w:hAnsi="Century Gothic" w:eastAsia="Century Gothic" w:cs="Century Gothic"/>
                <w:b w:val="1"/>
                <w:bCs w:val="1"/>
                <w:noProof w:val="0"/>
                <w:sz w:val="18"/>
                <w:szCs w:val="18"/>
                <w:lang w:val="en-US"/>
              </w:rPr>
              <w:t xml:space="preserve"> as code:</w:t>
            </w:r>
            <w:r w:rsidRPr="0379BE60" w:rsidR="3DE97D9F">
              <w:rPr>
                <w:rFonts w:ascii="Century Gothic" w:hAnsi="Century Gothic" w:eastAsia="Century Gothic" w:cs="Century Gothic"/>
                <w:b w:val="1"/>
                <w:bCs w:val="1"/>
                <w:noProof w:val="0"/>
                <w:sz w:val="18"/>
                <w:szCs w:val="18"/>
                <w:lang w:val="en-US"/>
              </w:rPr>
              <w:t xml:space="preserve"> </w:t>
            </w:r>
          </w:p>
          <w:p w:rsidR="44F4E6BA" w:rsidP="0379BE60" w:rsidRDefault="44F4E6BA" w14:paraId="49D20F02" w14:textId="63B33AC6">
            <w:pPr>
              <w:pStyle w:val="Normal"/>
              <w:rPr>
                <w:rFonts w:ascii="Century Gothic" w:hAnsi="Century Gothic" w:eastAsia="Century Gothic" w:cs="Century Gothic"/>
                <w:noProof w:val="0"/>
                <w:sz w:val="18"/>
                <w:szCs w:val="18"/>
                <w:lang w:val="en-US"/>
              </w:rPr>
            </w:pPr>
            <w:r w:rsidRPr="0379BE60" w:rsidR="44F4E6BA">
              <w:rPr>
                <w:rFonts w:ascii="Century Gothic" w:hAnsi="Century Gothic" w:eastAsia="Century Gothic" w:cs="Century Gothic"/>
                <w:noProof w:val="0"/>
                <w:sz w:val="18"/>
                <w:szCs w:val="18"/>
                <w:lang w:val="en-US"/>
              </w:rPr>
              <w:t>Constantly working with Azure and Azure DevOps, managing YAML Pipelines, NuGet Packages as Artifacts, Repositories and deploying cloud resources.</w:t>
            </w:r>
          </w:p>
          <w:p w:rsidR="3DE97D9F" w:rsidP="0379BE60" w:rsidRDefault="3DE97D9F" w14:paraId="47595409" w14:textId="688A5B1D">
            <w:pPr>
              <w:pStyle w:val="Normal"/>
            </w:pPr>
            <w:r w:rsidRPr="0379BE60" w:rsidR="3DE97D9F">
              <w:rPr>
                <w:rFonts w:ascii="Century Gothic" w:hAnsi="Century Gothic" w:eastAsia="Century Gothic" w:cs="Century Gothic"/>
                <w:noProof w:val="0"/>
                <w:sz w:val="18"/>
                <w:szCs w:val="18"/>
                <w:lang w:val="en-US"/>
              </w:rPr>
              <w:t xml:space="preserve">Ability to raise entire infrastructure in Azure </w:t>
            </w:r>
            <w:r w:rsidRPr="0379BE60" w:rsidR="394D23F5">
              <w:rPr>
                <w:rFonts w:ascii="Century Gothic" w:hAnsi="Century Gothic" w:eastAsia="Century Gothic" w:cs="Century Gothic"/>
                <w:noProof w:val="0"/>
                <w:sz w:val="18"/>
                <w:szCs w:val="18"/>
                <w:lang w:val="en-US"/>
              </w:rPr>
              <w:t xml:space="preserve">and AWS </w:t>
            </w:r>
            <w:r w:rsidRPr="0379BE60" w:rsidR="3DE97D9F">
              <w:rPr>
                <w:rFonts w:ascii="Century Gothic" w:hAnsi="Century Gothic" w:eastAsia="Century Gothic" w:cs="Century Gothic"/>
                <w:noProof w:val="0"/>
                <w:sz w:val="18"/>
                <w:szCs w:val="18"/>
                <w:lang w:val="en-US"/>
              </w:rPr>
              <w:t xml:space="preserve">with </w:t>
            </w:r>
            <w:proofErr w:type="spellStart"/>
            <w:r w:rsidRPr="0379BE60" w:rsidR="3DE97D9F">
              <w:rPr>
                <w:rFonts w:ascii="Century Gothic" w:hAnsi="Century Gothic" w:eastAsia="Century Gothic" w:cs="Century Gothic"/>
                <w:noProof w:val="0"/>
                <w:sz w:val="18"/>
                <w:szCs w:val="18"/>
                <w:lang w:val="en-US"/>
              </w:rPr>
              <w:t>HashiCorp</w:t>
            </w:r>
            <w:proofErr w:type="spellEnd"/>
            <w:r w:rsidRPr="0379BE60" w:rsidR="3DE97D9F">
              <w:rPr>
                <w:rFonts w:ascii="Century Gothic" w:hAnsi="Century Gothic" w:eastAsia="Century Gothic" w:cs="Century Gothic"/>
                <w:noProof w:val="0"/>
                <w:sz w:val="18"/>
                <w:szCs w:val="18"/>
                <w:lang w:val="en-US"/>
              </w:rPr>
              <w:t xml:space="preserve"> Terraform. </w:t>
            </w:r>
          </w:p>
          <w:p w:rsidR="3DE97D9F" w:rsidP="0379BE60" w:rsidRDefault="3DE97D9F" w14:paraId="49C6A254" w14:textId="207D34B0">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Terraforming mainly VMs, Storage Accounts, AKS Clusters, </w:t>
            </w:r>
            <w:proofErr w:type="spellStart"/>
            <w:r w:rsidRPr="0379BE60" w:rsidR="3DE97D9F">
              <w:rPr>
                <w:rFonts w:ascii="Century Gothic" w:hAnsi="Century Gothic" w:eastAsia="Century Gothic" w:cs="Century Gothic"/>
                <w:noProof w:val="0"/>
                <w:sz w:val="18"/>
                <w:szCs w:val="18"/>
                <w:lang w:val="en-US"/>
              </w:rPr>
              <w:t>WebApps</w:t>
            </w:r>
            <w:proofErr w:type="spellEnd"/>
            <w:r w:rsidRPr="0379BE60" w:rsidR="3DE97D9F">
              <w:rPr>
                <w:rFonts w:ascii="Century Gothic" w:hAnsi="Century Gothic" w:eastAsia="Century Gothic" w:cs="Century Gothic"/>
                <w:noProof w:val="0"/>
                <w:sz w:val="18"/>
                <w:szCs w:val="18"/>
                <w:lang w:val="en-US"/>
              </w:rPr>
              <w:t xml:space="preserve">, Containers, </w:t>
            </w:r>
            <w:proofErr w:type="spellStart"/>
            <w:r w:rsidRPr="0379BE60" w:rsidR="3DE97D9F">
              <w:rPr>
                <w:rFonts w:ascii="Century Gothic" w:hAnsi="Century Gothic" w:eastAsia="Century Gothic" w:cs="Century Gothic"/>
                <w:noProof w:val="0"/>
                <w:sz w:val="18"/>
                <w:szCs w:val="18"/>
                <w:lang w:val="en-US"/>
              </w:rPr>
              <w:t>KeyVaults</w:t>
            </w:r>
            <w:proofErr w:type="spellEnd"/>
            <w:r w:rsidRPr="0379BE60" w:rsidR="3DE97D9F">
              <w:rPr>
                <w:rFonts w:ascii="Century Gothic" w:hAnsi="Century Gothic" w:eastAsia="Century Gothic" w:cs="Century Gothic"/>
                <w:noProof w:val="0"/>
                <w:sz w:val="18"/>
                <w:szCs w:val="18"/>
                <w:lang w:val="en-US"/>
              </w:rPr>
              <w:t>, Container Registries</w:t>
            </w:r>
            <w:r w:rsidRPr="0379BE60" w:rsidR="166662B5">
              <w:rPr>
                <w:rFonts w:ascii="Century Gothic" w:hAnsi="Century Gothic" w:eastAsia="Century Gothic" w:cs="Century Gothic"/>
                <w:noProof w:val="0"/>
                <w:sz w:val="18"/>
                <w:szCs w:val="18"/>
                <w:lang w:val="en-US"/>
              </w:rPr>
              <w:t>, SQL Databases, Traefik</w:t>
            </w:r>
            <w:r w:rsidRPr="0379BE60" w:rsidR="3DE97D9F">
              <w:rPr>
                <w:rFonts w:ascii="Century Gothic" w:hAnsi="Century Gothic" w:eastAsia="Century Gothic" w:cs="Century Gothic"/>
                <w:noProof w:val="0"/>
                <w:sz w:val="18"/>
                <w:szCs w:val="18"/>
                <w:lang w:val="en-US"/>
              </w:rPr>
              <w:t xml:space="preserve"> and more... </w:t>
            </w:r>
          </w:p>
          <w:p w:rsidR="0379BE60" w:rsidP="0379BE60" w:rsidRDefault="0379BE60" w14:paraId="2836DF7B" w14:textId="1F38122B">
            <w:pPr>
              <w:pStyle w:val="Normal"/>
              <w:rPr>
                <w:rFonts w:ascii="Century Gothic" w:hAnsi="Century Gothic" w:eastAsia="Century Gothic" w:cs="Century Gothic"/>
                <w:noProof w:val="0"/>
                <w:sz w:val="18"/>
                <w:szCs w:val="18"/>
                <w:lang w:val="en-US"/>
              </w:rPr>
            </w:pPr>
          </w:p>
          <w:p w:rsidR="3DE97D9F" w:rsidP="0379BE60" w:rsidRDefault="3DE97D9F" w14:paraId="353654F0" w14:textId="6C7A7D40">
            <w:pPr>
              <w:pStyle w:val="Normal"/>
              <w:rPr>
                <w:rFonts w:ascii="Century Gothic" w:hAnsi="Century Gothic" w:eastAsia="Century Gothic" w:cs="Century Gothic"/>
                <w:b w:val="1"/>
                <w:bCs w:val="1"/>
                <w:noProof w:val="0"/>
                <w:sz w:val="18"/>
                <w:szCs w:val="18"/>
                <w:lang w:val="en-US"/>
              </w:rPr>
            </w:pPr>
            <w:r w:rsidRPr="0379BE60" w:rsidR="3DE97D9F">
              <w:rPr>
                <w:rFonts w:ascii="Century Gothic" w:hAnsi="Century Gothic" w:eastAsia="Century Gothic" w:cs="Century Gothic"/>
                <w:b w:val="1"/>
                <w:bCs w:val="1"/>
                <w:noProof w:val="0"/>
                <w:sz w:val="18"/>
                <w:szCs w:val="18"/>
                <w:lang w:val="en-US"/>
              </w:rPr>
              <w:t xml:space="preserve">External Services: </w:t>
            </w:r>
          </w:p>
          <w:p w:rsidR="3DE97D9F" w:rsidP="0379BE60" w:rsidRDefault="3DE97D9F" w14:paraId="1BD36199" w14:textId="347552AD">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Auth0 </w:t>
            </w:r>
            <w:r w:rsidRPr="0379BE60" w:rsidR="3AC450E3">
              <w:rPr>
                <w:rFonts w:ascii="Century Gothic" w:hAnsi="Century Gothic" w:eastAsia="Century Gothic" w:cs="Century Gothic"/>
                <w:noProof w:val="0"/>
                <w:sz w:val="18"/>
                <w:szCs w:val="18"/>
                <w:lang w:val="en-US"/>
              </w:rPr>
              <w:t xml:space="preserve">for </w:t>
            </w:r>
            <w:r w:rsidRPr="0379BE60" w:rsidR="2898F1FB">
              <w:rPr>
                <w:rFonts w:ascii="Century Gothic" w:hAnsi="Century Gothic" w:eastAsia="Century Gothic" w:cs="Century Gothic"/>
                <w:noProof w:val="0"/>
                <w:sz w:val="18"/>
                <w:szCs w:val="18"/>
                <w:lang w:val="en-US"/>
              </w:rPr>
              <w:t>u</w:t>
            </w:r>
            <w:r w:rsidRPr="0379BE60" w:rsidR="3DE97D9F">
              <w:rPr>
                <w:rFonts w:ascii="Century Gothic" w:hAnsi="Century Gothic" w:eastAsia="Century Gothic" w:cs="Century Gothic"/>
                <w:noProof w:val="0"/>
                <w:sz w:val="18"/>
                <w:szCs w:val="18"/>
                <w:lang w:val="en-US"/>
              </w:rPr>
              <w:t>ser identity management</w:t>
            </w:r>
            <w:r w:rsidRPr="0379BE60" w:rsidR="27A759B2">
              <w:rPr>
                <w:rFonts w:ascii="Century Gothic" w:hAnsi="Century Gothic" w:eastAsia="Century Gothic" w:cs="Century Gothic"/>
                <w:noProof w:val="0"/>
                <w:sz w:val="18"/>
                <w:szCs w:val="18"/>
                <w:lang w:val="en-US"/>
              </w:rPr>
              <w:t>.</w:t>
            </w:r>
          </w:p>
          <w:p w:rsidR="3DE97D9F" w:rsidP="0379BE60" w:rsidRDefault="3DE97D9F" w14:paraId="0BF7FE97" w14:textId="5DE1C69A">
            <w:pPr>
              <w:pStyle w:val="Normal"/>
            </w:pPr>
            <w:r w:rsidRPr="0379BE60" w:rsidR="3DE97D9F">
              <w:rPr>
                <w:rFonts w:ascii="Century Gothic" w:hAnsi="Century Gothic" w:eastAsia="Century Gothic" w:cs="Century Gothic"/>
                <w:noProof w:val="0"/>
                <w:sz w:val="18"/>
                <w:szCs w:val="18"/>
                <w:lang w:val="en-US"/>
              </w:rPr>
              <w:t xml:space="preserve">HubSpot </w:t>
            </w:r>
            <w:r w:rsidRPr="0379BE60" w:rsidR="4DCCC72A">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CRM, marketing campaigns, marketing emails</w:t>
            </w:r>
            <w:r w:rsidRPr="0379BE60" w:rsidR="4D9D74BF">
              <w:rPr>
                <w:rFonts w:ascii="Century Gothic" w:hAnsi="Century Gothic" w:eastAsia="Century Gothic" w:cs="Century Gothic"/>
                <w:noProof w:val="0"/>
                <w:sz w:val="18"/>
                <w:szCs w:val="18"/>
                <w:lang w:val="en-US"/>
              </w:rPr>
              <w:t xml:space="preserve"> and</w:t>
            </w:r>
            <w:r w:rsidRPr="0379BE60" w:rsidR="3DE97D9F">
              <w:rPr>
                <w:rFonts w:ascii="Century Gothic" w:hAnsi="Century Gothic" w:eastAsia="Century Gothic" w:cs="Century Gothic"/>
                <w:noProof w:val="0"/>
                <w:sz w:val="18"/>
                <w:szCs w:val="18"/>
                <w:lang w:val="en-US"/>
              </w:rPr>
              <w:t xml:space="preserve"> analytics</w:t>
            </w:r>
            <w:r w:rsidRPr="0379BE60" w:rsidR="10D36055">
              <w:rPr>
                <w:rFonts w:ascii="Century Gothic" w:hAnsi="Century Gothic" w:eastAsia="Century Gothic" w:cs="Century Gothic"/>
                <w:noProof w:val="0"/>
                <w:sz w:val="18"/>
                <w:szCs w:val="18"/>
                <w:lang w:val="en-US"/>
              </w:rPr>
              <w:t>.</w:t>
            </w:r>
            <w:r w:rsidRPr="0379BE60" w:rsidR="3DE97D9F">
              <w:rPr>
                <w:rFonts w:ascii="Century Gothic" w:hAnsi="Century Gothic" w:eastAsia="Century Gothic" w:cs="Century Gothic"/>
                <w:noProof w:val="0"/>
                <w:sz w:val="18"/>
                <w:szCs w:val="18"/>
                <w:lang w:val="en-US"/>
              </w:rPr>
              <w:t xml:space="preserve"> </w:t>
            </w:r>
          </w:p>
          <w:p w:rsidR="3DE97D9F" w:rsidP="0379BE60" w:rsidRDefault="3DE97D9F" w14:paraId="40D2A269" w14:textId="7901580A">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Sentry</w:t>
            </w:r>
            <w:r w:rsidRPr="0379BE60" w:rsidR="199DB694">
              <w:rPr>
                <w:rFonts w:ascii="Century Gothic" w:hAnsi="Century Gothic" w:eastAsia="Century Gothic" w:cs="Century Gothic"/>
                <w:noProof w:val="0"/>
                <w:sz w:val="18"/>
                <w:szCs w:val="18"/>
                <w:lang w:val="en-US"/>
              </w:rPr>
              <w:t xml:space="preserve"> for</w:t>
            </w:r>
            <w:r w:rsidRPr="0379BE60" w:rsidR="3DE97D9F">
              <w:rPr>
                <w:rFonts w:ascii="Century Gothic" w:hAnsi="Century Gothic" w:eastAsia="Century Gothic" w:cs="Century Gothic"/>
                <w:noProof w:val="0"/>
                <w:sz w:val="18"/>
                <w:szCs w:val="18"/>
                <w:lang w:val="en-US"/>
              </w:rPr>
              <w:t xml:space="preserve"> </w:t>
            </w:r>
            <w:r w:rsidRPr="0379BE60" w:rsidR="2FC27E58">
              <w:rPr>
                <w:rFonts w:ascii="Century Gothic" w:hAnsi="Century Gothic" w:eastAsia="Century Gothic" w:cs="Century Gothic"/>
                <w:noProof w:val="0"/>
                <w:sz w:val="18"/>
                <w:szCs w:val="18"/>
                <w:lang w:val="en-US"/>
              </w:rPr>
              <w:t>e</w:t>
            </w:r>
            <w:r w:rsidRPr="0379BE60" w:rsidR="3DE97D9F">
              <w:rPr>
                <w:rFonts w:ascii="Century Gothic" w:hAnsi="Century Gothic" w:eastAsia="Century Gothic" w:cs="Century Gothic"/>
                <w:noProof w:val="0"/>
                <w:sz w:val="18"/>
                <w:szCs w:val="18"/>
                <w:lang w:val="en-US"/>
              </w:rPr>
              <w:t>rror Monitoring and Alerting</w:t>
            </w:r>
            <w:r w:rsidRPr="0379BE60" w:rsidR="572CF093">
              <w:rPr>
                <w:rFonts w:ascii="Century Gothic" w:hAnsi="Century Gothic" w:eastAsia="Century Gothic" w:cs="Century Gothic"/>
                <w:noProof w:val="0"/>
                <w:sz w:val="18"/>
                <w:szCs w:val="18"/>
                <w:lang w:val="en-US"/>
              </w:rPr>
              <w:t>.</w:t>
            </w:r>
            <w:r w:rsidRPr="0379BE60" w:rsidR="3DE97D9F">
              <w:rPr>
                <w:rFonts w:ascii="Century Gothic" w:hAnsi="Century Gothic" w:eastAsia="Century Gothic" w:cs="Century Gothic"/>
                <w:noProof w:val="0"/>
                <w:sz w:val="18"/>
                <w:szCs w:val="18"/>
                <w:lang w:val="en-US"/>
              </w:rPr>
              <w:t xml:space="preserve"> </w:t>
            </w:r>
          </w:p>
          <w:p w:rsidR="3DE97D9F" w:rsidP="0379BE60" w:rsidRDefault="3DE97D9F" w14:paraId="5C591E1E" w14:textId="13ACCB7B">
            <w:pPr>
              <w:pStyle w:val="Normal"/>
            </w:pPr>
            <w:r w:rsidRPr="0379BE60" w:rsidR="3DE97D9F">
              <w:rPr>
                <w:rFonts w:ascii="Century Gothic" w:hAnsi="Century Gothic" w:eastAsia="Century Gothic" w:cs="Century Gothic"/>
                <w:noProof w:val="0"/>
                <w:sz w:val="18"/>
                <w:szCs w:val="18"/>
                <w:lang w:val="en-US"/>
              </w:rPr>
              <w:t xml:space="preserve">GoDaddy </w:t>
            </w:r>
            <w:r w:rsidRPr="0379BE60" w:rsidR="52CBB5D0">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w:t>
            </w:r>
            <w:r w:rsidRPr="0379BE60" w:rsidR="714EA808">
              <w:rPr>
                <w:rFonts w:ascii="Century Gothic" w:hAnsi="Century Gothic" w:eastAsia="Century Gothic" w:cs="Century Gothic"/>
                <w:noProof w:val="0"/>
                <w:sz w:val="18"/>
                <w:szCs w:val="18"/>
                <w:lang w:val="en-US"/>
              </w:rPr>
              <w:t>d</w:t>
            </w:r>
            <w:r w:rsidRPr="0379BE60" w:rsidR="3DE97D9F">
              <w:rPr>
                <w:rFonts w:ascii="Century Gothic" w:hAnsi="Century Gothic" w:eastAsia="Century Gothic" w:cs="Century Gothic"/>
                <w:noProof w:val="0"/>
                <w:sz w:val="18"/>
                <w:szCs w:val="18"/>
                <w:lang w:val="en-US"/>
              </w:rPr>
              <w:t>omain Registrations</w:t>
            </w:r>
            <w:r w:rsidRPr="0379BE60" w:rsidR="2A8D41E1">
              <w:rPr>
                <w:rFonts w:ascii="Century Gothic" w:hAnsi="Century Gothic" w:eastAsia="Century Gothic" w:cs="Century Gothic"/>
                <w:noProof w:val="0"/>
                <w:sz w:val="18"/>
                <w:szCs w:val="18"/>
                <w:lang w:val="en-US"/>
              </w:rPr>
              <w:t>.</w:t>
            </w:r>
          </w:p>
          <w:p w:rsidR="3DE97D9F" w:rsidP="0379BE60" w:rsidRDefault="3DE97D9F" w14:paraId="7E7D1B0A" w14:textId="12F4C42F">
            <w:pPr>
              <w:pStyle w:val="Normal"/>
            </w:pPr>
            <w:r w:rsidRPr="0379BE60" w:rsidR="3DE97D9F">
              <w:rPr>
                <w:rFonts w:ascii="Century Gothic" w:hAnsi="Century Gothic" w:eastAsia="Century Gothic" w:cs="Century Gothic"/>
                <w:noProof w:val="0"/>
                <w:sz w:val="18"/>
                <w:szCs w:val="18"/>
                <w:lang w:val="en-US"/>
              </w:rPr>
              <w:t xml:space="preserve">Figma </w:t>
            </w:r>
            <w:r w:rsidRPr="0379BE60" w:rsidR="19E14C4B">
              <w:rPr>
                <w:rFonts w:ascii="Century Gothic" w:hAnsi="Century Gothic" w:eastAsia="Century Gothic" w:cs="Century Gothic"/>
                <w:noProof w:val="0"/>
                <w:sz w:val="18"/>
                <w:szCs w:val="18"/>
                <w:lang w:val="en-US"/>
              </w:rPr>
              <w:t>for d</w:t>
            </w:r>
            <w:r w:rsidRPr="0379BE60" w:rsidR="3DE97D9F">
              <w:rPr>
                <w:rFonts w:ascii="Century Gothic" w:hAnsi="Century Gothic" w:eastAsia="Century Gothic" w:cs="Century Gothic"/>
                <w:noProof w:val="0"/>
                <w:sz w:val="18"/>
                <w:szCs w:val="18"/>
                <w:lang w:val="en-US"/>
              </w:rPr>
              <w:t>esigning application components</w:t>
            </w:r>
            <w:r w:rsidRPr="0379BE60" w:rsidR="0D37DA07">
              <w:rPr>
                <w:rFonts w:ascii="Century Gothic" w:hAnsi="Century Gothic" w:eastAsia="Century Gothic" w:cs="Century Gothic"/>
                <w:noProof w:val="0"/>
                <w:sz w:val="18"/>
                <w:szCs w:val="18"/>
                <w:lang w:val="en-US"/>
              </w:rPr>
              <w:t>.</w:t>
            </w:r>
          </w:p>
          <w:p w:rsidR="3DE97D9F" w:rsidP="0379BE60" w:rsidRDefault="3DE97D9F" w14:paraId="636F4F61" w14:textId="0668FF4D">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 xml:space="preserve">Google Tag Manager </w:t>
            </w:r>
            <w:r w:rsidRPr="0379BE60" w:rsidR="713BA842">
              <w:rPr>
                <w:rFonts w:ascii="Century Gothic" w:hAnsi="Century Gothic" w:eastAsia="Century Gothic" w:cs="Century Gothic"/>
                <w:noProof w:val="0"/>
                <w:sz w:val="18"/>
                <w:szCs w:val="18"/>
                <w:lang w:val="en-US"/>
              </w:rPr>
              <w:t>for</w:t>
            </w:r>
            <w:r w:rsidRPr="0379BE60" w:rsidR="3DE97D9F">
              <w:rPr>
                <w:rFonts w:ascii="Century Gothic" w:hAnsi="Century Gothic" w:eastAsia="Century Gothic" w:cs="Century Gothic"/>
                <w:noProof w:val="0"/>
                <w:sz w:val="18"/>
                <w:szCs w:val="18"/>
                <w:lang w:val="en-US"/>
              </w:rPr>
              <w:t xml:space="preserve"> Marketing/analytics </w:t>
            </w:r>
            <w:r w:rsidRPr="0379BE60" w:rsidR="3ED805D6">
              <w:rPr>
                <w:rFonts w:ascii="Century Gothic" w:hAnsi="Century Gothic" w:eastAsia="Century Gothic" w:cs="Century Gothic"/>
                <w:noProof w:val="0"/>
                <w:sz w:val="18"/>
                <w:szCs w:val="18"/>
                <w:lang w:val="en-US"/>
              </w:rPr>
              <w:t xml:space="preserve">and </w:t>
            </w:r>
            <w:r w:rsidRPr="0379BE60" w:rsidR="3DE97D9F">
              <w:rPr>
                <w:rFonts w:ascii="Century Gothic" w:hAnsi="Century Gothic" w:eastAsia="Century Gothic" w:cs="Century Gothic"/>
                <w:noProof w:val="0"/>
                <w:sz w:val="18"/>
                <w:szCs w:val="18"/>
                <w:lang w:val="en-US"/>
              </w:rPr>
              <w:t>tag</w:t>
            </w:r>
            <w:r w:rsidRPr="0379BE60" w:rsidR="1569AB6C">
              <w:rPr>
                <w:rFonts w:ascii="Century Gothic" w:hAnsi="Century Gothic" w:eastAsia="Century Gothic" w:cs="Century Gothic"/>
                <w:noProof w:val="0"/>
                <w:sz w:val="18"/>
                <w:szCs w:val="18"/>
                <w:lang w:val="en-US"/>
              </w:rPr>
              <w:t>s</w:t>
            </w:r>
            <w:r w:rsidRPr="0379BE60" w:rsidR="3DE97D9F">
              <w:rPr>
                <w:rFonts w:ascii="Century Gothic" w:hAnsi="Century Gothic" w:eastAsia="Century Gothic" w:cs="Century Gothic"/>
                <w:noProof w:val="0"/>
                <w:sz w:val="18"/>
                <w:szCs w:val="18"/>
                <w:lang w:val="en-US"/>
              </w:rPr>
              <w:t xml:space="preserve"> management</w:t>
            </w:r>
            <w:r w:rsidRPr="0379BE60" w:rsidR="464D184F">
              <w:rPr>
                <w:rFonts w:ascii="Century Gothic" w:hAnsi="Century Gothic" w:eastAsia="Century Gothic" w:cs="Century Gothic"/>
                <w:noProof w:val="0"/>
                <w:sz w:val="18"/>
                <w:szCs w:val="18"/>
                <w:lang w:val="en-US"/>
              </w:rPr>
              <w:t>.</w:t>
            </w:r>
          </w:p>
          <w:p w:rsidR="3DE97D9F" w:rsidP="0379BE60" w:rsidRDefault="3DE97D9F" w14:paraId="5E033BE6" w14:textId="08C23C35">
            <w:pPr>
              <w:pStyle w:val="Normal"/>
              <w:rPr>
                <w:rFonts w:ascii="Century Gothic" w:hAnsi="Century Gothic" w:eastAsia="Century Gothic" w:cs="Century Gothic"/>
                <w:noProof w:val="0"/>
                <w:sz w:val="18"/>
                <w:szCs w:val="18"/>
                <w:lang w:val="en-US"/>
              </w:rPr>
            </w:pPr>
            <w:r w:rsidRPr="0379BE60" w:rsidR="3DE97D9F">
              <w:rPr>
                <w:rFonts w:ascii="Century Gothic" w:hAnsi="Century Gothic" w:eastAsia="Century Gothic" w:cs="Century Gothic"/>
                <w:noProof w:val="0"/>
                <w:sz w:val="18"/>
                <w:szCs w:val="18"/>
                <w:lang w:val="en-US"/>
              </w:rPr>
              <w:t>Google Analytics &amp; Heap</w:t>
            </w:r>
            <w:r w:rsidRPr="0379BE60" w:rsidR="0363DFDB">
              <w:rPr>
                <w:rFonts w:ascii="Century Gothic" w:hAnsi="Century Gothic" w:eastAsia="Century Gothic" w:cs="Century Gothic"/>
                <w:noProof w:val="0"/>
                <w:sz w:val="18"/>
                <w:szCs w:val="18"/>
                <w:lang w:val="en-US"/>
              </w:rPr>
              <w:t xml:space="preserve"> a</w:t>
            </w:r>
            <w:r w:rsidRPr="0379BE60" w:rsidR="29E6F3E3">
              <w:rPr>
                <w:rFonts w:ascii="Century Gothic" w:hAnsi="Century Gothic" w:eastAsia="Century Gothic" w:cs="Century Gothic"/>
                <w:noProof w:val="0"/>
                <w:sz w:val="18"/>
                <w:szCs w:val="18"/>
                <w:lang w:val="en-US"/>
              </w:rPr>
              <w:t>nd more...</w:t>
            </w:r>
          </w:p>
          <w:p w:rsidR="0379BE60" w:rsidP="0379BE60" w:rsidRDefault="0379BE60" w14:paraId="5EDB6A8A" w14:textId="5FB37051">
            <w:pPr>
              <w:pStyle w:val="Normal"/>
              <w:rPr>
                <w:sz w:val="16"/>
                <w:szCs w:val="16"/>
              </w:rPr>
            </w:pPr>
          </w:p>
          <w:p w:rsidR="0379BE60" w:rsidP="0379BE60" w:rsidRDefault="0379BE60" w14:paraId="31F68F51" w14:textId="025D57DB">
            <w:pPr>
              <w:pStyle w:val="Normal"/>
              <w:rPr>
                <w:sz w:val="16"/>
                <w:szCs w:val="16"/>
              </w:rPr>
            </w:pPr>
          </w:p>
          <w:p w:rsidR="00024C69" w:rsidRDefault="00231AEE" w14:paraId="3CE8A4C4" w14:textId="77777777">
            <w:pPr>
              <w:rPr>
                <w:b/>
                <w:bCs/>
              </w:rPr>
            </w:pPr>
            <w:r>
              <w:rPr>
                <w:b/>
                <w:bCs/>
              </w:rPr>
              <w:t>Sainsbury’s – United Kingdom, Coventry</w:t>
            </w:r>
          </w:p>
          <w:p w:rsidR="00024C69" w:rsidP="0379BE60" w:rsidRDefault="00231AEE" w14:paraId="4405C074" w14:textId="09DF4499">
            <w:pPr>
              <w:pStyle w:val="Heading2"/>
              <w:rPr>
                <w:b w:val="1"/>
                <w:bCs w:val="1"/>
                <w:sz w:val="18"/>
                <w:szCs w:val="18"/>
                <w:u w:val="single"/>
              </w:rPr>
            </w:pPr>
            <w:r w:rsidRPr="0379BE60" w:rsidR="00231AEE">
              <w:rPr>
                <w:b w:val="1"/>
                <w:bCs w:val="1"/>
                <w:sz w:val="18"/>
                <w:szCs w:val="18"/>
              </w:rPr>
              <w:t xml:space="preserve">Software Engineer                                                    </w:t>
            </w:r>
            <w:r w:rsidRPr="0379BE60" w:rsidR="00231AEE">
              <w:rPr>
                <w:b w:val="1"/>
                <w:bCs w:val="1"/>
                <w:sz w:val="18"/>
                <w:szCs w:val="18"/>
                <w:u w:val="single"/>
              </w:rPr>
              <w:t xml:space="preserve">03/12/2018 – Now </w:t>
            </w:r>
            <w:r w:rsidRPr="0379BE60" w:rsidR="00231AEE">
              <w:rPr>
                <w:b w:val="1"/>
                <w:bCs w:val="1"/>
                <w:sz w:val="18"/>
                <w:szCs w:val="18"/>
                <w:u w:val="single"/>
              </w:rPr>
              <w:t>(</w:t>
            </w:r>
            <w:r w:rsidRPr="0379BE60" w:rsidR="00B775C6">
              <w:rPr>
                <w:b w:val="1"/>
                <w:bCs w:val="1"/>
                <w:sz w:val="18"/>
                <w:szCs w:val="18"/>
                <w:u w:val="single"/>
              </w:rPr>
              <w:t xml:space="preserve"> </w:t>
            </w:r>
            <w:r w:rsidRPr="0379BE60" w:rsidR="1EAE5C5C">
              <w:rPr>
                <w:b w:val="1"/>
                <w:bCs w:val="1"/>
                <w:sz w:val="18"/>
                <w:szCs w:val="18"/>
                <w:u w:val="single"/>
              </w:rPr>
              <w:t>3</w:t>
            </w:r>
            <w:r w:rsidRPr="0379BE60" w:rsidR="00231AEE">
              <w:rPr>
                <w:b w:val="1"/>
                <w:bCs w:val="1"/>
                <w:sz w:val="18"/>
                <w:szCs w:val="18"/>
                <w:u w:val="single"/>
              </w:rPr>
              <w:t>.</w:t>
            </w:r>
            <w:r w:rsidRPr="0379BE60" w:rsidR="00E759A9">
              <w:rPr>
                <w:b w:val="1"/>
                <w:bCs w:val="1"/>
                <w:sz w:val="18"/>
                <w:szCs w:val="18"/>
                <w:u w:val="single"/>
              </w:rPr>
              <w:t>5</w:t>
            </w:r>
            <w:bookmarkStart w:name="_GoBack" w:id="0"/>
            <w:bookmarkEnd w:id="0"/>
            <w:r w:rsidRPr="0379BE60" w:rsidR="00231AEE">
              <w:rPr>
                <w:b w:val="1"/>
                <w:bCs w:val="1"/>
                <w:sz w:val="18"/>
                <w:szCs w:val="18"/>
                <w:u w:val="single"/>
              </w:rPr>
              <w:t xml:space="preserve"> </w:t>
            </w:r>
            <w:proofErr w:type="gramStart"/>
            <w:r w:rsidRPr="0379BE60" w:rsidR="00231AEE">
              <w:rPr>
                <w:b w:val="1"/>
                <w:bCs w:val="1"/>
                <w:sz w:val="18"/>
                <w:szCs w:val="18"/>
                <w:u w:val="single"/>
              </w:rPr>
              <w:t>years )</w:t>
            </w:r>
            <w:proofErr w:type="gramEnd"/>
          </w:p>
          <w:p w:rsidR="00024C69" w:rsidRDefault="00024C69" w14:paraId="2BB50665" w14:textId="77777777">
            <w:pPr>
              <w:rPr>
                <w:b/>
                <w:bCs/>
                <w:sz w:val="18"/>
                <w:szCs w:val="18"/>
                <w:u w:val="single"/>
              </w:rPr>
            </w:pPr>
          </w:p>
          <w:p w:rsidR="00024C69" w:rsidRDefault="00231AEE" w14:paraId="5AC32BE1" w14:textId="2A2F2DA0">
            <w:pPr>
              <w:rPr>
                <w:sz w:val="16"/>
                <w:szCs w:val="16"/>
              </w:rPr>
            </w:pPr>
            <w:r w:rsidRPr="0379BE60" w:rsidR="0D5F01A2">
              <w:rPr>
                <w:sz w:val="16"/>
                <w:szCs w:val="16"/>
              </w:rPr>
              <w:t xml:space="preserve">At Sainsbury’s I worked </w:t>
            </w:r>
            <w:r w:rsidRPr="0379BE60" w:rsidR="00231AEE">
              <w:rPr>
                <w:sz w:val="16"/>
                <w:szCs w:val="16"/>
              </w:rPr>
              <w:t xml:space="preserve">on multiple projects mostly with </w:t>
            </w:r>
            <w:r w:rsidRPr="0379BE60" w:rsidR="0064087A">
              <w:rPr>
                <w:sz w:val="16"/>
                <w:szCs w:val="16"/>
              </w:rPr>
              <w:t xml:space="preserve">C#, </w:t>
            </w:r>
            <w:proofErr w:type="spellStart"/>
            <w:r w:rsidRPr="0379BE60" w:rsidR="0064087A">
              <w:rPr>
                <w:sz w:val="16"/>
                <w:szCs w:val="16"/>
              </w:rPr>
              <w:t>.Net</w:t>
            </w:r>
            <w:proofErr w:type="spellEnd"/>
            <w:r w:rsidRPr="0379BE60" w:rsidR="0064087A">
              <w:rPr>
                <w:sz w:val="16"/>
                <w:szCs w:val="16"/>
              </w:rPr>
              <w:t xml:space="preserve"> Core, ReactJS, React Hooks, Redux, SQL, TSQL, EF Core, Dapper, MongoDB, Azure, AWS, S3, SNS, Lambda, DevOps, AKS, Docker, Signal R, Key vaults, AAD, Redis Cache, Container Registry, App Services, Azure Cosmos Db, Service Bus, Event Hubs, REST</w:t>
            </w:r>
            <w:r w:rsidRPr="0379BE60" w:rsidR="0064087A">
              <w:rPr>
                <w:sz w:val="16"/>
                <w:szCs w:val="16"/>
              </w:rPr>
              <w:t xml:space="preserve"> API’s</w:t>
            </w:r>
            <w:r w:rsidRPr="0379BE60" w:rsidR="0064087A">
              <w:rPr>
                <w:sz w:val="16"/>
                <w:szCs w:val="16"/>
              </w:rPr>
              <w:t>, SOAP, OOP and more.</w:t>
            </w:r>
          </w:p>
          <w:p w:rsidR="0064087A" w:rsidRDefault="0064087A" w14:paraId="7232809B" w14:textId="77777777">
            <w:pPr>
              <w:rPr>
                <w:sz w:val="16"/>
                <w:szCs w:val="16"/>
              </w:rPr>
            </w:pPr>
          </w:p>
          <w:p w:rsidR="00024C69" w:rsidRDefault="00231AEE" w14:paraId="53E2CBB0" w14:textId="47F9FF8E">
            <w:pPr>
              <w:rPr>
                <w:sz w:val="16"/>
                <w:szCs w:val="16"/>
              </w:rPr>
            </w:pPr>
            <w:r>
              <w:rPr>
                <w:sz w:val="16"/>
                <w:szCs w:val="16"/>
              </w:rPr>
              <w:t>Managing infrastructure using Terraform, CI/CD pipelines</w:t>
            </w:r>
            <w:r w:rsidR="00B775C6">
              <w:rPr>
                <w:sz w:val="16"/>
                <w:szCs w:val="16"/>
              </w:rPr>
              <w:t xml:space="preserve">, </w:t>
            </w:r>
            <w:r>
              <w:rPr>
                <w:sz w:val="16"/>
                <w:szCs w:val="16"/>
              </w:rPr>
              <w:t xml:space="preserve">container orchestration with </w:t>
            </w:r>
            <w:r w:rsidR="00A47F06">
              <w:rPr>
                <w:sz w:val="16"/>
                <w:szCs w:val="16"/>
              </w:rPr>
              <w:t xml:space="preserve">Docker and </w:t>
            </w:r>
            <w:r>
              <w:rPr>
                <w:sz w:val="16"/>
                <w:szCs w:val="16"/>
              </w:rPr>
              <w:t>Kubernetes cluster.</w:t>
            </w:r>
            <w:r w:rsidR="0064087A">
              <w:rPr>
                <w:sz w:val="16"/>
                <w:szCs w:val="16"/>
              </w:rPr>
              <w:t xml:space="preserve"> </w:t>
            </w:r>
            <w:r>
              <w:rPr>
                <w:sz w:val="16"/>
                <w:szCs w:val="16"/>
              </w:rPr>
              <w:t xml:space="preserve">Experience </w:t>
            </w:r>
            <w:r w:rsidR="006575E6">
              <w:rPr>
                <w:sz w:val="16"/>
                <w:szCs w:val="16"/>
              </w:rPr>
              <w:t xml:space="preserve">in </w:t>
            </w:r>
            <w:r w:rsidR="00FA5AEB">
              <w:rPr>
                <w:sz w:val="16"/>
                <w:szCs w:val="16"/>
              </w:rPr>
              <w:t xml:space="preserve">Microsoft365, </w:t>
            </w:r>
            <w:r w:rsidR="006575E6">
              <w:rPr>
                <w:sz w:val="16"/>
                <w:szCs w:val="16"/>
              </w:rPr>
              <w:t xml:space="preserve">Azure, </w:t>
            </w:r>
            <w:r>
              <w:rPr>
                <w:sz w:val="16"/>
                <w:szCs w:val="16"/>
              </w:rPr>
              <w:t>Microservice</w:t>
            </w:r>
            <w:r w:rsidR="00502556">
              <w:rPr>
                <w:sz w:val="16"/>
                <w:szCs w:val="16"/>
              </w:rPr>
              <w:t xml:space="preserve"> architecture</w:t>
            </w:r>
            <w:r>
              <w:rPr>
                <w:sz w:val="16"/>
                <w:szCs w:val="16"/>
              </w:rPr>
              <w:t>,</w:t>
            </w:r>
            <w:r w:rsidR="00B814C2">
              <w:rPr>
                <w:sz w:val="16"/>
                <w:szCs w:val="16"/>
              </w:rPr>
              <w:t xml:space="preserve"> Cloud Native Apps,</w:t>
            </w:r>
            <w:r w:rsidR="006575E6">
              <w:rPr>
                <w:sz w:val="16"/>
                <w:szCs w:val="16"/>
              </w:rPr>
              <w:t xml:space="preserve"> </w:t>
            </w:r>
            <w:r>
              <w:rPr>
                <w:sz w:val="16"/>
                <w:szCs w:val="16"/>
              </w:rPr>
              <w:t>Full-stack</w:t>
            </w:r>
            <w:r w:rsidR="00502556">
              <w:rPr>
                <w:sz w:val="16"/>
                <w:szCs w:val="16"/>
              </w:rPr>
              <w:t xml:space="preserve"> </w:t>
            </w:r>
            <w:r>
              <w:rPr>
                <w:sz w:val="16"/>
                <w:szCs w:val="16"/>
              </w:rPr>
              <w:t>development including Unit and Integration testing.</w:t>
            </w:r>
          </w:p>
          <w:p w:rsidR="0064087A" w:rsidRDefault="0064087A" w14:paraId="45ED14B9" w14:textId="77777777">
            <w:pPr>
              <w:rPr>
                <w:sz w:val="16"/>
                <w:szCs w:val="16"/>
              </w:rPr>
            </w:pPr>
          </w:p>
          <w:p w:rsidR="00024C69" w:rsidRDefault="00231AEE" w14:paraId="3B8E324F" w14:textId="167C9F04">
            <w:pPr>
              <w:rPr>
                <w:sz w:val="16"/>
                <w:szCs w:val="16"/>
              </w:rPr>
            </w:pPr>
            <w:r>
              <w:rPr>
                <w:sz w:val="16"/>
                <w:szCs w:val="16"/>
              </w:rPr>
              <w:t>Usage of Power BI for reporting and Datadog for monitoring and alerting.</w:t>
            </w:r>
          </w:p>
          <w:p w:rsidR="00024C69" w:rsidRDefault="00231AEE" w14:paraId="592CCB2D" w14:textId="4FB06791">
            <w:pPr>
              <w:rPr>
                <w:sz w:val="16"/>
                <w:szCs w:val="16"/>
              </w:rPr>
            </w:pPr>
            <w:r w:rsidRPr="0379BE60" w:rsidR="00231AEE">
              <w:rPr>
                <w:sz w:val="16"/>
                <w:szCs w:val="16"/>
              </w:rPr>
              <w:t xml:space="preserve">Working in an agile way using scrum in a </w:t>
            </w:r>
            <w:r w:rsidRPr="0379BE60" w:rsidR="2E0C8F09">
              <w:rPr>
                <w:sz w:val="16"/>
                <w:szCs w:val="16"/>
              </w:rPr>
              <w:t xml:space="preserve">small </w:t>
            </w:r>
            <w:r w:rsidRPr="0379BE60" w:rsidR="00231AEE">
              <w:rPr>
                <w:sz w:val="16"/>
                <w:szCs w:val="16"/>
              </w:rPr>
              <w:t xml:space="preserve">team of five people providing quality, latency, stability and performance </w:t>
            </w:r>
            <w:r w:rsidRPr="0379BE60" w:rsidR="0064087A">
              <w:rPr>
                <w:sz w:val="16"/>
                <w:szCs w:val="16"/>
              </w:rPr>
              <w:t xml:space="preserve">carefully </w:t>
            </w:r>
            <w:r w:rsidRPr="0379BE60" w:rsidR="00231AEE">
              <w:rPr>
                <w:sz w:val="16"/>
                <w:szCs w:val="16"/>
              </w:rPr>
              <w:t>following solid principles and design patterns.</w:t>
            </w:r>
          </w:p>
          <w:p w:rsidR="00024C69" w:rsidRDefault="00024C69" w14:paraId="267B6C51" w14:textId="77777777">
            <w:pPr>
              <w:rPr>
                <w:sz w:val="18"/>
                <w:szCs w:val="18"/>
              </w:rPr>
            </w:pPr>
          </w:p>
          <w:p w:rsidR="0379BE60" w:rsidP="0379BE60" w:rsidRDefault="0379BE60" w14:paraId="7C8838DE" w14:textId="6F3FA52F">
            <w:pPr>
              <w:pStyle w:val="Normal"/>
              <w:rPr>
                <w:sz w:val="18"/>
                <w:szCs w:val="18"/>
              </w:rPr>
            </w:pPr>
          </w:p>
          <w:p w:rsidR="00024C69" w:rsidRDefault="00231AEE" w14:paraId="67F739A3" w14:textId="77777777">
            <w:r>
              <w:rPr>
                <w:b/>
                <w:bCs/>
              </w:rPr>
              <w:t>SoftUni – Bulgaria, Sofia</w:t>
            </w:r>
          </w:p>
          <w:p w:rsidR="00024C69" w:rsidRDefault="00231AEE" w14:paraId="126B16BB" w14:textId="11024364">
            <w:pPr>
              <w:pStyle w:val="Heading2"/>
            </w:pPr>
            <w:r w:rsidRPr="0379BE60" w:rsidR="00231AEE">
              <w:rPr>
                <w:b w:val="1"/>
                <w:bCs w:val="1"/>
                <w:sz w:val="18"/>
                <w:szCs w:val="18"/>
              </w:rPr>
              <w:t xml:space="preserve">Software </w:t>
            </w:r>
            <w:r w:rsidRPr="0379BE60" w:rsidR="0402C68A">
              <w:rPr>
                <w:b w:val="1"/>
                <w:bCs w:val="1"/>
                <w:color w:val="808080" w:themeColor="background1" w:themeTint="FF" w:themeShade="80"/>
                <w:sz w:val="18"/>
                <w:szCs w:val="18"/>
              </w:rPr>
              <w:t>Developer</w:t>
            </w:r>
            <w:r w:rsidRPr="0379BE60" w:rsidR="00231AEE">
              <w:rPr>
                <w:b w:val="1"/>
                <w:bCs w:val="1"/>
                <w:color w:val="808080" w:themeColor="background1" w:themeTint="FF" w:themeShade="80"/>
                <w:sz w:val="18"/>
                <w:szCs w:val="18"/>
              </w:rPr>
              <w:t xml:space="preserve">                                         </w:t>
            </w:r>
            <w:r w:rsidRPr="0379BE60" w:rsidR="00231AEE">
              <w:rPr>
                <w:b w:val="1"/>
                <w:bCs w:val="1"/>
                <w:color w:val="808080" w:themeColor="background1" w:themeTint="FF" w:themeShade="80"/>
                <w:sz w:val="18"/>
                <w:szCs w:val="18"/>
                <w:u w:val="single"/>
              </w:rPr>
              <w:t xml:space="preserve">05/12/2016 – 21/12/2018 </w:t>
            </w:r>
            <w:proofErr w:type="gramStart"/>
            <w:r w:rsidRPr="0379BE60" w:rsidR="00231AEE">
              <w:rPr>
                <w:b w:val="1"/>
                <w:bCs w:val="1"/>
                <w:color w:val="808080" w:themeColor="background1" w:themeTint="FF" w:themeShade="80"/>
                <w:sz w:val="18"/>
                <w:szCs w:val="18"/>
                <w:u w:val="single"/>
              </w:rPr>
              <w:t>( 2</w:t>
            </w:r>
            <w:proofErr w:type="gramEnd"/>
            <w:r w:rsidRPr="0379BE60" w:rsidR="00231AEE">
              <w:rPr>
                <w:b w:val="1"/>
                <w:bCs w:val="1"/>
                <w:color w:val="808080" w:themeColor="background1" w:themeTint="FF" w:themeShade="80"/>
                <w:sz w:val="18"/>
                <w:szCs w:val="18"/>
                <w:u w:val="single"/>
              </w:rPr>
              <w:t xml:space="preserve"> </w:t>
            </w:r>
            <w:proofErr w:type="gramStart"/>
            <w:r w:rsidRPr="0379BE60" w:rsidR="00231AEE">
              <w:rPr>
                <w:b w:val="1"/>
                <w:bCs w:val="1"/>
                <w:color w:val="808080" w:themeColor="background1" w:themeTint="FF" w:themeShade="80"/>
                <w:sz w:val="18"/>
                <w:szCs w:val="18"/>
                <w:u w:val="single"/>
              </w:rPr>
              <w:t>years )</w:t>
            </w:r>
            <w:proofErr w:type="gramEnd"/>
            <w:r w:rsidRPr="0379BE60" w:rsidR="00231AEE">
              <w:rPr>
                <w:b w:val="1"/>
                <w:bCs w:val="1"/>
                <w:color w:val="808080" w:themeColor="background1" w:themeTint="FF" w:themeShade="80"/>
                <w:sz w:val="18"/>
                <w:szCs w:val="18"/>
              </w:rPr>
              <w:t xml:space="preserve"> </w:t>
            </w:r>
          </w:p>
          <w:p w:rsidR="00024C69" w:rsidRDefault="00024C69" w14:paraId="3153C8B8" w14:textId="77777777">
            <w:pPr>
              <w:rPr>
                <w:b/>
                <w:bCs/>
                <w:sz w:val="18"/>
                <w:szCs w:val="18"/>
              </w:rPr>
            </w:pPr>
          </w:p>
          <w:p w:rsidR="00024C69" w:rsidRDefault="00231AEE" w14:paraId="76480AF0" w14:textId="72E311A8">
            <w:pPr>
              <w:rPr>
                <w:sz w:val="16"/>
                <w:szCs w:val="16"/>
              </w:rPr>
            </w:pPr>
            <w:r w:rsidRPr="0379BE60" w:rsidR="00231AEE">
              <w:rPr>
                <w:sz w:val="16"/>
                <w:szCs w:val="16"/>
              </w:rPr>
              <w:t xml:space="preserve">Design and deliver backend RESTFULL API’s using </w:t>
            </w:r>
            <w:r w:rsidRPr="0379BE60" w:rsidR="43CBE1E1">
              <w:rPr>
                <w:sz w:val="16"/>
                <w:szCs w:val="16"/>
              </w:rPr>
              <w:t>.NET</w:t>
            </w:r>
            <w:r w:rsidRPr="0379BE60" w:rsidR="00231AEE">
              <w:rPr>
                <w:sz w:val="16"/>
                <w:szCs w:val="16"/>
              </w:rPr>
              <w:t xml:space="preserve"> Core and NodeJS + </w:t>
            </w:r>
            <w:proofErr w:type="spellStart"/>
            <w:r w:rsidRPr="0379BE60" w:rsidR="00231AEE">
              <w:rPr>
                <w:sz w:val="16"/>
                <w:szCs w:val="16"/>
              </w:rPr>
              <w:t>ExpressJS</w:t>
            </w:r>
            <w:proofErr w:type="spellEnd"/>
            <w:r w:rsidRPr="0379BE60" w:rsidR="00231AEE">
              <w:rPr>
                <w:sz w:val="16"/>
                <w:szCs w:val="16"/>
              </w:rPr>
              <w:t>.</w:t>
            </w:r>
          </w:p>
          <w:p w:rsidR="00024C69" w:rsidRDefault="00231AEE" w14:paraId="44D8A00F" w14:textId="764D856B">
            <w:pPr>
              <w:rPr>
                <w:sz w:val="16"/>
                <w:szCs w:val="16"/>
              </w:rPr>
            </w:pPr>
            <w:r w:rsidRPr="0379BE60" w:rsidR="00231AEE">
              <w:rPr>
                <w:sz w:val="16"/>
                <w:szCs w:val="16"/>
              </w:rPr>
              <w:t>Build and release frontend applications with ReactJS</w:t>
            </w:r>
            <w:r w:rsidRPr="0379BE60" w:rsidR="33DC9078">
              <w:rPr>
                <w:sz w:val="16"/>
                <w:szCs w:val="16"/>
              </w:rPr>
              <w:t xml:space="preserve">, </w:t>
            </w:r>
            <w:r w:rsidRPr="0379BE60" w:rsidR="33DC9078">
              <w:rPr>
                <w:sz w:val="16"/>
                <w:szCs w:val="16"/>
              </w:rPr>
              <w:t>Angular</w:t>
            </w:r>
            <w:r w:rsidRPr="0379BE60" w:rsidR="00231AEE">
              <w:rPr>
                <w:sz w:val="16"/>
                <w:szCs w:val="16"/>
              </w:rPr>
              <w:t xml:space="preserve"> and</w:t>
            </w:r>
            <w:r w:rsidRPr="0379BE60" w:rsidR="00231AEE">
              <w:rPr>
                <w:sz w:val="16"/>
                <w:szCs w:val="16"/>
              </w:rPr>
              <w:t xml:space="preserve"> Angular 2+.</w:t>
            </w:r>
          </w:p>
          <w:p w:rsidR="00024C69" w:rsidRDefault="00231AEE" w14:paraId="4581377D" w14:textId="77777777">
            <w:pPr>
              <w:rPr>
                <w:sz w:val="16"/>
                <w:szCs w:val="16"/>
              </w:rPr>
            </w:pPr>
            <w:r>
              <w:rPr>
                <w:sz w:val="16"/>
                <w:szCs w:val="16"/>
              </w:rPr>
              <w:t>Experience with MVC, MVVM, REST, SOAP XML, JSON, YAML, Git, GitHub and more.</w:t>
            </w:r>
          </w:p>
          <w:p w:rsidR="00024C69" w:rsidRDefault="00024C69" w14:paraId="093AA0AA" w14:textId="77777777">
            <w:pPr>
              <w:rPr>
                <w:sz w:val="16"/>
                <w:szCs w:val="16"/>
              </w:rPr>
            </w:pPr>
          </w:p>
          <w:p w:rsidR="006575E6" w:rsidRDefault="00231AEE" w14:paraId="47A8D572" w14:textId="22826289">
            <w:pPr>
              <w:rPr>
                <w:sz w:val="16"/>
                <w:szCs w:val="16"/>
              </w:rPr>
            </w:pPr>
            <w:r>
              <w:rPr>
                <w:sz w:val="16"/>
                <w:szCs w:val="16"/>
              </w:rPr>
              <w:t>Optimizing SQL queries and working on relational databases with SQL, Dapper</w:t>
            </w:r>
            <w:r w:rsidR="0064087A">
              <w:rPr>
                <w:sz w:val="16"/>
                <w:szCs w:val="16"/>
              </w:rPr>
              <w:t xml:space="preserve"> </w:t>
            </w:r>
            <w:r>
              <w:rPr>
                <w:sz w:val="16"/>
                <w:szCs w:val="16"/>
              </w:rPr>
              <w:t xml:space="preserve">and </w:t>
            </w:r>
            <w:r w:rsidR="0064087A">
              <w:rPr>
                <w:sz w:val="16"/>
                <w:szCs w:val="16"/>
              </w:rPr>
              <w:t>EF Core</w:t>
            </w:r>
            <w:r>
              <w:rPr>
                <w:sz w:val="16"/>
                <w:szCs w:val="16"/>
              </w:rPr>
              <w:t>.</w:t>
            </w:r>
          </w:p>
          <w:p w:rsidR="00024C69" w:rsidRDefault="00231AEE" w14:paraId="074BA52F" w14:textId="77777777">
            <w:pPr>
              <w:rPr>
                <w:sz w:val="16"/>
                <w:szCs w:val="16"/>
              </w:rPr>
            </w:pPr>
            <w:r w:rsidRPr="0379BE60" w:rsidR="00231AEE">
              <w:rPr>
                <w:sz w:val="16"/>
                <w:szCs w:val="16"/>
              </w:rPr>
              <w:t>Quickly deliver quality code and meet deadlines on multiple projects using different technologies, languages and frameworks.</w:t>
            </w:r>
          </w:p>
          <w:p w:rsidR="0863DAD6" w:rsidP="0379BE60" w:rsidRDefault="0863DAD6" w14:paraId="0EF6D91D" w14:textId="3DF289E8">
            <w:pPr>
              <w:pStyle w:val="Heading1"/>
              <w:bidi w:val="0"/>
              <w:spacing w:before="480" w:beforeAutospacing="off" w:after="0" w:afterAutospacing="off" w:line="264" w:lineRule="auto"/>
              <w:ind w:left="0" w:right="0"/>
              <w:jc w:val="left"/>
              <w:rPr>
                <w:b w:val="1"/>
                <w:bCs w:val="1"/>
                <w:sz w:val="24"/>
                <w:szCs w:val="24"/>
              </w:rPr>
            </w:pPr>
            <w:r w:rsidRPr="0379BE60" w:rsidR="0863DAD6">
              <w:rPr>
                <w:b w:val="1"/>
                <w:bCs w:val="1"/>
                <w:sz w:val="24"/>
                <w:szCs w:val="24"/>
              </w:rPr>
              <w:t>Achievements</w:t>
            </w:r>
          </w:p>
          <w:p w:rsidR="0863DAD6" w:rsidP="0379BE60" w:rsidRDefault="0863DAD6" w14:paraId="4739B595" w14:textId="1961BFCC">
            <w:pPr>
              <w:pStyle w:val="Normal"/>
              <w:bidi w:val="0"/>
              <w:spacing w:before="0" w:beforeAutospacing="off" w:after="0" w:afterAutospacing="off" w:line="264" w:lineRule="auto"/>
              <w:ind w:left="0" w:right="0"/>
              <w:jc w:val="left"/>
              <w:rPr>
                <w:b w:val="1"/>
                <w:bCs w:val="1"/>
                <w:color w:val="808080" w:themeColor="background1" w:themeTint="FF" w:themeShade="80"/>
                <w:sz w:val="16"/>
                <w:szCs w:val="16"/>
              </w:rPr>
            </w:pPr>
            <w:r w:rsidRPr="0379BE60" w:rsidR="0863DAD6">
              <w:rPr>
                <w:b w:val="1"/>
                <w:bCs w:val="1"/>
                <w:color w:val="808080" w:themeColor="background1" w:themeTint="FF" w:themeShade="80"/>
                <w:sz w:val="16"/>
                <w:szCs w:val="16"/>
              </w:rPr>
              <w:t>Badges:</w:t>
            </w:r>
          </w:p>
          <w:p w:rsidR="5CA07CD4" w:rsidP="0379BE60" w:rsidRDefault="5CA07CD4" w14:paraId="375407F1" w14:textId="247C6EBF">
            <w:pPr>
              <w:pStyle w:val="Normal"/>
              <w:bidi w:val="0"/>
              <w:spacing w:before="0" w:beforeAutospacing="off" w:after="0" w:afterAutospacing="off" w:line="264" w:lineRule="auto"/>
              <w:ind w:left="0" w:right="0"/>
              <w:jc w:val="left"/>
              <w:rPr>
                <w:color w:val="4472C4" w:themeColor="accent1" w:themeTint="FF" w:themeShade="FF"/>
                <w:sz w:val="16"/>
                <w:szCs w:val="16"/>
                <w:u w:val="single"/>
              </w:rPr>
            </w:pPr>
            <w:r w:rsidRPr="0379BE60" w:rsidR="5CA07CD4">
              <w:rPr>
                <w:color w:val="4472C4" w:themeColor="accent1" w:themeTint="FF" w:themeShade="FF"/>
                <w:sz w:val="16"/>
                <w:szCs w:val="16"/>
                <w:u w:val="single"/>
              </w:rPr>
              <w:t>https://github.com/NASOKILA/SoftUni/tree/master/Other/</w:t>
            </w:r>
            <w:r w:rsidRPr="0379BE60" w:rsidR="5CA07CD4">
              <w:rPr>
                <w:color w:val="4472C4" w:themeColor="accent1" w:themeTint="FF" w:themeShade="FF"/>
                <w:sz w:val="16"/>
                <w:szCs w:val="16"/>
                <w:u w:val="single"/>
              </w:rPr>
              <w:t>Badges</w:t>
            </w:r>
          </w:p>
          <w:p w:rsidR="0379BE60" w:rsidP="0379BE60" w:rsidRDefault="0379BE60" w14:paraId="43ECF609" w14:textId="5A9D4ACE">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17A64C5C" w:rsidP="0379BE60" w:rsidRDefault="17A64C5C" w14:paraId="1038F07A" w14:textId="2DDC1E92">
            <w:pPr>
              <w:pStyle w:val="Normal"/>
              <w:bidi w:val="0"/>
              <w:spacing w:before="0" w:beforeAutospacing="off" w:after="0" w:afterAutospacing="off" w:line="264" w:lineRule="auto"/>
              <w:ind w:left="0" w:right="0"/>
              <w:jc w:val="left"/>
            </w:pPr>
            <w:r w:rsidR="17A64C5C">
              <w:rPr/>
              <w:t xml:space="preserve"> </w:t>
            </w:r>
            <w:r w:rsidR="17A64C5C">
              <w:drawing>
                <wp:inline wp14:editId="687689FB" wp14:anchorId="1BD6DA68">
                  <wp:extent cx="832104" cy="825170"/>
                  <wp:effectExtent l="0" t="0" r="0" b="0"/>
                  <wp:docPr id="486099665" name="" title=""/>
                  <wp:cNvGraphicFramePr>
                    <a:graphicFrameLocks noChangeAspect="1"/>
                  </wp:cNvGraphicFramePr>
                  <a:graphic>
                    <a:graphicData uri="http://schemas.openxmlformats.org/drawingml/2006/picture">
                      <pic:pic>
                        <pic:nvPicPr>
                          <pic:cNvPr id="0" name=""/>
                          <pic:cNvPicPr/>
                        </pic:nvPicPr>
                        <pic:blipFill>
                          <a:blip r:embed="R5b9d8bdcb59f48a8">
                            <a:extLst>
                              <a:ext xmlns:a="http://schemas.openxmlformats.org/drawingml/2006/main" uri="{28A0092B-C50C-407E-A947-70E740481C1C}">
                                <a14:useLocalDpi val="0"/>
                              </a:ext>
                            </a:extLst>
                          </a:blip>
                          <a:stretch>
                            <a:fillRect/>
                          </a:stretch>
                        </pic:blipFill>
                        <pic:spPr>
                          <a:xfrm>
                            <a:off x="0" y="0"/>
                            <a:ext cx="832104" cy="825170"/>
                          </a:xfrm>
                          <a:prstGeom prst="rect">
                            <a:avLst/>
                          </a:prstGeom>
                        </pic:spPr>
                      </pic:pic>
                    </a:graphicData>
                  </a:graphic>
                </wp:inline>
              </w:drawing>
            </w:r>
            <w:r w:rsidR="17A64C5C">
              <w:drawing>
                <wp:inline wp14:editId="434271F8" wp14:anchorId="4B876E63">
                  <wp:extent cx="795528" cy="822960"/>
                  <wp:effectExtent l="0" t="0" r="0" b="0"/>
                  <wp:docPr id="285709029" name="" title=""/>
                  <wp:cNvGraphicFramePr>
                    <a:graphicFrameLocks noChangeAspect="1"/>
                  </wp:cNvGraphicFramePr>
                  <a:graphic>
                    <a:graphicData uri="http://schemas.openxmlformats.org/drawingml/2006/picture">
                      <pic:pic>
                        <pic:nvPicPr>
                          <pic:cNvPr id="0" name=""/>
                          <pic:cNvPicPr/>
                        </pic:nvPicPr>
                        <pic:blipFill>
                          <a:blip r:embed="Rd42dc62c0df947f7">
                            <a:extLst>
                              <a:ext xmlns:a="http://schemas.openxmlformats.org/drawingml/2006/main" uri="{28A0092B-C50C-407E-A947-70E740481C1C}">
                                <a14:useLocalDpi val="0"/>
                              </a:ext>
                            </a:extLst>
                          </a:blip>
                          <a:stretch>
                            <a:fillRect/>
                          </a:stretch>
                        </pic:blipFill>
                        <pic:spPr>
                          <a:xfrm>
                            <a:off x="0" y="0"/>
                            <a:ext cx="795528" cy="822960"/>
                          </a:xfrm>
                          <a:prstGeom prst="rect">
                            <a:avLst/>
                          </a:prstGeom>
                        </pic:spPr>
                      </pic:pic>
                    </a:graphicData>
                  </a:graphic>
                </wp:inline>
              </w:drawing>
            </w:r>
            <w:r w:rsidR="2CFDD9E9">
              <w:drawing>
                <wp:inline wp14:editId="2960648F" wp14:anchorId="51F887C9">
                  <wp:extent cx="781812" cy="822960"/>
                  <wp:effectExtent l="0" t="0" r="0" b="0"/>
                  <wp:docPr id="20280702" name="" title=""/>
                  <wp:cNvGraphicFramePr>
                    <a:graphicFrameLocks noChangeAspect="1"/>
                  </wp:cNvGraphicFramePr>
                  <a:graphic>
                    <a:graphicData uri="http://schemas.openxmlformats.org/drawingml/2006/picture">
                      <pic:pic>
                        <pic:nvPicPr>
                          <pic:cNvPr id="0" name=""/>
                          <pic:cNvPicPr/>
                        </pic:nvPicPr>
                        <pic:blipFill>
                          <a:blip r:embed="R287e056ccbf742fd">
                            <a:extLst>
                              <a:ext xmlns:a="http://schemas.openxmlformats.org/drawingml/2006/main" uri="{28A0092B-C50C-407E-A947-70E740481C1C}">
                                <a14:useLocalDpi val="0"/>
                              </a:ext>
                            </a:extLst>
                          </a:blip>
                          <a:stretch>
                            <a:fillRect/>
                          </a:stretch>
                        </pic:blipFill>
                        <pic:spPr>
                          <a:xfrm>
                            <a:off x="0" y="0"/>
                            <a:ext cx="781812" cy="822960"/>
                          </a:xfrm>
                          <a:prstGeom prst="rect">
                            <a:avLst/>
                          </a:prstGeom>
                        </pic:spPr>
                      </pic:pic>
                    </a:graphicData>
                  </a:graphic>
                </wp:inline>
              </w:drawing>
            </w:r>
            <w:r w:rsidR="2CFDD9E9">
              <w:drawing>
                <wp:inline wp14:editId="09AD1078" wp14:anchorId="09FC1ED7">
                  <wp:extent cx="774954" cy="822960"/>
                  <wp:effectExtent l="0" t="0" r="0" b="0"/>
                  <wp:docPr id="1628017656" name="" title=""/>
                  <wp:cNvGraphicFramePr>
                    <a:graphicFrameLocks noChangeAspect="1"/>
                  </wp:cNvGraphicFramePr>
                  <a:graphic>
                    <a:graphicData uri="http://schemas.openxmlformats.org/drawingml/2006/picture">
                      <pic:pic>
                        <pic:nvPicPr>
                          <pic:cNvPr id="0" name=""/>
                          <pic:cNvPicPr/>
                        </pic:nvPicPr>
                        <pic:blipFill>
                          <a:blip r:embed="Ra35b477fe9804bd6">
                            <a:extLst>
                              <a:ext xmlns:a="http://schemas.openxmlformats.org/drawingml/2006/main" uri="{28A0092B-C50C-407E-A947-70E740481C1C}">
                                <a14:useLocalDpi val="0"/>
                              </a:ext>
                            </a:extLst>
                          </a:blip>
                          <a:stretch>
                            <a:fillRect/>
                          </a:stretch>
                        </pic:blipFill>
                        <pic:spPr>
                          <a:xfrm>
                            <a:off x="0" y="0"/>
                            <a:ext cx="774954" cy="822960"/>
                          </a:xfrm>
                          <a:prstGeom prst="rect">
                            <a:avLst/>
                          </a:prstGeom>
                        </pic:spPr>
                      </pic:pic>
                    </a:graphicData>
                  </a:graphic>
                </wp:inline>
              </w:drawing>
            </w:r>
            <w:r w:rsidR="2CFDD9E9">
              <w:drawing>
                <wp:inline wp14:editId="69CC83DD" wp14:anchorId="3803AFDA">
                  <wp:extent cx="822960" cy="822960"/>
                  <wp:effectExtent l="0" t="0" r="0" b="0"/>
                  <wp:docPr id="430019925" name="" title=""/>
                  <wp:cNvGraphicFramePr>
                    <a:graphicFrameLocks noChangeAspect="1"/>
                  </wp:cNvGraphicFramePr>
                  <a:graphic>
                    <a:graphicData uri="http://schemas.openxmlformats.org/drawingml/2006/picture">
                      <pic:pic>
                        <pic:nvPicPr>
                          <pic:cNvPr id="0" name=""/>
                          <pic:cNvPicPr/>
                        </pic:nvPicPr>
                        <pic:blipFill>
                          <a:blip r:embed="R0d94eb72828944b7">
                            <a:extLst>
                              <a:ext xmlns:a="http://schemas.openxmlformats.org/drawingml/2006/main" uri="{28A0092B-C50C-407E-A947-70E740481C1C}">
                                <a14:useLocalDpi val="0"/>
                              </a:ext>
                            </a:extLst>
                          </a:blip>
                          <a:stretch>
                            <a:fillRect/>
                          </a:stretch>
                        </pic:blipFill>
                        <pic:spPr>
                          <a:xfrm>
                            <a:off x="0" y="0"/>
                            <a:ext cx="822960" cy="822960"/>
                          </a:xfrm>
                          <a:prstGeom prst="rect">
                            <a:avLst/>
                          </a:prstGeom>
                        </pic:spPr>
                      </pic:pic>
                    </a:graphicData>
                  </a:graphic>
                </wp:inline>
              </w:drawing>
            </w:r>
          </w:p>
          <w:p w:rsidR="0379BE60" w:rsidP="0379BE60" w:rsidRDefault="0379BE60" w14:paraId="61953203" w14:textId="50CEC6C3">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0863DAD6" w:rsidP="0379BE60" w:rsidRDefault="0863DAD6" w14:paraId="7F3D7827" w14:textId="3BD63E80">
            <w:pPr>
              <w:pStyle w:val="Normal"/>
              <w:bidi w:val="0"/>
              <w:spacing w:before="0" w:beforeAutospacing="off" w:after="0" w:afterAutospacing="off" w:line="264" w:lineRule="auto"/>
              <w:ind w:left="0" w:right="0"/>
              <w:jc w:val="left"/>
              <w:rPr>
                <w:b w:val="1"/>
                <w:bCs w:val="1"/>
                <w:color w:val="808080" w:themeColor="background1" w:themeTint="FF" w:themeShade="80"/>
                <w:sz w:val="16"/>
                <w:szCs w:val="16"/>
              </w:rPr>
            </w:pPr>
            <w:r w:rsidRPr="0379BE60" w:rsidR="0863DAD6">
              <w:rPr>
                <w:b w:val="1"/>
                <w:bCs w:val="1"/>
                <w:color w:val="808080" w:themeColor="background1" w:themeTint="FF" w:themeShade="80"/>
                <w:sz w:val="16"/>
                <w:szCs w:val="16"/>
              </w:rPr>
              <w:t>Diplomas:</w:t>
            </w:r>
          </w:p>
          <w:p w:rsidR="0863DAD6" w:rsidP="0379BE60" w:rsidRDefault="0863DAD6" w14:paraId="042DBF5C" w14:textId="2E2B2F67">
            <w:pPr>
              <w:rPr>
                <w:color w:val="4472C4" w:themeColor="accent1" w:themeTint="FF" w:themeShade="FF"/>
              </w:rPr>
            </w:pPr>
            <w:hyperlink r:id="R323673d2ab594fc8">
              <w:r w:rsidRPr="0379BE60" w:rsidR="0863DAD6">
                <w:rPr>
                  <w:color w:val="4472C4" w:themeColor="accent1" w:themeTint="FF" w:themeShade="FF"/>
                  <w:sz w:val="16"/>
                  <w:szCs w:val="16"/>
                  <w:u w:val="single"/>
                </w:rPr>
                <w:t>https://github.com/NASOKILA/Diplomas-Certificates</w:t>
              </w:r>
            </w:hyperlink>
          </w:p>
          <w:p w:rsidR="59A63539" w:rsidP="0379BE60" w:rsidRDefault="59A63539" w14:paraId="5E9EA6F2" w14:textId="0D6E7058">
            <w:pPr>
              <w:pStyle w:val="Normal"/>
            </w:pPr>
            <w:r w:rsidR="59A63539">
              <w:drawing>
                <wp:inline wp14:editId="032D6DA9" wp14:anchorId="17172246">
                  <wp:extent cx="1561661" cy="1280160"/>
                  <wp:effectExtent l="0" t="0" r="0" b="0"/>
                  <wp:docPr id="1751934798" name="" title=""/>
                  <wp:cNvGraphicFramePr>
                    <a:graphicFrameLocks noChangeAspect="1"/>
                  </wp:cNvGraphicFramePr>
                  <a:graphic>
                    <a:graphicData uri="http://schemas.openxmlformats.org/drawingml/2006/picture">
                      <pic:pic>
                        <pic:nvPicPr>
                          <pic:cNvPr id="0" name=""/>
                          <pic:cNvPicPr/>
                        </pic:nvPicPr>
                        <pic:blipFill>
                          <a:blip r:embed="R1b454e779cfc4f83">
                            <a:extLst>
                              <a:ext xmlns:a="http://schemas.openxmlformats.org/drawingml/2006/main" uri="{28A0092B-C50C-407E-A947-70E740481C1C}">
                                <a14:useLocalDpi val="0"/>
                              </a:ext>
                            </a:extLst>
                          </a:blip>
                          <a:stretch>
                            <a:fillRect/>
                          </a:stretch>
                        </pic:blipFill>
                        <pic:spPr>
                          <a:xfrm>
                            <a:off x="0" y="0"/>
                            <a:ext cx="1561661" cy="1280160"/>
                          </a:xfrm>
                          <a:prstGeom prst="rect">
                            <a:avLst/>
                          </a:prstGeom>
                        </pic:spPr>
                      </pic:pic>
                    </a:graphicData>
                  </a:graphic>
                </wp:inline>
              </w:drawing>
            </w:r>
            <w:r w:rsidR="59A63539">
              <w:drawing>
                <wp:inline wp14:editId="6AA83C92" wp14:anchorId="2191DCFD">
                  <wp:extent cx="904113" cy="1280160"/>
                  <wp:effectExtent l="0" t="0" r="0" b="0"/>
                  <wp:docPr id="1606420861" name="" title=""/>
                  <wp:cNvGraphicFramePr>
                    <a:graphicFrameLocks noChangeAspect="1"/>
                  </wp:cNvGraphicFramePr>
                  <a:graphic>
                    <a:graphicData uri="http://schemas.openxmlformats.org/drawingml/2006/picture">
                      <pic:pic>
                        <pic:nvPicPr>
                          <pic:cNvPr id="0" name=""/>
                          <pic:cNvPicPr/>
                        </pic:nvPicPr>
                        <pic:blipFill>
                          <a:blip r:embed="Rd06c98a12bf64922">
                            <a:extLst>
                              <a:ext xmlns:a="http://schemas.openxmlformats.org/drawingml/2006/main" uri="{28A0092B-C50C-407E-A947-70E740481C1C}">
                                <a14:useLocalDpi val="0"/>
                              </a:ext>
                            </a:extLst>
                          </a:blip>
                          <a:stretch>
                            <a:fillRect/>
                          </a:stretch>
                        </pic:blipFill>
                        <pic:spPr>
                          <a:xfrm>
                            <a:off x="0" y="0"/>
                            <a:ext cx="904113" cy="1280160"/>
                          </a:xfrm>
                          <a:prstGeom prst="rect">
                            <a:avLst/>
                          </a:prstGeom>
                        </pic:spPr>
                      </pic:pic>
                    </a:graphicData>
                  </a:graphic>
                </wp:inline>
              </w:drawing>
            </w:r>
            <w:r w:rsidR="59A63539">
              <w:drawing>
                <wp:inline wp14:editId="22C9C724" wp14:anchorId="07302FE7">
                  <wp:extent cx="906780" cy="1280160"/>
                  <wp:effectExtent l="0" t="0" r="0" b="0"/>
                  <wp:docPr id="159051519" name="" title=""/>
                  <wp:cNvGraphicFramePr>
                    <a:graphicFrameLocks noChangeAspect="1"/>
                  </wp:cNvGraphicFramePr>
                  <a:graphic>
                    <a:graphicData uri="http://schemas.openxmlformats.org/drawingml/2006/picture">
                      <pic:pic>
                        <pic:nvPicPr>
                          <pic:cNvPr id="0" name=""/>
                          <pic:cNvPicPr/>
                        </pic:nvPicPr>
                        <pic:blipFill>
                          <a:blip r:embed="R4c4ac5805b7941b0">
                            <a:extLst>
                              <a:ext xmlns:a="http://schemas.openxmlformats.org/drawingml/2006/main" uri="{28A0092B-C50C-407E-A947-70E740481C1C}">
                                <a14:useLocalDpi val="0"/>
                              </a:ext>
                            </a:extLst>
                          </a:blip>
                          <a:stretch>
                            <a:fillRect/>
                          </a:stretch>
                        </pic:blipFill>
                        <pic:spPr>
                          <a:xfrm>
                            <a:off x="0" y="0"/>
                            <a:ext cx="906780" cy="1280160"/>
                          </a:xfrm>
                          <a:prstGeom prst="rect">
                            <a:avLst/>
                          </a:prstGeom>
                        </pic:spPr>
                      </pic:pic>
                    </a:graphicData>
                  </a:graphic>
                </wp:inline>
              </w:drawing>
            </w:r>
            <w:r w:rsidR="03625588">
              <w:drawing>
                <wp:inline wp14:editId="48AB2D56" wp14:anchorId="2B506141">
                  <wp:extent cx="901446" cy="1280160"/>
                  <wp:effectExtent l="0" t="0" r="0" b="0"/>
                  <wp:docPr id="1150172040" name="" title=""/>
                  <wp:cNvGraphicFramePr>
                    <a:graphicFrameLocks noChangeAspect="1"/>
                  </wp:cNvGraphicFramePr>
                  <a:graphic>
                    <a:graphicData uri="http://schemas.openxmlformats.org/drawingml/2006/picture">
                      <pic:pic>
                        <pic:nvPicPr>
                          <pic:cNvPr id="0" name=""/>
                          <pic:cNvPicPr/>
                        </pic:nvPicPr>
                        <pic:blipFill>
                          <a:blip r:embed="R0d35742a6fc84755">
                            <a:extLst>
                              <a:ext xmlns:a="http://schemas.openxmlformats.org/drawingml/2006/main" uri="{28A0092B-C50C-407E-A947-70E740481C1C}">
                                <a14:useLocalDpi val="0"/>
                              </a:ext>
                            </a:extLst>
                          </a:blip>
                          <a:stretch>
                            <a:fillRect/>
                          </a:stretch>
                        </pic:blipFill>
                        <pic:spPr>
                          <a:xfrm>
                            <a:off x="0" y="0"/>
                            <a:ext cx="901446" cy="1280160"/>
                          </a:xfrm>
                          <a:prstGeom prst="rect">
                            <a:avLst/>
                          </a:prstGeom>
                        </pic:spPr>
                      </pic:pic>
                    </a:graphicData>
                  </a:graphic>
                </wp:inline>
              </w:drawing>
            </w:r>
          </w:p>
          <w:p w:rsidR="0379BE60" w:rsidP="0379BE60" w:rsidRDefault="0379BE60" w14:paraId="58910A46" w14:textId="649F8816">
            <w:pPr>
              <w:pStyle w:val="Normal"/>
              <w:bidi w:val="0"/>
              <w:rPr>
                <w:color w:val="808080" w:themeColor="background1" w:themeTint="FF" w:themeShade="80"/>
                <w:sz w:val="16"/>
                <w:szCs w:val="16"/>
              </w:rPr>
            </w:pPr>
          </w:p>
          <w:p w:rsidR="66DB21EF" w:rsidP="0379BE60" w:rsidRDefault="66DB21EF" w14:paraId="65E6019A" w14:textId="1219301F">
            <w:pPr>
              <w:pStyle w:val="Normal"/>
              <w:bidi w:val="0"/>
              <w:rPr>
                <w:b w:val="1"/>
                <w:bCs w:val="1"/>
                <w:color w:val="808080" w:themeColor="background1" w:themeTint="FF" w:themeShade="80"/>
                <w:sz w:val="16"/>
                <w:szCs w:val="16"/>
              </w:rPr>
            </w:pPr>
            <w:r w:rsidRPr="0379BE60" w:rsidR="66DB21EF">
              <w:rPr>
                <w:b w:val="1"/>
                <w:bCs w:val="1"/>
                <w:color w:val="808080" w:themeColor="background1" w:themeTint="FF" w:themeShade="80"/>
                <w:sz w:val="16"/>
                <w:szCs w:val="16"/>
              </w:rPr>
              <w:t>Certificates:</w:t>
            </w:r>
          </w:p>
          <w:p w:rsidR="2E92A1F6" w:rsidP="0379BE60" w:rsidRDefault="2E92A1F6" w14:paraId="6B7F6C2A" w14:textId="100CBE4F">
            <w:pPr>
              <w:pStyle w:val="Normal"/>
              <w:bidi w:val="0"/>
              <w:rPr>
                <w:color w:val="4472C4" w:themeColor="accent1" w:themeTint="FF" w:themeShade="FF"/>
                <w:sz w:val="16"/>
                <w:szCs w:val="16"/>
                <w:u w:val="single"/>
              </w:rPr>
            </w:pPr>
            <w:r w:rsidRPr="0379BE60" w:rsidR="2E92A1F6">
              <w:rPr>
                <w:color w:val="4472C4" w:themeColor="accent1" w:themeTint="FF" w:themeShade="FF"/>
                <w:sz w:val="16"/>
                <w:szCs w:val="16"/>
                <w:u w:val="single"/>
              </w:rPr>
              <w:t>https://github.com/NASOKILA/Diplomas-Certificates/tree/master/Certificates</w:t>
            </w:r>
          </w:p>
          <w:p w:rsidR="66DB21EF" w:rsidP="0379BE60" w:rsidRDefault="66DB21EF" w14:paraId="541B48BF">
            <w:pPr>
              <w:pStyle w:val="Heading1"/>
            </w:pPr>
            <w:r w:rsidRPr="0379BE60" w:rsidR="66DB21EF">
              <w:rPr>
                <w:b w:val="1"/>
                <w:bCs w:val="1"/>
                <w:sz w:val="24"/>
                <w:szCs w:val="24"/>
              </w:rPr>
              <w:t>personal projects</w:t>
            </w:r>
          </w:p>
          <w:p w:rsidR="66DB21EF" w:rsidP="0379BE60" w:rsidRDefault="66DB21EF" w14:paraId="32517C0E" w14:textId="1CE33D94">
            <w:pPr>
              <w:rPr>
                <w:sz w:val="16"/>
                <w:szCs w:val="16"/>
              </w:rPr>
            </w:pPr>
            <w:r w:rsidRPr="0379BE60" w:rsidR="66DB21EF">
              <w:rPr>
                <w:sz w:val="16"/>
                <w:szCs w:val="16"/>
              </w:rPr>
              <w:t xml:space="preserve">.NET Core </w:t>
            </w:r>
          </w:p>
          <w:p w:rsidR="66DB21EF" w:rsidRDefault="66DB21EF" w14:paraId="57BB54B3">
            <w:hyperlink r:id="R94b3235975204479">
              <w:r w:rsidRPr="0379BE60" w:rsidR="66DB21EF">
                <w:rPr>
                  <w:rStyle w:val="Hyperlink"/>
                  <w:sz w:val="16"/>
                  <w:szCs w:val="16"/>
                </w:rPr>
                <w:t>https://github.com/NASOKILA/Tangy-Restaurant</w:t>
              </w:r>
            </w:hyperlink>
            <w:r w:rsidRPr="0379BE60" w:rsidR="66DB21EF">
              <w:rPr>
                <w:color w:val="B85B22"/>
                <w:sz w:val="16"/>
                <w:szCs w:val="16"/>
                <w:u w:val="single"/>
              </w:rPr>
              <w:t xml:space="preserve"> </w:t>
            </w:r>
          </w:p>
          <w:p w:rsidR="0379BE60" w:rsidP="0379BE60" w:rsidRDefault="0379BE60" w14:paraId="3D07F39A">
            <w:pPr>
              <w:rPr>
                <w:color w:val="B85B22"/>
                <w:sz w:val="16"/>
                <w:szCs w:val="16"/>
                <w:u w:val="single"/>
              </w:rPr>
            </w:pPr>
          </w:p>
          <w:p w:rsidR="66DB21EF" w:rsidRDefault="66DB21EF" w14:paraId="7C95512C" w14:textId="3A370B4E">
            <w:r w:rsidRPr="0379BE60" w:rsidR="66DB21EF">
              <w:rPr>
                <w:sz w:val="16"/>
                <w:szCs w:val="16"/>
              </w:rPr>
              <w:t xml:space="preserve">.NET Core and ReactJS </w:t>
            </w:r>
          </w:p>
          <w:p w:rsidR="66DB21EF" w:rsidRDefault="66DB21EF" w14:paraId="37EE07F2">
            <w:hyperlink r:id="Rf2aa320dc0dd4b6f">
              <w:r w:rsidRPr="0379BE60" w:rsidR="66DB21EF">
                <w:rPr>
                  <w:rStyle w:val="Hyperlink"/>
                  <w:sz w:val="16"/>
                  <w:szCs w:val="16"/>
                </w:rPr>
                <w:t>https://github.com/NASOKILA/todolist.backend</w:t>
              </w:r>
            </w:hyperlink>
          </w:p>
          <w:p w:rsidR="66DB21EF" w:rsidRDefault="66DB21EF" w14:paraId="5F65C418">
            <w:hyperlink r:id="R3aedc91a7ba446dd">
              <w:r w:rsidRPr="0379BE60" w:rsidR="66DB21EF">
                <w:rPr>
                  <w:rStyle w:val="Hyperlink"/>
                  <w:sz w:val="16"/>
                  <w:szCs w:val="16"/>
                </w:rPr>
                <w:t>https://github.com/NASOKILA/todolist.frontend</w:t>
              </w:r>
            </w:hyperlink>
            <w:r w:rsidRPr="0379BE60" w:rsidR="66DB21EF">
              <w:rPr>
                <w:color w:val="B85B22"/>
                <w:sz w:val="16"/>
                <w:szCs w:val="16"/>
                <w:u w:val="single"/>
              </w:rPr>
              <w:t xml:space="preserve"> </w:t>
            </w:r>
          </w:p>
          <w:p w:rsidR="0379BE60" w:rsidP="0379BE60" w:rsidRDefault="0379BE60" w14:paraId="1F513105">
            <w:pPr>
              <w:rPr>
                <w:color w:val="B85B22"/>
                <w:sz w:val="16"/>
                <w:szCs w:val="16"/>
                <w:u w:val="single"/>
              </w:rPr>
            </w:pPr>
          </w:p>
          <w:p w:rsidR="66DB21EF" w:rsidP="0379BE60" w:rsidRDefault="66DB21EF" w14:paraId="5D64BDDC">
            <w:pPr>
              <w:rPr>
                <w:sz w:val="16"/>
                <w:szCs w:val="16"/>
              </w:rPr>
            </w:pPr>
            <w:r w:rsidRPr="0379BE60" w:rsidR="66DB21EF">
              <w:rPr>
                <w:sz w:val="16"/>
                <w:szCs w:val="16"/>
              </w:rPr>
              <w:t xml:space="preserve">Angular </w:t>
            </w:r>
          </w:p>
          <w:p w:rsidR="66DB21EF" w:rsidRDefault="66DB21EF" w14:paraId="0D8C2867">
            <w:hyperlink r:id="R462c598016cd4140">
              <w:r w:rsidRPr="0379BE60" w:rsidR="66DB21EF">
                <w:rPr>
                  <w:rStyle w:val="Hyperlink"/>
                  <w:sz w:val="16"/>
                  <w:szCs w:val="16"/>
                </w:rPr>
                <w:t>https://nasokila.github.io/comix-shop</w:t>
              </w:r>
            </w:hyperlink>
            <w:r w:rsidRPr="0379BE60" w:rsidR="66DB21EF">
              <w:rPr>
                <w:sz w:val="16"/>
                <w:szCs w:val="16"/>
              </w:rPr>
              <w:t xml:space="preserve"> </w:t>
            </w:r>
          </w:p>
          <w:p w:rsidR="66DB21EF" w:rsidRDefault="66DB21EF" w14:paraId="00796914">
            <w:hyperlink r:id="R6f8a5cae3231413a">
              <w:r w:rsidRPr="0379BE60" w:rsidR="66DB21EF">
                <w:rPr>
                  <w:rStyle w:val="Hyperlink"/>
                  <w:rFonts w:eastAsia="Quattrocento Sans" w:cs="Quattrocento Sans"/>
                  <w:sz w:val="16"/>
                  <w:szCs w:val="16"/>
                </w:rPr>
                <w:t>https://github.com/NASOKILA/Portfolio-Projects/tree/comix-shop</w:t>
              </w:r>
            </w:hyperlink>
          </w:p>
          <w:p w:rsidR="0379BE60" w:rsidP="0379BE60" w:rsidRDefault="0379BE60" w14:paraId="5F2946CD" w14:textId="19B7196D">
            <w:pPr>
              <w:pStyle w:val="Normal"/>
            </w:pPr>
          </w:p>
          <w:p w:rsidR="2FDD769D" w:rsidP="0379BE60" w:rsidRDefault="2FDD769D" w14:paraId="12A6A794">
            <w:pPr>
              <w:pStyle w:val="Heading1"/>
              <w:rPr>
                <w:b w:val="1"/>
                <w:bCs w:val="1"/>
                <w:sz w:val="24"/>
                <w:szCs w:val="24"/>
              </w:rPr>
            </w:pPr>
            <w:r w:rsidRPr="0379BE60" w:rsidR="2FDD769D">
              <w:rPr>
                <w:b w:val="1"/>
                <w:bCs w:val="1"/>
                <w:sz w:val="24"/>
                <w:szCs w:val="24"/>
              </w:rPr>
              <w:t>Technical skills</w:t>
            </w:r>
          </w:p>
          <w:p w:rsidR="2FDD769D" w:rsidP="0379BE60" w:rsidRDefault="2FDD769D" w14:paraId="526E513C" w14:textId="2F1304CF">
            <w:pPr>
              <w:pStyle w:val="Normal"/>
              <w:rPr>
                <w:color w:val="808080" w:themeColor="background1" w:themeTint="FF" w:themeShade="80"/>
                <w:sz w:val="16"/>
                <w:szCs w:val="16"/>
              </w:rPr>
            </w:pPr>
            <w:r w:rsidRPr="0379BE60" w:rsidR="2FDD769D">
              <w:rPr>
                <w:color w:val="808080" w:themeColor="background1" w:themeTint="FF" w:themeShade="80"/>
                <w:sz w:val="16"/>
                <w:szCs w:val="16"/>
              </w:rPr>
              <w:t>Agile Methodologies, Scrum, Cloud, Microservices, Serverless, Docker, C#, .NET Core, Node.</w:t>
            </w:r>
            <w:proofErr w:type="spellStart"/>
            <w:r w:rsidRPr="0379BE60" w:rsidR="2FDD769D">
              <w:rPr>
                <w:color w:val="808080" w:themeColor="background1" w:themeTint="FF" w:themeShade="80"/>
                <w:sz w:val="16"/>
                <w:szCs w:val="16"/>
              </w:rPr>
              <w:t>js</w:t>
            </w:r>
            <w:proofErr w:type="spellEnd"/>
            <w:r w:rsidRPr="0379BE60" w:rsidR="2FDD769D">
              <w:rPr>
                <w:color w:val="808080" w:themeColor="background1" w:themeTint="FF" w:themeShade="80"/>
                <w:sz w:val="16"/>
                <w:szCs w:val="16"/>
              </w:rPr>
              <w:t xml:space="preserve"> &amp; Express.</w:t>
            </w:r>
            <w:proofErr w:type="spellStart"/>
            <w:r w:rsidRPr="0379BE60" w:rsidR="2FDD769D">
              <w:rPr>
                <w:color w:val="808080" w:themeColor="background1" w:themeTint="FF" w:themeShade="80"/>
                <w:sz w:val="16"/>
                <w:szCs w:val="16"/>
              </w:rPr>
              <w:t>js</w:t>
            </w:r>
            <w:proofErr w:type="spellEnd"/>
            <w:r w:rsidRPr="0379BE60" w:rsidR="2FDD769D">
              <w:rPr>
                <w:color w:val="808080" w:themeColor="background1" w:themeTint="FF" w:themeShade="80"/>
                <w:sz w:val="16"/>
                <w:szCs w:val="16"/>
              </w:rPr>
              <w:t>, MVC &amp; MVVM, RESTFUL APIs, SQL, Mongo DB, ReactJS, Angular, Redux, TypeScript, JavaScript, jQuery, Bootstrap, SOLID Principles, Design Patterns, HTML5 &amp; CSS3, Less &amp; Sass, Git, GitHub, Bitbucket.</w:t>
            </w:r>
          </w:p>
          <w:p w:rsidR="0379BE60" w:rsidP="0379BE60" w:rsidRDefault="0379BE60" w14:paraId="47BC313C" w14:textId="1E0D825E">
            <w:pPr>
              <w:rPr>
                <w:color w:val="808080" w:themeColor="background1" w:themeTint="FF" w:themeShade="80"/>
                <w:sz w:val="16"/>
                <w:szCs w:val="16"/>
              </w:rPr>
            </w:pPr>
          </w:p>
          <w:p w:rsidR="2FDD769D" w:rsidP="0379BE60" w:rsidRDefault="2FDD769D" w14:paraId="399C0BEA" w14:textId="33F94C7F">
            <w:pPr>
              <w:pStyle w:val="Normal"/>
              <w:rPr>
                <w:color w:val="808080" w:themeColor="background1" w:themeTint="FF" w:themeShade="80"/>
                <w:sz w:val="16"/>
                <w:szCs w:val="16"/>
              </w:rPr>
            </w:pPr>
            <w:r w:rsidRPr="0379BE60" w:rsidR="2FDD769D">
              <w:rPr>
                <w:rFonts w:ascii="Century Gothic" w:hAnsi="Century Gothic" w:eastAsia="Century Gothic" w:cs="Century Gothic"/>
                <w:noProof w:val="0"/>
                <w:sz w:val="16"/>
                <w:szCs w:val="16"/>
                <w:lang w:val="en-US"/>
              </w:rPr>
              <w:t xml:space="preserve">Web Development, TDD, BDD, Cucumber, Prettier, JS and TS Linters, Husky, Styled components Jest, Enzyme, React Testing Library. Mobile Development, React Native, C# .NET Framework, .NET Core, ASP.NET, CQRS, Azure Functions, REST APIs, SOAP, OOP, Redis Cache, EventStore, </w:t>
            </w:r>
            <w:proofErr w:type="spellStart"/>
            <w:r w:rsidRPr="0379BE60" w:rsidR="2FDD769D">
              <w:rPr>
                <w:rFonts w:ascii="Century Gothic" w:hAnsi="Century Gothic" w:eastAsia="Century Gothic" w:cs="Century Gothic"/>
                <w:noProof w:val="0"/>
                <w:sz w:val="16"/>
                <w:szCs w:val="16"/>
                <w:lang w:val="en-US"/>
              </w:rPr>
              <w:t>NUnit</w:t>
            </w:r>
            <w:proofErr w:type="spellEnd"/>
            <w:r w:rsidRPr="0379BE60" w:rsidR="2FDD769D">
              <w:rPr>
                <w:rFonts w:ascii="Century Gothic" w:hAnsi="Century Gothic" w:eastAsia="Century Gothic" w:cs="Century Gothic"/>
                <w:noProof w:val="0"/>
                <w:sz w:val="16"/>
                <w:szCs w:val="16"/>
                <w:lang w:val="en-US"/>
              </w:rPr>
              <w:t xml:space="preserve">, </w:t>
            </w:r>
            <w:proofErr w:type="spellStart"/>
            <w:r w:rsidRPr="0379BE60" w:rsidR="2FDD769D">
              <w:rPr>
                <w:rFonts w:ascii="Century Gothic" w:hAnsi="Century Gothic" w:eastAsia="Century Gothic" w:cs="Century Gothic"/>
                <w:noProof w:val="0"/>
                <w:sz w:val="16"/>
                <w:szCs w:val="16"/>
                <w:lang w:val="en-US"/>
              </w:rPr>
              <w:t>XUnit</w:t>
            </w:r>
            <w:proofErr w:type="spellEnd"/>
            <w:r w:rsidRPr="0379BE60" w:rsidR="2FDD769D">
              <w:rPr>
                <w:rFonts w:ascii="Century Gothic" w:hAnsi="Century Gothic" w:eastAsia="Century Gothic" w:cs="Century Gothic"/>
                <w:noProof w:val="0"/>
                <w:sz w:val="16"/>
                <w:szCs w:val="16"/>
                <w:lang w:val="en-US"/>
              </w:rPr>
              <w:t xml:space="preserve"> &amp; </w:t>
            </w:r>
            <w:proofErr w:type="spellStart"/>
            <w:r w:rsidRPr="0379BE60" w:rsidR="2FDD769D">
              <w:rPr>
                <w:rFonts w:ascii="Century Gothic" w:hAnsi="Century Gothic" w:eastAsia="Century Gothic" w:cs="Century Gothic"/>
                <w:noProof w:val="0"/>
                <w:sz w:val="16"/>
                <w:szCs w:val="16"/>
                <w:lang w:val="en-US"/>
              </w:rPr>
              <w:t>Specflow</w:t>
            </w:r>
            <w:proofErr w:type="spellEnd"/>
            <w:r w:rsidRPr="0379BE60" w:rsidR="2FDD769D">
              <w:rPr>
                <w:rFonts w:ascii="Century Gothic" w:hAnsi="Century Gothic" w:eastAsia="Century Gothic" w:cs="Century Gothic"/>
                <w:noProof w:val="0"/>
                <w:sz w:val="16"/>
                <w:szCs w:val="16"/>
                <w:lang w:val="en-US"/>
              </w:rPr>
              <w:t xml:space="preserve">, Selenium, Microsoft SQL Server, SQL, TSQL, MySQL, PostgreSQL, MongoDB, Firebase, </w:t>
            </w:r>
            <w:proofErr w:type="spellStart"/>
            <w:r w:rsidRPr="0379BE60" w:rsidR="2FDD769D">
              <w:rPr>
                <w:rFonts w:ascii="Century Gothic" w:hAnsi="Century Gothic" w:eastAsia="Century Gothic" w:cs="Century Gothic"/>
                <w:noProof w:val="0"/>
                <w:sz w:val="16"/>
                <w:szCs w:val="16"/>
                <w:lang w:val="en-US"/>
              </w:rPr>
              <w:t>Kinvey</w:t>
            </w:r>
            <w:proofErr w:type="spellEnd"/>
            <w:r w:rsidRPr="0379BE60" w:rsidR="2FDD769D">
              <w:rPr>
                <w:rFonts w:ascii="Century Gothic" w:hAnsi="Century Gothic" w:eastAsia="Century Gothic" w:cs="Century Gothic"/>
                <w:noProof w:val="0"/>
                <w:sz w:val="16"/>
                <w:szCs w:val="16"/>
                <w:lang w:val="en-US"/>
              </w:rPr>
              <w:t>.</w:t>
            </w:r>
          </w:p>
          <w:p w:rsidR="0379BE60" w:rsidP="0379BE60" w:rsidRDefault="0379BE60" w14:paraId="33D0791D" w14:textId="2DA77C42">
            <w:pPr>
              <w:pStyle w:val="Normal"/>
              <w:rPr>
                <w:rFonts w:ascii="Century Gothic" w:hAnsi="Century Gothic" w:eastAsia="Century Gothic" w:cs="Century Gothic"/>
                <w:noProof w:val="0"/>
                <w:sz w:val="16"/>
                <w:szCs w:val="16"/>
                <w:lang w:val="en-US"/>
              </w:rPr>
            </w:pPr>
          </w:p>
          <w:p w:rsidR="2FDD769D" w:rsidP="0379BE60" w:rsidRDefault="2FDD769D" w14:paraId="0FA1F9B0" w14:textId="33EC5B59">
            <w:pPr>
              <w:pStyle w:val="Normal"/>
              <w:rPr>
                <w:color w:val="808080" w:themeColor="background1" w:themeTint="FF" w:themeShade="80"/>
                <w:sz w:val="16"/>
                <w:szCs w:val="16"/>
              </w:rPr>
            </w:pPr>
            <w:r w:rsidRPr="0379BE60" w:rsidR="2FDD769D">
              <w:rPr>
                <w:rFonts w:ascii="Century Gothic" w:hAnsi="Century Gothic" w:eastAsia="Century Gothic" w:cs="Century Gothic"/>
                <w:noProof w:val="0"/>
                <w:sz w:val="16"/>
                <w:szCs w:val="16"/>
                <w:lang w:val="en-US"/>
              </w:rPr>
              <w:t xml:space="preserve">AKS, EKS, CI/CD Pipelines, </w:t>
            </w:r>
            <w:proofErr w:type="spellStart"/>
            <w:r w:rsidRPr="0379BE60" w:rsidR="2FDD769D">
              <w:rPr>
                <w:rFonts w:ascii="Century Gothic" w:hAnsi="Century Gothic" w:eastAsia="Century Gothic" w:cs="Century Gothic"/>
                <w:noProof w:val="0"/>
                <w:sz w:val="16"/>
                <w:szCs w:val="16"/>
                <w:lang w:val="en-US"/>
              </w:rPr>
              <w:t>HashiCorp</w:t>
            </w:r>
            <w:proofErr w:type="spellEnd"/>
            <w:r w:rsidRPr="0379BE60" w:rsidR="2FDD769D">
              <w:rPr>
                <w:rFonts w:ascii="Century Gothic" w:hAnsi="Century Gothic" w:eastAsia="Century Gothic" w:cs="Century Gothic"/>
                <w:noProof w:val="0"/>
                <w:sz w:val="16"/>
                <w:szCs w:val="16"/>
                <w:lang w:val="en-US"/>
              </w:rPr>
              <w:t xml:space="preserve"> Terraform, AWS, S3, SNS, Lambda, Azure Signal R, Key vaults, AAD, Redis Cache, Container Registry, App Services, Azure Cosmos Db, Service Bus, Event Hubs., DevOps, Jira, XML, JSON, Agile, Scrum, Solid Principles, Design Patterns, Netlify CMS, Gatsby, WordPress, PrestaShop, SAS, Figma Designs, Postman.</w:t>
            </w:r>
          </w:p>
          <w:p w:rsidR="0379BE60" w:rsidP="0379BE60" w:rsidRDefault="0379BE60" w14:paraId="10796431" w14:textId="7AA7974D">
            <w:pPr>
              <w:pStyle w:val="Normal"/>
              <w:rPr>
                <w:rFonts w:ascii="Century Gothic" w:hAnsi="Century Gothic" w:eastAsia="Century Gothic" w:cs="Century Gothic"/>
                <w:noProof w:val="0"/>
                <w:sz w:val="16"/>
                <w:szCs w:val="16"/>
                <w:lang w:val="en-US"/>
              </w:rPr>
            </w:pPr>
          </w:p>
          <w:p w:rsidR="2FDD769D" w:rsidP="0379BE60" w:rsidRDefault="2FDD769D" w14:paraId="44FF1E8A" w14:textId="24500BB9">
            <w:pPr>
              <w:pStyle w:val="Normal"/>
              <w:rPr>
                <w:rFonts w:ascii="Century Gothic" w:hAnsi="Century Gothic" w:eastAsia="Century Gothic" w:cs="Century Gothic"/>
                <w:noProof w:val="0"/>
                <w:sz w:val="16"/>
                <w:szCs w:val="16"/>
                <w:lang w:val="en-US"/>
              </w:rPr>
            </w:pPr>
            <w:r w:rsidRPr="0379BE60" w:rsidR="2FDD769D">
              <w:rPr>
                <w:rFonts w:ascii="Century Gothic" w:hAnsi="Century Gothic" w:eastAsia="Century Gothic" w:cs="Century Gothic"/>
                <w:noProof w:val="0"/>
                <w:sz w:val="16"/>
                <w:szCs w:val="16"/>
                <w:lang w:val="en-US"/>
              </w:rPr>
              <w:t xml:space="preserve">External Services, Auth0, HubSpot, Sentry, GoDaddy, </w:t>
            </w:r>
            <w:proofErr w:type="spellStart"/>
            <w:r w:rsidRPr="0379BE60" w:rsidR="2FDD769D">
              <w:rPr>
                <w:rFonts w:ascii="Century Gothic" w:hAnsi="Century Gothic" w:eastAsia="Century Gothic" w:cs="Century Gothic"/>
                <w:noProof w:val="0"/>
                <w:sz w:val="16"/>
                <w:szCs w:val="16"/>
                <w:lang w:val="en-US"/>
              </w:rPr>
              <w:t>PowerBI</w:t>
            </w:r>
            <w:proofErr w:type="spellEnd"/>
            <w:r w:rsidRPr="0379BE60" w:rsidR="2FDD769D">
              <w:rPr>
                <w:rFonts w:ascii="Century Gothic" w:hAnsi="Century Gothic" w:eastAsia="Century Gothic" w:cs="Century Gothic"/>
                <w:noProof w:val="0"/>
                <w:sz w:val="16"/>
                <w:szCs w:val="16"/>
                <w:lang w:val="en-US"/>
              </w:rPr>
              <w:t>, Figma, Google Tag Manager, Google Analytics, Datadog and more.</w:t>
            </w:r>
          </w:p>
          <w:p w:rsidR="0379BE60" w:rsidP="0379BE60" w:rsidRDefault="0379BE60" w14:paraId="7DE88448" w14:textId="598AC98A">
            <w:pPr>
              <w:pStyle w:val="Normal"/>
              <w:bidi w:val="0"/>
              <w:spacing w:before="0" w:beforeAutospacing="off" w:after="0" w:afterAutospacing="off" w:line="264" w:lineRule="auto"/>
              <w:ind w:left="0" w:right="0"/>
              <w:jc w:val="left"/>
              <w:rPr>
                <w:color w:val="808080" w:themeColor="background1" w:themeTint="FF" w:themeShade="80"/>
                <w:sz w:val="16"/>
                <w:szCs w:val="16"/>
              </w:rPr>
            </w:pPr>
          </w:p>
          <w:p w:rsidR="00024C69" w:rsidRDefault="00231AEE" w14:paraId="303CB26E" w14:textId="77777777">
            <w:pPr>
              <w:pStyle w:val="Heading1"/>
              <w:rPr>
                <w:b/>
                <w:bCs/>
                <w:sz w:val="24"/>
                <w:szCs w:val="24"/>
              </w:rPr>
            </w:pPr>
            <w:r>
              <w:rPr>
                <w:b/>
                <w:bCs/>
                <w:sz w:val="24"/>
                <w:szCs w:val="24"/>
              </w:rPr>
              <w:t>languages</w:t>
            </w:r>
          </w:p>
          <w:p w:rsidRPr="00502556" w:rsidR="00502556" w:rsidRDefault="00231AEE" w14:paraId="2395F204" w14:textId="4A99C9BB">
            <w:pPr>
              <w:rPr>
                <w:color w:val="808080" w:themeColor="background1" w:themeShade="80"/>
                <w:sz w:val="16"/>
                <w:szCs w:val="16"/>
              </w:rPr>
            </w:pPr>
            <w:r w:rsidRPr="0379BE60" w:rsidR="00231AEE">
              <w:rPr>
                <w:color w:val="808080" w:themeColor="background1" w:themeTint="FF" w:themeShade="80"/>
                <w:sz w:val="16"/>
                <w:szCs w:val="16"/>
              </w:rPr>
              <w:t>E</w:t>
            </w:r>
            <w:r w:rsidRPr="0379BE60" w:rsidR="1510B2AC">
              <w:rPr>
                <w:color w:val="808080" w:themeColor="background1" w:themeTint="FF" w:themeShade="80"/>
                <w:sz w:val="16"/>
                <w:szCs w:val="16"/>
              </w:rPr>
              <w:t>NGLISH</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I</w:t>
            </w:r>
            <w:r w:rsidRPr="0379BE60" w:rsidR="4840EFBC">
              <w:rPr>
                <w:color w:val="808080" w:themeColor="background1" w:themeTint="FF" w:themeShade="80"/>
                <w:sz w:val="16"/>
                <w:szCs w:val="16"/>
              </w:rPr>
              <w:t>TALIAN</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S</w:t>
            </w:r>
            <w:r w:rsidRPr="0379BE60" w:rsidR="425FCB3C">
              <w:rPr>
                <w:color w:val="808080" w:themeColor="background1" w:themeTint="FF" w:themeShade="80"/>
                <w:sz w:val="16"/>
                <w:szCs w:val="16"/>
              </w:rPr>
              <w:t>PANISH</w:t>
            </w:r>
            <w:r w:rsidRPr="0379BE60" w:rsidR="00231AEE">
              <w:rPr>
                <w:color w:val="808080" w:themeColor="background1" w:themeTint="FF" w:themeShade="80"/>
                <w:sz w:val="16"/>
                <w:szCs w:val="16"/>
              </w:rPr>
              <w:t xml:space="preserve"> </w:t>
            </w:r>
            <w:r w:rsidRPr="0379BE60" w:rsidR="00231AEE">
              <w:rPr>
                <w:b w:val="1"/>
                <w:bCs w:val="1"/>
                <w:color w:val="808080" w:themeColor="background1" w:themeTint="FF" w:themeShade="80"/>
                <w:sz w:val="16"/>
                <w:szCs w:val="16"/>
              </w:rPr>
              <w:t>|</w:t>
            </w:r>
            <w:r w:rsidRPr="0379BE60" w:rsidR="00231AEE">
              <w:rPr>
                <w:color w:val="808080" w:themeColor="background1" w:themeTint="FF" w:themeShade="80"/>
                <w:sz w:val="16"/>
                <w:szCs w:val="16"/>
              </w:rPr>
              <w:t xml:space="preserve"> B</w:t>
            </w:r>
            <w:r w:rsidRPr="0379BE60" w:rsidR="0A3CA79C">
              <w:rPr>
                <w:color w:val="808080" w:themeColor="background1" w:themeTint="FF" w:themeShade="80"/>
                <w:sz w:val="16"/>
                <w:szCs w:val="16"/>
              </w:rPr>
              <w:t>ULGARIAN</w:t>
            </w:r>
          </w:p>
        </w:tc>
      </w:tr>
      <w:tr w:rsidR="00024C69" w:rsidTr="0379BE60" w14:paraId="5A673ED4" w14:textId="77777777">
        <w:trPr>
          <w:trHeight w:val="4053"/>
        </w:trPr>
        <w:tc>
          <w:tcPr>
            <w:tcW w:w="3686" w:type="dxa"/>
            <w:gridSpan w:val="6"/>
            <w:shd w:val="clear" w:color="auto" w:fill="auto"/>
            <w:tcMar>
              <w:top w:w="0" w:type="dxa"/>
              <w:left w:w="0" w:type="dxa"/>
              <w:bottom w:w="0" w:type="dxa"/>
              <w:right w:w="0" w:type="dxa"/>
            </w:tcMar>
          </w:tcPr>
          <w:p w:rsidR="00024C69" w:rsidRDefault="00231AEE" w14:paraId="1CCBA1F4" w14:textId="77777777">
            <w:r>
              <w:rPr>
                <w:noProof/>
                <w:color w:val="FFD966"/>
                <w:lang w:val="bg-BG" w:eastAsia="bg-BG"/>
              </w:rPr>
              <mc:AlternateContent>
                <mc:Choice Requires="wpg">
                  <w:drawing>
                    <wp:anchor distT="0" distB="0" distL="114300" distR="114300" simplePos="0" relativeHeight="251739136" behindDoc="1" locked="0" layoutInCell="1" allowOverlap="1" wp14:anchorId="0CE7257B" wp14:editId="1A95A4D8">
                      <wp:simplePos x="0" y="0"/>
                      <wp:positionH relativeFrom="page">
                        <wp:posOffset>-206381</wp:posOffset>
                      </wp:positionH>
                      <wp:positionV relativeFrom="margin">
                        <wp:posOffset>-1216023</wp:posOffset>
                      </wp:positionV>
                      <wp:extent cx="2669554" cy="13221335"/>
                      <wp:effectExtent l="0" t="0" r="0" b="18415"/>
                      <wp:wrapNone/>
                      <wp:docPr id="1" name="Group 94"/>
                      <wp:cNvGraphicFramePr/>
                      <a:graphic xmlns:a="http://schemas.openxmlformats.org/drawingml/2006/main">
                        <a:graphicData uri="http://schemas.microsoft.com/office/word/2010/wordprocessingGroup">
                          <wpg:wgp>
                            <wpg:cNvGrpSpPr/>
                            <wpg:grpSpPr>
                              <a:xfrm>
                                <a:off x="0" y="0"/>
                                <a:ext cx="2669554" cy="13221335"/>
                                <a:chOff x="0" y="0"/>
                                <a:chExt cx="2669554" cy="13221335"/>
                              </a:xfrm>
                            </wpg:grpSpPr>
                            <wpg:grpSp>
                              <wpg:cNvPr id="2" name="Group 12"/>
                              <wpg:cNvGrpSpPr/>
                              <wpg:grpSpPr>
                                <a:xfrm>
                                  <a:off x="0" y="6221329"/>
                                  <a:ext cx="2669554" cy="3913165"/>
                                  <a:chOff x="0" y="0"/>
                                  <a:chExt cx="2669554" cy="3913165"/>
                                </a:xfrm>
                              </wpg:grpSpPr>
                              <wpg:grpSp>
                                <wpg:cNvPr id="3" name="Group 6"/>
                                <wpg:cNvGrpSpPr/>
                                <wpg:grpSpPr>
                                  <a:xfrm>
                                    <a:off x="0" y="1001698"/>
                                    <a:ext cx="2666456" cy="2911467"/>
                                    <a:chOff x="0" y="0"/>
                                    <a:chExt cx="2666456" cy="2911467"/>
                                  </a:xfrm>
                                </wpg:grpSpPr>
                                <wps:wsp>
                                  <wps:cNvPr id="4" name="Rectangle 7"/>
                                  <wps:cNvSpPr/>
                                  <wps:spPr>
                                    <a:xfrm>
                                      <a:off x="11" y="0"/>
                                      <a:ext cx="2666445" cy="1905399"/>
                                    </a:xfrm>
                                    <a:prstGeom prst="rect">
                                      <a:avLst/>
                                    </a:prstGeom>
                                    <a:solidFill>
                                      <a:srgbClr val="8A2387"/>
                                    </a:solidFill>
                                    <a:ln cap="flat">
                                      <a:noFill/>
                                      <a:prstDash val="solid"/>
                                    </a:ln>
                                  </wps:spPr>
                                  <wps:bodyPr lIns="0" tIns="0" rIns="0" bIns="0"/>
                                </wps:wsp>
                                <wps:wsp>
                                  <wps:cNvPr id="5" name="Triangle 8"/>
                                  <wps:cNvSpPr/>
                                  <wps:spPr>
                                    <a:xfrm rot="10799991">
                                      <a:off x="0" y="1905408"/>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6" name="Right Triangle 10"/>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7" name="Right Triangle 11"/>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8" name="Group 19"/>
                              <wpg:cNvGrpSpPr/>
                              <wpg:grpSpPr>
                                <a:xfrm>
                                  <a:off x="0" y="9308170"/>
                                  <a:ext cx="2669554" cy="3913165"/>
                                  <a:chOff x="0" y="0"/>
                                  <a:chExt cx="2669554" cy="3913165"/>
                                </a:xfrm>
                              </wpg:grpSpPr>
                              <wpg:grpSp>
                                <wpg:cNvPr id="9" name="Group 20"/>
                                <wpg:cNvGrpSpPr/>
                                <wpg:grpSpPr>
                                  <a:xfrm>
                                    <a:off x="0" y="1006059"/>
                                    <a:ext cx="2666456" cy="2907106"/>
                                    <a:chOff x="0" y="0"/>
                                    <a:chExt cx="2666456" cy="2907106"/>
                                  </a:xfrm>
                                </wpg:grpSpPr>
                                <wps:wsp>
                                  <wps:cNvPr id="10" name="Rectangle 21"/>
                                  <wps:cNvSpPr/>
                                  <wps:spPr>
                                    <a:xfrm>
                                      <a:off x="11" y="0"/>
                                      <a:ext cx="2666445" cy="1901046"/>
                                    </a:xfrm>
                                    <a:prstGeom prst="rect">
                                      <a:avLst/>
                                    </a:prstGeom>
                                    <a:solidFill>
                                      <a:srgbClr val="8A2387"/>
                                    </a:solidFill>
                                    <a:ln cap="flat">
                                      <a:noFill/>
                                      <a:prstDash val="solid"/>
                                    </a:ln>
                                  </wps:spPr>
                                  <wps:bodyPr lIns="0" tIns="0" rIns="0" bIns="0"/>
                                </wps:wsp>
                                <wps:wsp>
                                  <wps:cNvPr id="11" name="Triangle 22"/>
                                  <wps:cNvSpPr/>
                                  <wps:spPr>
                                    <a:xfrm rot="10799991">
                                      <a:off x="0" y="1901047"/>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2" name="Right Triangle 23"/>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3" name="Right Triangle 24"/>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14" name="Group 78"/>
                              <wpg:cNvGrpSpPr/>
                              <wpg:grpSpPr>
                                <a:xfrm>
                                  <a:off x="11" y="3115432"/>
                                  <a:ext cx="2666361" cy="3913175"/>
                                  <a:chOff x="0" y="0"/>
                                  <a:chExt cx="2666361" cy="3913175"/>
                                </a:xfrm>
                              </wpg:grpSpPr>
                              <wpg:grpSp>
                                <wpg:cNvPr id="15" name="Group 79"/>
                                <wpg:cNvGrpSpPr/>
                                <wpg:grpSpPr>
                                  <a:xfrm>
                                    <a:off x="0" y="1001698"/>
                                    <a:ext cx="2666361" cy="2911477"/>
                                    <a:chOff x="0" y="0"/>
                                    <a:chExt cx="2666361" cy="2911477"/>
                                  </a:xfrm>
                                </wpg:grpSpPr>
                                <wps:wsp>
                                  <wps:cNvPr id="16" name="Rectangle 81"/>
                                  <wps:cNvSpPr/>
                                  <wps:spPr>
                                    <a:xfrm>
                                      <a:off x="0" y="0"/>
                                      <a:ext cx="2666353" cy="1905399"/>
                                    </a:xfrm>
                                    <a:prstGeom prst="rect">
                                      <a:avLst/>
                                    </a:prstGeom>
                                    <a:solidFill>
                                      <a:srgbClr val="8A2387"/>
                                    </a:solidFill>
                                    <a:ln cap="flat">
                                      <a:noFill/>
                                      <a:prstDash val="solid"/>
                                    </a:ln>
                                  </wps:spPr>
                                  <wps:bodyPr lIns="0" tIns="0" rIns="0" bIns="0"/>
                                </wps:wsp>
                                <wps:wsp>
                                  <wps:cNvPr id="17" name="Triangle 34"/>
                                  <wps:cNvSpPr/>
                                  <wps:spPr>
                                    <a:xfrm rot="10799991">
                                      <a:off x="8" y="1905418"/>
                                      <a:ext cx="2666353"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18" name="Right Triangle 83"/>
                                <wps:cNvSpPr/>
                                <wps:spPr>
                                  <a:xfrm>
                                    <a:off x="0"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19" name="Right Triangle 87"/>
                                <wps:cNvSpPr/>
                                <wps:spPr>
                                  <a:xfrm flipH="1">
                                    <a:off x="1331045" y="0"/>
                                    <a:ext cx="1333816"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grpSp>
                              <wpg:cNvPr id="20" name="Group 88"/>
                              <wpg:cNvGrpSpPr/>
                              <wpg:grpSpPr>
                                <a:xfrm>
                                  <a:off x="0" y="0"/>
                                  <a:ext cx="2669554" cy="3913182"/>
                                  <a:chOff x="0" y="0"/>
                                  <a:chExt cx="2669554" cy="3913182"/>
                                </a:xfrm>
                              </wpg:grpSpPr>
                              <wpg:grpSp>
                                <wpg:cNvPr id="21" name="Group 89"/>
                                <wpg:cNvGrpSpPr/>
                                <wpg:grpSpPr>
                                  <a:xfrm>
                                    <a:off x="0" y="883090"/>
                                    <a:ext cx="2666456" cy="3030092"/>
                                    <a:chOff x="0" y="0"/>
                                    <a:chExt cx="2666456" cy="3030092"/>
                                  </a:xfrm>
                                </wpg:grpSpPr>
                                <wps:wsp>
                                  <wps:cNvPr id="22" name="Rectangle 90"/>
                                  <wps:cNvSpPr/>
                                  <wps:spPr>
                                    <a:xfrm>
                                      <a:off x="11" y="0"/>
                                      <a:ext cx="2666445" cy="2024024"/>
                                    </a:xfrm>
                                    <a:prstGeom prst="rect">
                                      <a:avLst/>
                                    </a:prstGeom>
                                    <a:solidFill>
                                      <a:srgbClr val="8A2387"/>
                                    </a:solidFill>
                                    <a:ln cap="flat">
                                      <a:noFill/>
                                      <a:prstDash val="solid"/>
                                    </a:ln>
                                  </wps:spPr>
                                  <wps:bodyPr lIns="0" tIns="0" rIns="0" bIns="0"/>
                                </wps:wsp>
                                <wps:wsp>
                                  <wps:cNvPr id="23" name="Triangle 74"/>
                                  <wps:cNvSpPr/>
                                  <wps:spPr>
                                    <a:xfrm rot="10799991">
                                      <a:off x="0" y="2024033"/>
                                      <a:ext cx="2666445" cy="1006059"/>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8A2387"/>
                                    </a:solidFill>
                                    <a:ln cap="flat">
                                      <a:noFill/>
                                      <a:prstDash val="solid"/>
                                    </a:ln>
                                  </wps:spPr>
                                  <wps:bodyPr lIns="0" tIns="0" rIns="0" bIns="0"/>
                                </wps:wsp>
                              </wpg:grpSp>
                              <wps:wsp>
                                <wps:cNvPr id="24" name="Right Triangle 92"/>
                                <wps:cNvSpPr/>
                                <wps:spPr>
                                  <a:xfrm>
                                    <a:off x="11"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s:wsp>
                                <wps:cNvPr id="25" name="Right Triangle 93"/>
                                <wps:cNvSpPr/>
                                <wps:spPr>
                                  <a:xfrm flipH="1">
                                    <a:off x="1335692" y="0"/>
                                    <a:ext cx="1333862" cy="1006059"/>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8A2387"/>
                                  </a:solidFill>
                                  <a:ln cap="flat">
                                    <a:noFill/>
                                    <a:prstDash val="solid"/>
                                  </a:ln>
                                </wps:spPr>
                                <wps:bodyPr lIns="0" tIns="0" rIns="0" bIns="0"/>
                              </wps:wsp>
                            </wpg:grpSp>
                          </wpg:wgp>
                        </a:graphicData>
                      </a:graphic>
                    </wp:anchor>
                  </w:drawing>
                </mc:Choice>
                <mc:Fallback>
                  <w:pict>
                    <v:group id="Group 94" style="position:absolute;margin-left:-16.25pt;margin-top:-95.75pt;width:210.2pt;height:1041.05pt;z-index:-251577344;mso-position-horizontal-relative:page;mso-position-vertical-relative:margin" coordsize="26695,132213" o:spid="_x0000_s1026" w14:anchorId="1C3B8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">
                      <v:group id="Group 12" style="position:absolute;top:62213;width:26695;height:39131" coordsize="26695,3913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6" style="position:absolute;top:10016;width:26664;height:29115" coordsize="26664,2911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 style="position:absolute;width:26664;height:19053;visibility:visible;mso-wrap-style:square;v-text-anchor:top" o:spid="_x0000_s1029"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">
                            <v:textbox inset="0,0,0,0"/>
                          </v:rect>
                          <v:shape id="Triangle 8" style="position:absolute;top:19054;width:26664;height:10060;rotation:11796470fd;visibility:visible;mso-wrap-style:square;v-text-anchor:top" coordsize="2666445,1006059" o:spid="_x0000_s1030"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">
                            <v:path textboxrect="666611,503029,1999834,1006059" arrowok="t" o:connecttype="custom" o:connectlocs="1333223,0;2666445,503030;1333223,1006059;0,503030;1333223,0;666611,503029;0,1006059;1333223,1006059;2666445,1006059;1999834,503029" o:connectangles="270,0,90,180,270,180,90,90,90,0"/>
                          </v:shape>
                        </v:group>
                        <v:shape id="Right Triangle 10" style="position:absolute;width:13338;height:10060;visibility:visible;mso-wrap-style:square;v-text-anchor:top" coordsize="1333862,1006059" o:spid="_x0000_s1031"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">
                          <v:path textboxrect="111155,586868,778086,922221" arrowok="t" o:connecttype="custom" o:connectlocs="666931,0;1333862,503030;666931,1006059;0,503030;0,0;0,1006059;1333862,1006059;666931,503029" o:connectangles="270,0,90,180,270,90,90,0"/>
                        </v:shape>
                        <v:shape id="Right Triangle 11" style="position:absolute;left:13356;width:13339;height:10060;flip:x;visibility:visible;mso-wrap-style:square;v-text-anchor:top" coordsize="1333862,1006059" o:spid="_x0000_s1032"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">
                          <v:path textboxrect="111155,586868,778086,922221" arrowok="t" o:connecttype="custom" o:connectlocs="666931,0;1333862,503030;666931,1006059;0,503030;0,0;0,1006059;1333862,1006059;666931,503029" o:connectangles="270,0,90,180,270,90,90,0"/>
                        </v:shape>
                      </v:group>
                      <v:group id="Group 19" style="position:absolute;top:93081;width:26695;height:39132" coordsize="26695,3913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0" style="position:absolute;top:10060;width:26664;height:29071" coordsize="26664,29071"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1" style="position:absolute;width:26664;height:19010;visibility:visible;mso-wrap-style:square;v-text-anchor:top" o:spid="_x0000_s1035"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">
                            <v:textbox inset="0,0,0,0"/>
                          </v:rect>
                          <v:shape id="Triangle 22" style="position:absolute;top:19010;width:26664;height:10061;rotation:11796470fd;visibility:visible;mso-wrap-style:square;v-text-anchor:top" coordsize="2666445,1006059" o:spid="_x0000_s1036"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">
                            <v:path textboxrect="666611,503029,1999834,1006059" arrowok="t" o:connecttype="custom" o:connectlocs="1333223,0;2666445,503030;1333223,1006059;0,503030;1333223,0;666611,503029;0,1006059;1333223,1006059;2666445,1006059;1999834,503029" o:connectangles="270,0,90,180,270,180,90,90,90,0"/>
                          </v:shape>
                        </v:group>
                        <v:shape id="Right Triangle 23" style="position:absolute;width:13338;height:10060;visibility:visible;mso-wrap-style:square;v-text-anchor:top" coordsize="1333862,1006059" o:spid="_x0000_s1037"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">
                          <v:path textboxrect="111155,586868,778086,922221" arrowok="t" o:connecttype="custom" o:connectlocs="666931,0;1333862,503030;666931,1006059;0,503030;0,0;0,1006059;1333862,1006059;666931,503029" o:connectangles="270,0,90,180,270,90,90,0"/>
                        </v:shape>
                        <v:shape id="Right Triangle 24" style="position:absolute;left:13356;width:13339;height:10060;flip:x;visibility:visible;mso-wrap-style:square;v-text-anchor:top" coordsize="1333862,1006059" o:spid="_x0000_s1038"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">
                          <v:path textboxrect="111155,586868,778086,922221" arrowok="t" o:connecttype="custom" o:connectlocs="666931,0;1333862,503030;666931,1006059;0,503030;0,0;0,1006059;1333862,1006059;666931,503029" o:connectangles="270,0,90,180,270,90,90,0"/>
                        </v:shape>
                      </v:group>
                      <v:group id="Group 78" style="position:absolute;top:31154;width:26663;height:39132" coordsize="26663,39131"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79" style="position:absolute;top:10016;width:26663;height:29115" coordsize="26663,29114"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81" style="position:absolute;width:26663;height:19053;visibility:visible;mso-wrap-style:square;v-text-anchor:top" o:spid="_x0000_s1041"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">
                            <v:textbox inset="0,0,0,0"/>
                          </v:rect>
                          <v:shape id="Triangle 34" style="position:absolute;top:19054;width:26663;height:10060;rotation:11796470fd;visibility:visible;mso-wrap-style:square;v-text-anchor:top" coordsize="2666353,1006059" o:spid="_x0000_s1042" fillcolor="#8a2387" stroked="f" path="m,1006059l1333177,,2666353,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">
                            <v:path textboxrect="666588,503029,1999765,1006059" arrowok="t" o:connecttype="custom" o:connectlocs="1333177,0;2666353,503030;1333177,1006059;0,503030;1333177,0;666588,503029;0,1006059;1333177,1006059;2666353,1006059;1999765,503029" o:connectangles="270,0,90,180,270,180,90,90,90,0"/>
                          </v:shape>
                        </v:group>
                        <v:shape id="Right Triangle 83" style="position:absolute;width:13338;height:10060;visibility:visible;mso-wrap-style:square;v-text-anchor:top" coordsize="1333816,1006059" o:spid="_x0000_s1043" fillcolor="#8a2387" stroked="f" path="m,1006059l,,1333816,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">
                          <v:path textboxrect="111151,586868,778059,922221" arrowok="t" o:connecttype="custom" o:connectlocs="666908,0;1333816,503030;666908,1006059;0,503030;0,0;0,1006059;1333816,1006059;666908,503029" o:connectangles="270,0,90,180,270,90,90,0"/>
                        </v:shape>
                        <v:shape id="Right Triangle 87" style="position:absolute;left:13310;width:13338;height:10060;flip:x;visibility:visible;mso-wrap-style:square;v-text-anchor:top" coordsize="1333816,1006059" o:spid="_x0000_s1044" fillcolor="#8a2387" stroked="f" path="m,1006059l,,1333816,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">
                          <v:path textboxrect="111151,586868,778059,922221" arrowok="t" o:connecttype="custom" o:connectlocs="666908,0;1333816,503030;666908,1006059;0,503030;0,0;0,1006059;1333816,1006059;666908,503029" o:connectangles="270,0,90,180,270,90,90,0"/>
                        </v:shape>
                      </v:group>
                      <v:group id="Group 88" style="position:absolute;width:26695;height:39131" coordsize="26695,39131"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89" style="position:absolute;top:8830;width:26664;height:30301" coordsize="26664,30300"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90" style="position:absolute;width:26664;height:20240;visibility:visible;mso-wrap-style:square;v-text-anchor:top" o:spid="_x0000_s1047" fillcolor="#8a238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">
                            <v:textbox inset="0,0,0,0"/>
                          </v:rect>
                          <v:shape id="Triangle 74" style="position:absolute;top:20240;width:26664;height:10060;rotation:11796470fd;visibility:visible;mso-wrap-style:square;v-text-anchor:top" coordsize="2666445,1006059" o:spid="_x0000_s1048" fillcolor="#8a2387" stroked="f" path="m,1006059l1333223,,2666445,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">
                            <v:path textboxrect="666611,503029,1999834,1006059" arrowok="t" o:connecttype="custom" o:connectlocs="1333223,0;2666445,503030;1333223,1006059;0,503030;1333223,0;666611,503029;0,1006059;1333223,1006059;2666445,1006059;1999834,503029" o:connectangles="270,0,90,180,270,180,90,90,90,0"/>
                          </v:shape>
                        </v:group>
                        <v:shape id="Right Triangle 92" style="position:absolute;width:13338;height:10060;visibility:visible;mso-wrap-style:square;v-text-anchor:top" coordsize="1333862,1006059" o:spid="_x0000_s1049"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">
                          <v:path textboxrect="111155,586868,778086,922221" arrowok="t" o:connecttype="custom" o:connectlocs="666931,0;1333862,503030;666931,1006059;0,503030;0,0;0,1006059;1333862,1006059;666931,503029" o:connectangles="270,0,90,180,270,90,90,0"/>
                        </v:shape>
                        <v:shape id="Right Triangle 93" style="position:absolute;left:13356;width:13339;height:10060;flip:x;visibility:visible;mso-wrap-style:square;v-text-anchor:top" coordsize="1333862,1006059" o:spid="_x0000_s1050" fillcolor="#8a2387" stroked="f" path="m,1006059l,,1333862,1006059,,1006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">
                          <v:path textboxrect="111155,586868,778086,922221" arrowok="t" o:connecttype="custom" o:connectlocs="666931,0;1333862,503030;666931,1006059;0,503030;0,0;0,1006059;1333862,1006059;666931,503029" o:connectangles="270,0,90,180,270,90,90,0"/>
                        </v:shape>
                      </v:group>
                      <w10:wrap anchorx="page" anchory="margin"/>
                    </v:group>
                  </w:pict>
                </mc:Fallback>
              </mc:AlternateContent>
            </w:r>
          </w:p>
          <w:p w:rsidR="00024C69" w:rsidRDefault="00231AEE" w14:paraId="4B10BD4B" w14:textId="7AF817FD">
            <w:pPr>
              <w:rPr>
                <w:color w:val="FFFFFF"/>
                <w:sz w:val="16"/>
                <w:szCs w:val="16"/>
              </w:rPr>
            </w:pPr>
            <w:r w:rsidRPr="0379BE60" w:rsidR="00231AEE">
              <w:rPr>
                <w:color w:val="FFFFFF" w:themeColor="background1" w:themeTint="FF" w:themeShade="FF"/>
                <w:sz w:val="16"/>
                <w:szCs w:val="16"/>
              </w:rPr>
              <w:t xml:space="preserve">I offer </w:t>
            </w:r>
            <w:r w:rsidRPr="0379BE60" w:rsidR="0DFA2A62">
              <w:rPr>
                <w:color w:val="FFFFFF" w:themeColor="background1" w:themeTint="FF" w:themeShade="FF"/>
                <w:sz w:val="16"/>
                <w:szCs w:val="16"/>
              </w:rPr>
              <w:t>over 6</w:t>
            </w:r>
            <w:r w:rsidRPr="0379BE60" w:rsidR="00231AEE">
              <w:rPr>
                <w:color w:val="FFFFFF" w:themeColor="background1" w:themeTint="FF" w:themeShade="FF"/>
                <w:sz w:val="16"/>
                <w:szCs w:val="16"/>
              </w:rPr>
              <w:t xml:space="preserve"> </w:t>
            </w:r>
            <w:r w:rsidRPr="0379BE60" w:rsidR="0746CCC5">
              <w:rPr>
                <w:color w:val="FFFFFF" w:themeColor="background1" w:themeTint="FF" w:themeShade="FF"/>
                <w:sz w:val="16"/>
                <w:szCs w:val="16"/>
              </w:rPr>
              <w:t xml:space="preserve">years </w:t>
            </w:r>
            <w:r w:rsidRPr="0379BE60" w:rsidR="00231AEE">
              <w:rPr>
                <w:color w:val="FFFFFF" w:themeColor="background1" w:themeTint="FF" w:themeShade="FF"/>
                <w:sz w:val="16"/>
                <w:szCs w:val="16"/>
              </w:rPr>
              <w:t xml:space="preserve">of </w:t>
            </w:r>
            <w:r w:rsidRPr="0379BE60" w:rsidR="00EF43F1">
              <w:rPr>
                <w:color w:val="FFFFFF" w:themeColor="background1" w:themeTint="FF" w:themeShade="FF"/>
                <w:sz w:val="16"/>
                <w:szCs w:val="16"/>
              </w:rPr>
              <w:t xml:space="preserve">professional </w:t>
            </w:r>
            <w:r w:rsidRPr="0379BE60" w:rsidR="00231AEE">
              <w:rPr>
                <w:color w:val="FFFFFF" w:themeColor="background1" w:themeTint="FF" w:themeShade="FF"/>
                <w:sz w:val="16"/>
                <w:szCs w:val="16"/>
              </w:rPr>
              <w:t>experience in software development.</w:t>
            </w:r>
          </w:p>
          <w:p w:rsidR="0379BE60" w:rsidP="0379BE60" w:rsidRDefault="0379BE60" w14:paraId="4BAAAD95" w14:textId="5BDEDA54">
            <w:pPr>
              <w:pStyle w:val="Normal"/>
              <w:rPr>
                <w:color w:val="FFFFFF" w:themeColor="background1" w:themeTint="FF" w:themeShade="FF"/>
                <w:sz w:val="16"/>
                <w:szCs w:val="16"/>
              </w:rPr>
            </w:pPr>
          </w:p>
          <w:p w:rsidR="7101E4A3" w:rsidP="0379BE60" w:rsidRDefault="7101E4A3" w14:paraId="345F6B34" w14:textId="1EB5B72D">
            <w:pPr>
              <w:pStyle w:val="Normal"/>
              <w:rPr>
                <w:color w:val="FFFFFF" w:themeColor="background1" w:themeTint="FF" w:themeShade="FF"/>
                <w:sz w:val="16"/>
                <w:szCs w:val="16"/>
              </w:rPr>
            </w:pPr>
            <w:r w:rsidRPr="0379BE60" w:rsidR="7101E4A3">
              <w:rPr>
                <w:color w:val="FFFFFF" w:themeColor="background1" w:themeTint="FF" w:themeShade="FF"/>
                <w:sz w:val="16"/>
                <w:szCs w:val="16"/>
              </w:rPr>
              <w:t>Experience developing apps in different are</w:t>
            </w:r>
            <w:r w:rsidRPr="0379BE60" w:rsidR="6C2B7525">
              <w:rPr>
                <w:color w:val="FFFFFF" w:themeColor="background1" w:themeTint="FF" w:themeShade="FF"/>
                <w:sz w:val="16"/>
                <w:szCs w:val="16"/>
              </w:rPr>
              <w:t>a</w:t>
            </w:r>
            <w:r w:rsidRPr="0379BE60" w:rsidR="7101E4A3">
              <w:rPr>
                <w:color w:val="FFFFFF" w:themeColor="background1" w:themeTint="FF" w:themeShade="FF"/>
                <w:sz w:val="16"/>
                <w:szCs w:val="16"/>
              </w:rPr>
              <w:t>s</w:t>
            </w:r>
            <w:r w:rsidRPr="0379BE60" w:rsidR="4F20DF0A">
              <w:rPr>
                <w:color w:val="FFFFFF" w:themeColor="background1" w:themeTint="FF" w:themeShade="FF"/>
                <w:sz w:val="16"/>
                <w:szCs w:val="16"/>
              </w:rPr>
              <w:t xml:space="preserve"> </w:t>
            </w:r>
            <w:r w:rsidRPr="0379BE60" w:rsidR="7101E4A3">
              <w:rPr>
                <w:color w:val="FFFFFF" w:themeColor="background1" w:themeTint="FF" w:themeShade="FF"/>
                <w:sz w:val="16"/>
                <w:szCs w:val="16"/>
              </w:rPr>
              <w:t xml:space="preserve">like accounting, </w:t>
            </w:r>
            <w:r w:rsidRPr="0379BE60" w:rsidR="48E3CA25">
              <w:rPr>
                <w:color w:val="FFFFFF" w:themeColor="background1" w:themeTint="FF" w:themeShade="FF"/>
                <w:sz w:val="16"/>
                <w:szCs w:val="16"/>
              </w:rPr>
              <w:t xml:space="preserve">retail, </w:t>
            </w:r>
            <w:r w:rsidRPr="0379BE60" w:rsidR="7101E4A3">
              <w:rPr>
                <w:color w:val="FFFFFF" w:themeColor="background1" w:themeTint="FF" w:themeShade="FF"/>
                <w:sz w:val="16"/>
                <w:szCs w:val="16"/>
              </w:rPr>
              <w:t xml:space="preserve">logistics, transport </w:t>
            </w:r>
            <w:r w:rsidRPr="0379BE60" w:rsidR="5A0DF527">
              <w:rPr>
                <w:color w:val="FFFFFF" w:themeColor="background1" w:themeTint="FF" w:themeShade="FF"/>
                <w:sz w:val="16"/>
                <w:szCs w:val="16"/>
              </w:rPr>
              <w:t>etc</w:t>
            </w:r>
            <w:r w:rsidRPr="0379BE60" w:rsidR="7101E4A3">
              <w:rPr>
                <w:color w:val="FFFFFF" w:themeColor="background1" w:themeTint="FF" w:themeShade="FF"/>
                <w:sz w:val="16"/>
                <w:szCs w:val="16"/>
              </w:rPr>
              <w:t>.</w:t>
            </w:r>
          </w:p>
          <w:p w:rsidR="00024C69" w:rsidRDefault="00024C69" w14:paraId="4FE676D8" w14:textId="77777777">
            <w:pPr>
              <w:rPr>
                <w:color w:val="FFFFFF"/>
                <w:sz w:val="16"/>
                <w:szCs w:val="16"/>
              </w:rPr>
            </w:pPr>
          </w:p>
          <w:p w:rsidR="00024C69" w:rsidRDefault="00231AEE" w14:paraId="576A225F" w14:textId="0E1BA875">
            <w:pPr>
              <w:rPr>
                <w:color w:val="FFFFFF"/>
                <w:sz w:val="16"/>
                <w:szCs w:val="16"/>
              </w:rPr>
            </w:pPr>
            <w:r>
              <w:rPr>
                <w:color w:val="FFFFFF"/>
                <w:sz w:val="16"/>
                <w:szCs w:val="16"/>
              </w:rPr>
              <w:t>My goal is to keep learning and growing my career as a Full-Stack Software Engineer.</w:t>
            </w:r>
          </w:p>
          <w:p w:rsidR="00024C69" w:rsidRDefault="00231AEE" w14:paraId="1DB5718D" w14:textId="77777777">
            <w:pPr>
              <w:rPr>
                <w:color w:val="FFFFFF"/>
                <w:sz w:val="16"/>
                <w:szCs w:val="16"/>
              </w:rPr>
            </w:pPr>
            <w:r>
              <w:rPr>
                <w:color w:val="FFFFFF"/>
                <w:sz w:val="16"/>
                <w:szCs w:val="16"/>
              </w:rPr>
              <w:t xml:space="preserve"> </w:t>
            </w:r>
          </w:p>
          <w:p w:rsidR="00024C69" w:rsidRDefault="00231AEE" w14:paraId="54D1FC4C" w14:textId="67415EA7">
            <w:pPr>
              <w:rPr>
                <w:color w:val="FFFFFF"/>
                <w:sz w:val="16"/>
                <w:szCs w:val="16"/>
              </w:rPr>
            </w:pPr>
            <w:r w:rsidRPr="0379BE60" w:rsidR="00231AEE">
              <w:rPr>
                <w:color w:val="FFFFFF" w:themeColor="background1" w:themeTint="FF" w:themeShade="FF"/>
                <w:sz w:val="16"/>
                <w:szCs w:val="16"/>
              </w:rPr>
              <w:t xml:space="preserve">Programming is </w:t>
            </w:r>
            <w:r w:rsidRPr="0379BE60" w:rsidR="00EF43F1">
              <w:rPr>
                <w:color w:val="FFFFFF" w:themeColor="background1" w:themeTint="FF" w:themeShade="FF"/>
                <w:sz w:val="16"/>
                <w:szCs w:val="16"/>
              </w:rPr>
              <w:t>my passion. I also l</w:t>
            </w:r>
            <w:r w:rsidRPr="0379BE60" w:rsidR="77D1A379">
              <w:rPr>
                <w:color w:val="FFFFFF" w:themeColor="background1" w:themeTint="FF" w:themeShade="FF"/>
                <w:sz w:val="16"/>
                <w:szCs w:val="16"/>
              </w:rPr>
              <w:t xml:space="preserve">ove </w:t>
            </w:r>
            <w:r w:rsidRPr="0379BE60" w:rsidR="00EF43F1">
              <w:rPr>
                <w:color w:val="FFFFFF" w:themeColor="background1" w:themeTint="FF" w:themeShade="FF"/>
                <w:sz w:val="16"/>
                <w:szCs w:val="16"/>
              </w:rPr>
              <w:t xml:space="preserve">working </w:t>
            </w:r>
            <w:r w:rsidRPr="0379BE60" w:rsidR="00231AEE">
              <w:rPr>
                <w:color w:val="FFFFFF" w:themeColor="background1" w:themeTint="FF" w:themeShade="FF"/>
                <w:sz w:val="16"/>
                <w:szCs w:val="16"/>
              </w:rPr>
              <w:t>with cloud and infrastructure technologies.</w:t>
            </w:r>
          </w:p>
          <w:p w:rsidR="0379BE60" w:rsidP="0379BE60" w:rsidRDefault="0379BE60" w14:paraId="58DA80C7" w14:textId="11113157">
            <w:pPr>
              <w:pStyle w:val="Normal"/>
              <w:rPr>
                <w:color w:val="FFFFFF" w:themeColor="background1" w:themeTint="FF" w:themeShade="FF"/>
                <w:sz w:val="16"/>
                <w:szCs w:val="16"/>
              </w:rPr>
            </w:pPr>
          </w:p>
          <w:p w:rsidR="0379BE60" w:rsidP="0379BE60" w:rsidRDefault="0379BE60" w14:paraId="4048FC80" w14:textId="2322F42C">
            <w:pPr>
              <w:pStyle w:val="Normal"/>
              <w:rPr>
                <w:color w:val="FFFFFF" w:themeColor="background1" w:themeTint="FF" w:themeShade="FF"/>
                <w:sz w:val="16"/>
                <w:szCs w:val="16"/>
              </w:rPr>
            </w:pPr>
          </w:p>
          <w:p w:rsidR="0379BE60" w:rsidP="0379BE60" w:rsidRDefault="0379BE60" w14:paraId="1C2F216C" w14:textId="1BBEC046">
            <w:pPr>
              <w:pStyle w:val="Normal"/>
              <w:rPr>
                <w:color w:val="FFFFFF" w:themeColor="background1" w:themeTint="FF" w:themeShade="FF"/>
                <w:sz w:val="16"/>
                <w:szCs w:val="16"/>
              </w:rPr>
            </w:pPr>
          </w:p>
          <w:p w:rsidR="0379BE60" w:rsidP="0379BE60" w:rsidRDefault="0379BE60" w14:paraId="1E13206A" w14:textId="61131C90">
            <w:pPr>
              <w:pStyle w:val="Normal"/>
              <w:rPr>
                <w:color w:val="FFFFFF" w:themeColor="background1" w:themeTint="FF" w:themeShade="FF"/>
                <w:sz w:val="16"/>
                <w:szCs w:val="16"/>
              </w:rPr>
            </w:pPr>
          </w:p>
          <w:p w:rsidR="0379BE60" w:rsidP="0379BE60" w:rsidRDefault="0379BE60" w14:paraId="56B9BDBE" w14:textId="20A03238">
            <w:pPr>
              <w:pStyle w:val="Normal"/>
              <w:rPr>
                <w:color w:val="FFFFFF" w:themeColor="background1" w:themeTint="FF" w:themeShade="FF"/>
                <w:sz w:val="16"/>
                <w:szCs w:val="16"/>
              </w:rPr>
            </w:pPr>
          </w:p>
          <w:p w:rsidRPr="00B814C2" w:rsidR="00024C69" w:rsidRDefault="00024C69" w14:paraId="16C8D3CB" w14:textId="77777777">
            <w:pPr>
              <w:pStyle w:val="AboutMe"/>
            </w:pPr>
          </w:p>
        </w:tc>
        <w:tc>
          <w:tcPr>
            <w:tcW w:w="450" w:type="dxa"/>
            <w:vMerge/>
            <w:tcMar>
              <w:top w:w="0" w:type="dxa"/>
              <w:left w:w="0" w:type="dxa"/>
              <w:bottom w:w="0" w:type="dxa"/>
              <w:right w:w="0" w:type="dxa"/>
            </w:tcMar>
          </w:tcPr>
          <w:p w:rsidRPr="00B814C2" w:rsidR="00024C69" w:rsidRDefault="00024C69" w14:paraId="3171C09A" w14:textId="77777777">
            <w:pPr>
              <w:pStyle w:val="AboutMe"/>
            </w:pPr>
          </w:p>
        </w:tc>
        <w:tc>
          <w:tcPr>
            <w:tcW w:w="7240" w:type="dxa"/>
            <w:vMerge/>
            <w:tcMar>
              <w:top w:w="0" w:type="dxa"/>
              <w:left w:w="0" w:type="dxa"/>
              <w:bottom w:w="0" w:type="dxa"/>
              <w:right w:w="0" w:type="dxa"/>
            </w:tcMar>
          </w:tcPr>
          <w:p w:rsidRPr="00B814C2" w:rsidR="00024C69" w:rsidRDefault="00024C69" w14:paraId="73F6B413" w14:textId="77777777">
            <w:pPr>
              <w:pStyle w:val="AboutMe"/>
            </w:pPr>
          </w:p>
        </w:tc>
      </w:tr>
      <w:tr w:rsidR="00024C69" w:rsidTr="0379BE60" w14:paraId="35558F29" w14:textId="77777777">
        <w:trPr>
          <w:trHeight w:val="540"/>
        </w:trPr>
        <w:tc>
          <w:tcPr>
            <w:tcW w:w="316" w:type="dxa"/>
            <w:shd w:val="clear" w:color="auto" w:fill="auto"/>
            <w:tcMar>
              <w:top w:w="0" w:type="dxa"/>
              <w:left w:w="0" w:type="dxa"/>
              <w:bottom w:w="0" w:type="dxa"/>
              <w:right w:w="0" w:type="dxa"/>
            </w:tcMar>
          </w:tcPr>
          <w:p w:rsidRPr="00B814C2" w:rsidR="00024C69" w:rsidRDefault="00024C69" w14:paraId="45E223A8" w14:textId="77777777"/>
        </w:tc>
        <w:tc>
          <w:tcPr>
            <w:tcW w:w="2834" w:type="dxa"/>
            <w:gridSpan w:val="4"/>
            <w:tcBorders>
              <w:bottom w:val="single" w:color="FFFFFF" w:themeColor="background1" w:sz="4" w:space="0"/>
            </w:tcBorders>
            <w:shd w:val="clear" w:color="auto" w:fill="auto"/>
            <w:tcMar>
              <w:top w:w="0" w:type="dxa"/>
              <w:left w:w="0" w:type="dxa"/>
              <w:bottom w:w="0" w:type="dxa"/>
              <w:right w:w="0" w:type="dxa"/>
            </w:tcMar>
          </w:tcPr>
          <w:p w:rsidR="00024C69" w:rsidRDefault="00024C69" w14:paraId="0F7EB94E" w14:textId="77777777">
            <w:pPr>
              <w:pStyle w:val="Heading4"/>
            </w:pPr>
          </w:p>
          <w:p w:rsidR="00024C69" w:rsidRDefault="00231AEE" w14:paraId="0B978D93" w14:textId="77777777">
            <w:pPr>
              <w:pStyle w:val="Heading4"/>
            </w:pPr>
            <w:r>
              <w:t>C O N T A C T</w:t>
            </w:r>
          </w:p>
        </w:tc>
        <w:tc>
          <w:tcPr>
            <w:tcW w:w="536" w:type="dxa"/>
            <w:shd w:val="clear" w:color="auto" w:fill="auto"/>
            <w:tcMar>
              <w:top w:w="0" w:type="dxa"/>
              <w:left w:w="0" w:type="dxa"/>
              <w:bottom w:w="0" w:type="dxa"/>
              <w:right w:w="0" w:type="dxa"/>
            </w:tcMar>
          </w:tcPr>
          <w:p w:rsidR="00024C69" w:rsidRDefault="00024C69" w14:paraId="501F08A2" w14:textId="77777777">
            <w:pPr>
              <w:pStyle w:val="Heading4"/>
            </w:pPr>
          </w:p>
        </w:tc>
        <w:tc>
          <w:tcPr>
            <w:tcW w:w="450" w:type="dxa"/>
            <w:shd w:val="clear" w:color="auto" w:fill="auto"/>
            <w:tcMar>
              <w:top w:w="0" w:type="dxa"/>
              <w:left w:w="0" w:type="dxa"/>
              <w:bottom w:w="0" w:type="dxa"/>
              <w:right w:w="0" w:type="dxa"/>
            </w:tcMar>
          </w:tcPr>
          <w:p w:rsidR="00024C69" w:rsidRDefault="00024C69" w14:paraId="519B0C96" w14:textId="77777777">
            <w:pPr>
              <w:pStyle w:val="Heading4"/>
            </w:pPr>
          </w:p>
        </w:tc>
        <w:tc>
          <w:tcPr>
            <w:tcW w:w="7240" w:type="dxa"/>
            <w:vMerge/>
            <w:tcMar>
              <w:top w:w="0" w:type="dxa"/>
              <w:left w:w="0" w:type="dxa"/>
              <w:bottom w:w="0" w:type="dxa"/>
              <w:right w:w="0" w:type="dxa"/>
            </w:tcMar>
          </w:tcPr>
          <w:p w:rsidR="00024C69" w:rsidRDefault="00024C69" w14:paraId="443EB93F" w14:textId="77777777">
            <w:pPr>
              <w:pStyle w:val="Title"/>
            </w:pPr>
          </w:p>
        </w:tc>
      </w:tr>
      <w:tr w:rsidR="00024C69" w:rsidTr="0379BE60" w14:paraId="540B62AB" w14:textId="77777777">
        <w:trPr>
          <w:trHeight w:val="620"/>
        </w:trPr>
        <w:tc>
          <w:tcPr>
            <w:tcW w:w="450" w:type="dxa"/>
            <w:gridSpan w:val="2"/>
            <w:shd w:val="clear" w:color="auto" w:fill="auto"/>
            <w:tcMar>
              <w:top w:w="0" w:type="dxa"/>
              <w:left w:w="0" w:type="dxa"/>
              <w:bottom w:w="0" w:type="dxa"/>
              <w:right w:w="0" w:type="dxa"/>
            </w:tcMar>
            <w:vAlign w:val="center"/>
          </w:tcPr>
          <w:p w:rsidR="00024C69" w:rsidRDefault="00231AEE" w14:paraId="2E61F99A" w14:textId="77777777">
            <w:r>
              <w:rPr>
                <w:noProof/>
                <w:sz w:val="16"/>
                <w:szCs w:val="16"/>
                <w:lang w:val="bg-BG" w:eastAsia="bg-BG"/>
              </w:rPr>
              <w:drawing>
                <wp:inline distT="0" distB="0" distL="0" distR="0" wp14:anchorId="79E1BF0B" wp14:editId="646AFB43">
                  <wp:extent cx="180978" cy="180978"/>
                  <wp:effectExtent l="0" t="0" r="9522" b="9522"/>
                  <wp:docPr id="26" name="Graphic 4" desc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80978" cy="180978"/>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rsidR="00024C69" w:rsidRDefault="00231AEE" w14:paraId="7FB15D63" w14:textId="4E887B29">
            <w:pPr>
              <w:pStyle w:val="Contact1"/>
              <w:rPr>
                <w:sz w:val="16"/>
                <w:szCs w:val="16"/>
              </w:rPr>
            </w:pPr>
            <w:r>
              <w:rPr>
                <w:sz w:val="16"/>
                <w:szCs w:val="16"/>
              </w:rPr>
              <w:t>atanasskambitov</w:t>
            </w:r>
            <w:r w:rsidR="0064087A">
              <w:rPr>
                <w:sz w:val="16"/>
                <w:szCs w:val="16"/>
              </w:rPr>
              <w:t>v</w:t>
            </w:r>
            <w:r>
              <w:rPr>
                <w:sz w:val="16"/>
                <w:szCs w:val="16"/>
              </w:rPr>
              <w:t>@gmail.com</w:t>
            </w:r>
          </w:p>
        </w:tc>
        <w:tc>
          <w:tcPr>
            <w:tcW w:w="450" w:type="dxa"/>
            <w:vMerge w:val="restart"/>
            <w:shd w:val="clear" w:color="auto" w:fill="auto"/>
            <w:tcMar>
              <w:top w:w="0" w:type="dxa"/>
              <w:left w:w="0" w:type="dxa"/>
              <w:bottom w:w="0" w:type="dxa"/>
              <w:right w:w="0" w:type="dxa"/>
            </w:tcMar>
          </w:tcPr>
          <w:p w:rsidR="00024C69" w:rsidRDefault="00231AEE" w14:paraId="52589401" w14:textId="77777777">
            <w:r>
              <w:t xml:space="preserve"> </w:t>
            </w:r>
          </w:p>
        </w:tc>
        <w:tc>
          <w:tcPr>
            <w:tcW w:w="7240" w:type="dxa"/>
            <w:vMerge/>
            <w:tcMar>
              <w:top w:w="0" w:type="dxa"/>
              <w:left w:w="0" w:type="dxa"/>
              <w:bottom w:w="0" w:type="dxa"/>
              <w:right w:w="0" w:type="dxa"/>
            </w:tcMar>
          </w:tcPr>
          <w:p w:rsidR="00024C69" w:rsidRDefault="00024C69" w14:paraId="2B32B9B7" w14:textId="77777777">
            <w:pPr>
              <w:pStyle w:val="Title"/>
            </w:pPr>
          </w:p>
        </w:tc>
      </w:tr>
      <w:tr w:rsidR="00024C69" w:rsidTr="0379BE60" w14:paraId="32DD5BB3" w14:textId="77777777">
        <w:trPr>
          <w:trHeight w:val="540"/>
        </w:trPr>
        <w:tc>
          <w:tcPr>
            <w:tcW w:w="450" w:type="dxa"/>
            <w:gridSpan w:val="2"/>
            <w:shd w:val="clear" w:color="auto" w:fill="auto"/>
            <w:tcMar>
              <w:top w:w="0" w:type="dxa"/>
              <w:left w:w="0" w:type="dxa"/>
              <w:bottom w:w="0" w:type="dxa"/>
              <w:right w:w="0" w:type="dxa"/>
            </w:tcMar>
            <w:vAlign w:val="center"/>
          </w:tcPr>
          <w:p w:rsidR="00024C69" w:rsidRDefault="00231AEE" w14:paraId="53D51502" w14:textId="77777777">
            <w:r>
              <w:rPr>
                <w:noProof/>
                <w:sz w:val="16"/>
                <w:szCs w:val="16"/>
                <w:lang w:val="bg-BG" w:eastAsia="bg-BG"/>
              </w:rPr>
              <mc:AlternateContent>
                <mc:Choice Requires="wpg">
                  <w:drawing>
                    <wp:inline distT="0" distB="0" distL="0" distR="0" wp14:anchorId="77361353" wp14:editId="70905D1F">
                      <wp:extent cx="114190" cy="211455"/>
                      <wp:effectExtent l="0" t="0" r="19160" b="17145"/>
                      <wp:docPr id="27"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28"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29" name="Freeform 85"/>
                              <wps:cNvSpPr/>
                              <wps:spPr>
                                <a:xfrm>
                                  <a:off x="48636" y="182825"/>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0" name="Freeform 86"/>
                              <wps:cNvSpPr/>
                              <wps:spPr>
                                <a:xfrm>
                                  <a:off x="41266" y="1496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inline>
                  </w:drawing>
                </mc:Choice>
                <mc:Fallback>
                  <w:pict>
                    <v:group id="Graphic 38" style="width:9pt;height:16.65pt;mso-position-horizontal-relative:char;mso-position-vertical-relative:line" coordsize="114190,211455" o:spid="_x0000_s1026" w14:anchorId="0B62FF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">
                      <v:shape id="Freeform 84" style="position:absolute;width:114190;height:211455;visibility:visible;mso-wrap-style:square;v-text-anchor:top" coordsize="114185,211455" o:spid="_x0000_s1027" stroked="f"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">
                        <v:path textboxrect="0,0,114185,211455"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v:shape>
                      <v:shape id="Freeform 85" style="position:absolute;left:48636;top:182825;width:16916;height:16916;visibility:visible;mso-wrap-style:square;v-text-anchor:top" coordsize="16916,16916" o:spid="_x0000_s1028" stroked="f"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">
                        <v:path textboxrect="0,0,16916,16916" arrowok="t" o:connecttype="custom" o:connectlocs="8458,0;16916,8458;8458,16916;0,8458;18101,9050;9050,18101;0,9050;9050,0;18101,9050" o:connectangles="270,0,90,180,0,0,0,0,0"/>
                      </v:shape>
                      <v:shape id="Freeform 86" style="position:absolute;left:41266;top:14968;width:31720;height:6345;visibility:visible;mso-wrap-style:square;v-text-anchor:top" coordsize="31718,6343" o:spid="_x0000_s1029" stroked="f"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">
                        <v:path textboxrect="0,0,31718,6343" arrowok="t" o:connecttype="custom" o:connectlocs="15860,0;31720,3173;15860,6345;0,3173;3734,6388;29111,6388;32802,3735;30150,43;29111,43;3734,43;43,2696;2695,6388;3734,6388" o:connectangles="270,0,90,180,0,0,0,0,0,0,0,0,0"/>
                      </v:shape>
                      <w10:anchorlock/>
                    </v:group>
                  </w:pict>
                </mc:Fallback>
              </mc:AlternateContent>
            </w:r>
          </w:p>
        </w:tc>
        <w:tc>
          <w:tcPr>
            <w:tcW w:w="3236" w:type="dxa"/>
            <w:gridSpan w:val="4"/>
            <w:shd w:val="clear" w:color="auto" w:fill="auto"/>
            <w:tcMar>
              <w:top w:w="0" w:type="dxa"/>
              <w:left w:w="0" w:type="dxa"/>
              <w:bottom w:w="0" w:type="dxa"/>
              <w:right w:w="0" w:type="dxa"/>
            </w:tcMar>
            <w:vAlign w:val="center"/>
          </w:tcPr>
          <w:p w:rsidR="00024C69" w:rsidRDefault="00231AEE" w14:paraId="3093D43B" w14:textId="538CE5B3">
            <w:pPr>
              <w:pStyle w:val="Contact1"/>
              <w:rPr>
                <w:sz w:val="16"/>
                <w:szCs w:val="16"/>
              </w:rPr>
            </w:pPr>
            <w:r>
              <w:rPr>
                <w:sz w:val="16"/>
                <w:szCs w:val="16"/>
              </w:rPr>
              <w:t>+44 744 87 19 858</w:t>
            </w:r>
            <w:r w:rsidR="0064087A">
              <w:rPr>
                <w:sz w:val="16"/>
                <w:szCs w:val="16"/>
              </w:rPr>
              <w:t xml:space="preserve"> | +359 888 66 10 68</w:t>
            </w:r>
          </w:p>
        </w:tc>
        <w:tc>
          <w:tcPr>
            <w:tcW w:w="450" w:type="dxa"/>
            <w:vMerge/>
            <w:tcMar>
              <w:top w:w="0" w:type="dxa"/>
              <w:left w:w="0" w:type="dxa"/>
              <w:bottom w:w="0" w:type="dxa"/>
              <w:right w:w="0" w:type="dxa"/>
            </w:tcMar>
          </w:tcPr>
          <w:p w:rsidR="00024C69" w:rsidRDefault="00024C69" w14:paraId="3241A17E" w14:textId="77777777"/>
        </w:tc>
        <w:tc>
          <w:tcPr>
            <w:tcW w:w="7240" w:type="dxa"/>
            <w:vMerge/>
            <w:tcMar>
              <w:top w:w="0" w:type="dxa"/>
              <w:left w:w="0" w:type="dxa"/>
              <w:bottom w:w="0" w:type="dxa"/>
              <w:right w:w="0" w:type="dxa"/>
            </w:tcMar>
          </w:tcPr>
          <w:p w:rsidR="00024C69" w:rsidRDefault="00024C69" w14:paraId="1ADD323F" w14:textId="77777777">
            <w:pPr>
              <w:pStyle w:val="Title"/>
            </w:pPr>
          </w:p>
        </w:tc>
      </w:tr>
      <w:tr w:rsidR="00024C69" w:rsidTr="0379BE60" w14:paraId="5D2BEAD7" w14:textId="77777777">
        <w:trPr>
          <w:trHeight w:val="630"/>
        </w:trPr>
        <w:tc>
          <w:tcPr>
            <w:tcW w:w="450" w:type="dxa"/>
            <w:gridSpan w:val="2"/>
            <w:shd w:val="clear" w:color="auto" w:fill="auto"/>
            <w:tcMar>
              <w:top w:w="0" w:type="dxa"/>
              <w:left w:w="0" w:type="dxa"/>
              <w:bottom w:w="0" w:type="dxa"/>
              <w:right w:w="0" w:type="dxa"/>
            </w:tcMar>
            <w:vAlign w:val="center"/>
          </w:tcPr>
          <w:p w:rsidR="00024C69" w:rsidRDefault="00231AEE" w14:paraId="7113C06F" w14:textId="77777777">
            <w:r>
              <w:rPr>
                <w:noProof/>
                <w:color w:val="FFD966"/>
                <w:lang w:val="bg-BG" w:eastAsia="bg-BG"/>
              </w:rPr>
              <w:drawing>
                <wp:inline distT="0" distB="0" distL="0" distR="0" wp14:anchorId="6D5165C5" wp14:editId="66BA2BFA">
                  <wp:extent cx="209690" cy="209690"/>
                  <wp:effectExtent l="0" t="0" r="0" b="0"/>
                  <wp:docPr id="31" name="Graphic 34"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r>
              <w:rPr>
                <w:sz w:val="16"/>
                <w:szCs w:val="16"/>
              </w:rPr>
              <w:t xml:space="preserve">    </w:t>
            </w:r>
          </w:p>
        </w:tc>
        <w:tc>
          <w:tcPr>
            <w:tcW w:w="3236" w:type="dxa"/>
            <w:gridSpan w:val="4"/>
            <w:shd w:val="clear" w:color="auto" w:fill="auto"/>
            <w:tcMar>
              <w:top w:w="0" w:type="dxa"/>
              <w:left w:w="0" w:type="dxa"/>
              <w:bottom w:w="0" w:type="dxa"/>
              <w:right w:w="0" w:type="dxa"/>
            </w:tcMar>
            <w:vAlign w:val="center"/>
          </w:tcPr>
          <w:p w:rsidR="00024C69" w:rsidP="0379BE60" w:rsidRDefault="000C5692" w14:paraId="1DCA5D6F" w14:textId="33489719">
            <w:pPr>
              <w:pStyle w:val="Contact1"/>
              <w:rPr>
                <w:sz w:val="16"/>
                <w:szCs w:val="16"/>
                <w:u w:val="single"/>
              </w:rPr>
            </w:pPr>
            <w:r w:rsidRPr="0379BE60" w:rsidR="05ADA539">
              <w:rPr>
                <w:sz w:val="16"/>
                <w:szCs w:val="16"/>
                <w:u w:val="single"/>
              </w:rPr>
              <w:t>https:/</w:t>
            </w:r>
            <w:r w:rsidRPr="0379BE60" w:rsidR="4D6F566B">
              <w:rPr>
                <w:sz w:val="16"/>
                <w:szCs w:val="16"/>
                <w:u w:val="single"/>
              </w:rPr>
              <w:t>/</w:t>
            </w:r>
            <w:r w:rsidRPr="0379BE60" w:rsidR="3ECCD2FA">
              <w:rPr>
                <w:sz w:val="16"/>
                <w:szCs w:val="16"/>
                <w:u w:val="single"/>
              </w:rPr>
              <w:t>github.com/NASOKILA</w:t>
            </w:r>
          </w:p>
          <w:p w:rsidR="00024C69" w:rsidRDefault="00024C69" w14:paraId="776F2F95" w14:textId="77777777">
            <w:pPr>
              <w:pStyle w:val="Contact1"/>
              <w:rPr>
                <w:sz w:val="16"/>
                <w:szCs w:val="16"/>
              </w:rPr>
            </w:pPr>
          </w:p>
        </w:tc>
        <w:tc>
          <w:tcPr>
            <w:tcW w:w="450" w:type="dxa"/>
            <w:vMerge/>
            <w:tcMar>
              <w:top w:w="0" w:type="dxa"/>
              <w:left w:w="0" w:type="dxa"/>
              <w:bottom w:w="0" w:type="dxa"/>
              <w:right w:w="0" w:type="dxa"/>
            </w:tcMar>
          </w:tcPr>
          <w:p w:rsidR="00024C69" w:rsidRDefault="00024C69" w14:paraId="7F81532C" w14:textId="77777777"/>
        </w:tc>
        <w:tc>
          <w:tcPr>
            <w:tcW w:w="7240" w:type="dxa"/>
            <w:vMerge/>
            <w:tcMar>
              <w:top w:w="0" w:type="dxa"/>
              <w:left w:w="0" w:type="dxa"/>
              <w:bottom w:w="0" w:type="dxa"/>
              <w:right w:w="0" w:type="dxa"/>
            </w:tcMar>
          </w:tcPr>
          <w:p w:rsidR="00024C69" w:rsidRDefault="00024C69" w14:paraId="1F60BC7E" w14:textId="77777777">
            <w:pPr>
              <w:pStyle w:val="Title"/>
            </w:pPr>
          </w:p>
        </w:tc>
      </w:tr>
      <w:tr w:rsidR="00024C69" w:rsidTr="0379BE60" w14:paraId="534E5B2B" w14:textId="77777777">
        <w:trPr>
          <w:trHeight w:val="540"/>
        </w:trPr>
        <w:tc>
          <w:tcPr>
            <w:tcW w:w="450" w:type="dxa"/>
            <w:gridSpan w:val="2"/>
            <w:shd w:val="clear" w:color="auto" w:fill="auto"/>
            <w:tcMar>
              <w:top w:w="0" w:type="dxa"/>
              <w:left w:w="0" w:type="dxa"/>
              <w:bottom w:w="0" w:type="dxa"/>
              <w:right w:w="0" w:type="dxa"/>
            </w:tcMar>
            <w:vAlign w:val="center"/>
          </w:tcPr>
          <w:p w:rsidR="00024C69" w:rsidRDefault="00231AEE" w14:paraId="78DD155D" w14:textId="77777777">
            <w:r>
              <w:rPr>
                <w:noProof/>
                <w:color w:val="FFD966"/>
                <w:lang w:val="bg-BG" w:eastAsia="bg-BG"/>
              </w:rPr>
              <w:drawing>
                <wp:inline distT="0" distB="0" distL="0" distR="0" wp14:anchorId="0F3607F0" wp14:editId="26DB4E2B">
                  <wp:extent cx="209690" cy="209690"/>
                  <wp:effectExtent l="0" t="0" r="0" b="0"/>
                  <wp:docPr id="32" name="Graphic 33"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vAlign w:val="center"/>
          </w:tcPr>
          <w:p w:rsidR="00024C69" w:rsidRDefault="000C5692" w14:paraId="54899A21" w14:textId="133710EB">
            <w:pPr>
              <w:pStyle w:val="Contact1"/>
            </w:pPr>
            <w:hyperlink r:id="Rbf01aa97b0f84723">
              <w:r w:rsidRPr="0379BE60" w:rsidR="00231AEE">
                <w:rPr>
                  <w:sz w:val="16"/>
                  <w:szCs w:val="16"/>
                  <w:u w:val="single"/>
                </w:rPr>
                <w:t>https://www.linkedin.com/in/atanas-kambitov-a69528162/</w:t>
              </w:r>
            </w:hyperlink>
          </w:p>
        </w:tc>
        <w:tc>
          <w:tcPr>
            <w:tcW w:w="450" w:type="dxa"/>
            <w:vMerge/>
            <w:tcMar>
              <w:top w:w="0" w:type="dxa"/>
              <w:left w:w="0" w:type="dxa"/>
              <w:bottom w:w="0" w:type="dxa"/>
              <w:right w:w="0" w:type="dxa"/>
            </w:tcMar>
          </w:tcPr>
          <w:p w:rsidR="00024C69" w:rsidRDefault="00024C69" w14:paraId="3DEABBE1" w14:textId="77777777"/>
        </w:tc>
        <w:tc>
          <w:tcPr>
            <w:tcW w:w="7240" w:type="dxa"/>
            <w:vMerge/>
            <w:tcMar>
              <w:top w:w="0" w:type="dxa"/>
              <w:left w:w="0" w:type="dxa"/>
              <w:bottom w:w="0" w:type="dxa"/>
              <w:right w:w="0" w:type="dxa"/>
            </w:tcMar>
          </w:tcPr>
          <w:p w:rsidR="00024C69" w:rsidRDefault="00024C69" w14:paraId="7136830C" w14:textId="77777777">
            <w:pPr>
              <w:pStyle w:val="Title"/>
            </w:pPr>
          </w:p>
        </w:tc>
      </w:tr>
      <w:tr w:rsidR="00024C69" w:rsidTr="0379BE60" w14:paraId="7B2187A9" w14:textId="77777777">
        <w:trPr>
          <w:trHeight w:val="315"/>
        </w:trPr>
        <w:tc>
          <w:tcPr>
            <w:tcW w:w="3686" w:type="dxa"/>
            <w:gridSpan w:val="6"/>
            <w:shd w:val="clear" w:color="auto" w:fill="auto"/>
            <w:tcMar>
              <w:top w:w="0" w:type="dxa"/>
              <w:left w:w="0" w:type="dxa"/>
              <w:bottom w:w="0" w:type="dxa"/>
              <w:right w:w="0" w:type="dxa"/>
            </w:tcMar>
          </w:tcPr>
          <w:p w:rsidR="00024C69" w:rsidP="0379BE60" w:rsidRDefault="00024C69" w14:paraId="25DD7B80" w14:textId="2819C758">
            <w:pPr>
              <w:pStyle w:val="Normal"/>
            </w:pPr>
          </w:p>
        </w:tc>
        <w:tc>
          <w:tcPr>
            <w:tcW w:w="450" w:type="dxa"/>
            <w:vMerge/>
            <w:tcMar>
              <w:top w:w="0" w:type="dxa"/>
              <w:left w:w="0" w:type="dxa"/>
              <w:bottom w:w="0" w:type="dxa"/>
              <w:right w:w="0" w:type="dxa"/>
            </w:tcMar>
          </w:tcPr>
          <w:p w:rsidR="00024C69" w:rsidRDefault="00024C69" w14:paraId="3CD7B067" w14:textId="77777777"/>
        </w:tc>
        <w:tc>
          <w:tcPr>
            <w:tcW w:w="7240" w:type="dxa"/>
            <w:vMerge/>
            <w:tcMar>
              <w:top w:w="0" w:type="dxa"/>
              <w:left w:w="0" w:type="dxa"/>
              <w:bottom w:w="0" w:type="dxa"/>
              <w:right w:w="0" w:type="dxa"/>
            </w:tcMar>
          </w:tcPr>
          <w:p w:rsidR="00024C69" w:rsidRDefault="00024C69" w14:paraId="3997443C" w14:textId="77777777">
            <w:pPr>
              <w:pStyle w:val="Title"/>
            </w:pPr>
          </w:p>
        </w:tc>
      </w:tr>
      <w:tr w:rsidR="00024C69" w:rsidTr="0379BE60" w14:paraId="66B5CEA6" w14:textId="77777777">
        <w:trPr>
          <w:trHeight w:val="585"/>
        </w:trPr>
        <w:tc>
          <w:tcPr>
            <w:tcW w:w="450" w:type="dxa"/>
            <w:gridSpan w:val="2"/>
            <w:shd w:val="clear" w:color="auto" w:fill="auto"/>
            <w:tcMar>
              <w:top w:w="0" w:type="dxa"/>
              <w:left w:w="0" w:type="dxa"/>
              <w:bottom w:w="0" w:type="dxa"/>
              <w:right w:w="0" w:type="dxa"/>
            </w:tcMar>
          </w:tcPr>
          <w:p w:rsidR="00024C69" w:rsidRDefault="00024C69" w14:paraId="505E64BE" w14:textId="77777777">
            <w:pPr>
              <w:pStyle w:val="Heading4"/>
            </w:pPr>
          </w:p>
        </w:tc>
        <w:tc>
          <w:tcPr>
            <w:tcW w:w="2700" w:type="dxa"/>
            <w:gridSpan w:val="3"/>
            <w:tcBorders>
              <w:bottom w:val="single" w:color="FFFFFF" w:themeColor="background1" w:sz="4" w:space="0"/>
            </w:tcBorders>
            <w:shd w:val="clear" w:color="auto" w:fill="auto"/>
            <w:tcMar>
              <w:top w:w="0" w:type="dxa"/>
              <w:left w:w="0" w:type="dxa"/>
              <w:bottom w:w="0" w:type="dxa"/>
              <w:right w:w="0" w:type="dxa"/>
            </w:tcMar>
          </w:tcPr>
          <w:p w:rsidR="0379BE60" w:rsidP="0379BE60" w:rsidRDefault="0379BE60" w14:paraId="57152D84" w14:textId="672EC451">
            <w:pPr>
              <w:pStyle w:val="Normal"/>
              <w:jc w:val="left"/>
              <w:rPr>
                <w:u w:val="none"/>
              </w:rPr>
            </w:pPr>
          </w:p>
          <w:p w:rsidR="0379BE60" w:rsidP="0379BE60" w:rsidRDefault="0379BE60" w14:paraId="3FCCC4F5" w14:textId="110246A2">
            <w:pPr>
              <w:pStyle w:val="Normal"/>
              <w:jc w:val="left"/>
              <w:rPr>
                <w:u w:val="none"/>
              </w:rPr>
            </w:pPr>
          </w:p>
          <w:p w:rsidR="0379BE60" w:rsidP="0379BE60" w:rsidRDefault="0379BE60" w14:paraId="074B78DB" w14:textId="424F41DC">
            <w:pPr>
              <w:pStyle w:val="Normal"/>
              <w:jc w:val="left"/>
              <w:rPr>
                <w:u w:val="none"/>
              </w:rPr>
            </w:pPr>
          </w:p>
          <w:p w:rsidR="0379BE60" w:rsidP="0379BE60" w:rsidRDefault="0379BE60" w14:paraId="0633F94C" w14:textId="36EDF56C">
            <w:pPr>
              <w:pStyle w:val="Normal"/>
              <w:jc w:val="left"/>
              <w:rPr>
                <w:u w:val="none"/>
              </w:rPr>
            </w:pPr>
          </w:p>
          <w:p w:rsidR="0379BE60" w:rsidP="0379BE60" w:rsidRDefault="0379BE60" w14:paraId="7145F157" w14:textId="28B0293E">
            <w:pPr>
              <w:pStyle w:val="Normal"/>
              <w:rPr>
                <w:u w:val="none"/>
              </w:rPr>
            </w:pPr>
          </w:p>
          <w:p w:rsidR="0379BE60" w:rsidP="0379BE60" w:rsidRDefault="0379BE60" w14:paraId="1DEB503F" w14:textId="46D430A8">
            <w:pPr>
              <w:pStyle w:val="Normal"/>
              <w:rPr>
                <w:u w:val="none"/>
              </w:rPr>
            </w:pPr>
          </w:p>
          <w:p w:rsidR="00024C69" w:rsidRDefault="00231AEE" w14:paraId="7F7B92E7" w14:textId="77777777">
            <w:pPr>
              <w:pStyle w:val="Heading4"/>
              <w:jc w:val="left"/>
              <w:rPr>
                <w:u w:val="none"/>
              </w:rPr>
            </w:pPr>
            <w:r w:rsidR="00231AEE">
              <w:rPr>
                <w:u w:val="none"/>
              </w:rPr>
              <w:t xml:space="preserve">E D u c a t </w:t>
            </w:r>
            <w:proofErr w:type="spellStart"/>
            <w:r w:rsidR="00231AEE">
              <w:rPr>
                <w:u w:val="none"/>
              </w:rPr>
              <w:t>i</w:t>
            </w:r>
            <w:proofErr w:type="spellEnd"/>
            <w:r w:rsidR="00231AEE">
              <w:rPr>
                <w:u w:val="none"/>
              </w:rPr>
              <w:t xml:space="preserve"> o n</w:t>
            </w:r>
          </w:p>
        </w:tc>
        <w:tc>
          <w:tcPr>
            <w:tcW w:w="536" w:type="dxa"/>
            <w:shd w:val="clear" w:color="auto" w:fill="auto"/>
            <w:tcMar>
              <w:top w:w="0" w:type="dxa"/>
              <w:left w:w="0" w:type="dxa"/>
              <w:bottom w:w="0" w:type="dxa"/>
              <w:right w:w="0" w:type="dxa"/>
            </w:tcMar>
          </w:tcPr>
          <w:p w:rsidR="00024C69" w:rsidRDefault="00024C69" w14:paraId="42BFB71B" w14:textId="77777777">
            <w:pPr>
              <w:pStyle w:val="Heading4"/>
              <w:rPr>
                <w:u w:val="none"/>
              </w:rPr>
            </w:pPr>
          </w:p>
        </w:tc>
        <w:tc>
          <w:tcPr>
            <w:tcW w:w="450" w:type="dxa"/>
            <w:vMerge/>
            <w:tcMar>
              <w:top w:w="0" w:type="dxa"/>
              <w:left w:w="0" w:type="dxa"/>
              <w:bottom w:w="0" w:type="dxa"/>
              <w:right w:w="0" w:type="dxa"/>
            </w:tcMar>
          </w:tcPr>
          <w:p w:rsidR="00024C69" w:rsidRDefault="00024C69" w14:paraId="4FE06525" w14:textId="77777777">
            <w:pPr>
              <w:pStyle w:val="Heading4"/>
            </w:pPr>
          </w:p>
        </w:tc>
        <w:tc>
          <w:tcPr>
            <w:tcW w:w="7240" w:type="dxa"/>
            <w:vMerge/>
            <w:tcMar>
              <w:top w:w="0" w:type="dxa"/>
              <w:left w:w="0" w:type="dxa"/>
              <w:bottom w:w="0" w:type="dxa"/>
              <w:right w:w="0" w:type="dxa"/>
            </w:tcMar>
          </w:tcPr>
          <w:p w:rsidR="00024C69" w:rsidRDefault="00024C69" w14:paraId="6E950A37" w14:textId="77777777">
            <w:pPr>
              <w:pStyle w:val="Title"/>
            </w:pPr>
          </w:p>
        </w:tc>
      </w:tr>
      <w:tr w:rsidR="00024C69" w:rsidTr="0379BE60" w14:paraId="21AAB1EE" w14:textId="77777777">
        <w:trPr>
          <w:trHeight w:val="170"/>
        </w:trPr>
        <w:tc>
          <w:tcPr>
            <w:tcW w:w="3686" w:type="dxa"/>
            <w:gridSpan w:val="6"/>
            <w:shd w:val="clear" w:color="auto" w:fill="auto"/>
            <w:tcMar>
              <w:top w:w="0" w:type="dxa"/>
              <w:left w:w="0" w:type="dxa"/>
              <w:bottom w:w="0" w:type="dxa"/>
              <w:right w:w="0" w:type="dxa"/>
            </w:tcMar>
          </w:tcPr>
          <w:p w:rsidR="00024C69" w:rsidRDefault="00024C69" w14:paraId="67C59B15" w14:textId="77777777">
            <w:pPr>
              <w:rPr>
                <w:sz w:val="16"/>
                <w:szCs w:val="16"/>
                <w:lang w:val="it-IT"/>
              </w:rPr>
            </w:pPr>
          </w:p>
        </w:tc>
        <w:tc>
          <w:tcPr>
            <w:tcW w:w="450" w:type="dxa"/>
            <w:vMerge/>
            <w:tcMar>
              <w:top w:w="0" w:type="dxa"/>
              <w:left w:w="0" w:type="dxa"/>
              <w:bottom w:w="0" w:type="dxa"/>
              <w:right w:w="0" w:type="dxa"/>
            </w:tcMar>
          </w:tcPr>
          <w:p w:rsidR="00024C69" w:rsidRDefault="00024C69" w14:paraId="22DB5A3C" w14:textId="77777777">
            <w:pPr>
              <w:rPr>
                <w:lang w:val="it-IT"/>
              </w:rPr>
            </w:pPr>
          </w:p>
        </w:tc>
        <w:tc>
          <w:tcPr>
            <w:tcW w:w="7240" w:type="dxa"/>
            <w:vMerge/>
            <w:tcMar>
              <w:top w:w="0" w:type="dxa"/>
              <w:left w:w="0" w:type="dxa"/>
              <w:bottom w:w="0" w:type="dxa"/>
              <w:right w:w="0" w:type="dxa"/>
            </w:tcMar>
          </w:tcPr>
          <w:p w:rsidR="00024C69" w:rsidRDefault="00024C69" w14:paraId="54216EF6" w14:textId="77777777">
            <w:pPr>
              <w:pStyle w:val="Title"/>
              <w:rPr>
                <w:lang w:val="it-IT"/>
              </w:rPr>
            </w:pPr>
          </w:p>
        </w:tc>
      </w:tr>
      <w:tr w:rsidR="00024C69" w:rsidTr="0379BE60" w14:paraId="58BF4BE8" w14:textId="77777777">
        <w:trPr>
          <w:trHeight w:val="861"/>
        </w:trPr>
        <w:tc>
          <w:tcPr>
            <w:tcW w:w="450" w:type="dxa"/>
            <w:gridSpan w:val="2"/>
            <w:shd w:val="clear" w:color="auto" w:fill="auto"/>
            <w:tcMar>
              <w:top w:w="0" w:type="dxa"/>
              <w:left w:w="0" w:type="dxa"/>
              <w:bottom w:w="0" w:type="dxa"/>
              <w:right w:w="0" w:type="dxa"/>
            </w:tcMar>
          </w:tcPr>
          <w:p w:rsidR="00024C69" w:rsidRDefault="00231AEE" w14:paraId="2C78B3C8" w14:textId="77777777">
            <w:r>
              <w:rPr>
                <w:noProof/>
                <w:lang w:val="bg-BG" w:eastAsia="bg-BG"/>
              </w:rPr>
              <w:drawing>
                <wp:inline distT="0" distB="0" distL="0" distR="0" wp14:anchorId="46528224" wp14:editId="66577398">
                  <wp:extent cx="257559" cy="313520"/>
                  <wp:effectExtent l="0" t="0" r="0" b="0"/>
                  <wp:docPr id="33" name="Graphic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57559"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Pr="00B814C2" w:rsidR="00024C69" w:rsidRDefault="00231AEE" w14:paraId="2D95BB9A" w14:textId="77777777">
            <w:pPr>
              <w:pStyle w:val="Heading5"/>
              <w:rPr>
                <w:sz w:val="16"/>
                <w:szCs w:val="16"/>
              </w:rPr>
            </w:pPr>
            <w:r w:rsidRPr="00B814C2">
              <w:rPr>
                <w:sz w:val="16"/>
                <w:szCs w:val="16"/>
              </w:rPr>
              <w:t>South-west university “Neofit Rilski”</w:t>
            </w:r>
          </w:p>
          <w:p w:rsidR="00024C69" w:rsidRDefault="00231AEE" w14:paraId="644AC268" w14:textId="77777777">
            <w:pPr>
              <w:pStyle w:val="Contact1"/>
              <w:rPr>
                <w:sz w:val="16"/>
                <w:szCs w:val="16"/>
              </w:rPr>
            </w:pPr>
            <w:r>
              <w:rPr>
                <w:sz w:val="16"/>
                <w:szCs w:val="16"/>
              </w:rPr>
              <w:t>Bachelor’s degree in informatics</w:t>
            </w:r>
          </w:p>
          <w:p w:rsidR="00024C69" w:rsidRDefault="00231AEE" w14:paraId="23110A37" w14:textId="77777777">
            <w:pPr>
              <w:pStyle w:val="Heading6"/>
              <w:rPr>
                <w:sz w:val="16"/>
                <w:szCs w:val="16"/>
              </w:rPr>
            </w:pPr>
            <w:r>
              <w:rPr>
                <w:sz w:val="16"/>
                <w:szCs w:val="16"/>
              </w:rPr>
              <w:t>15/09/2014  -   25/05/2018  ( 4 years )</w:t>
            </w:r>
          </w:p>
        </w:tc>
        <w:tc>
          <w:tcPr>
            <w:tcW w:w="450" w:type="dxa"/>
            <w:vMerge/>
            <w:tcMar>
              <w:top w:w="0" w:type="dxa"/>
              <w:left w:w="0" w:type="dxa"/>
              <w:bottom w:w="0" w:type="dxa"/>
              <w:right w:w="0" w:type="dxa"/>
            </w:tcMar>
          </w:tcPr>
          <w:p w:rsidR="00024C69" w:rsidRDefault="00024C69" w14:paraId="5FC1B22D" w14:textId="77777777"/>
        </w:tc>
        <w:tc>
          <w:tcPr>
            <w:tcW w:w="7240" w:type="dxa"/>
            <w:vMerge/>
            <w:tcMar>
              <w:top w:w="0" w:type="dxa"/>
              <w:left w:w="0" w:type="dxa"/>
              <w:bottom w:w="0" w:type="dxa"/>
              <w:right w:w="0" w:type="dxa"/>
            </w:tcMar>
          </w:tcPr>
          <w:p w:rsidR="00024C69" w:rsidRDefault="00024C69" w14:paraId="24DD4C27" w14:textId="77777777">
            <w:pPr>
              <w:pStyle w:val="Title"/>
            </w:pPr>
          </w:p>
        </w:tc>
      </w:tr>
      <w:tr w:rsidR="00024C69" w:rsidTr="0379BE60" w14:paraId="5AB56157" w14:textId="77777777">
        <w:trPr>
          <w:trHeight w:val="718"/>
        </w:trPr>
        <w:tc>
          <w:tcPr>
            <w:tcW w:w="450" w:type="dxa"/>
            <w:gridSpan w:val="2"/>
            <w:shd w:val="clear" w:color="auto" w:fill="auto"/>
            <w:tcMar>
              <w:top w:w="0" w:type="dxa"/>
              <w:left w:w="0" w:type="dxa"/>
              <w:bottom w:w="0" w:type="dxa"/>
              <w:right w:w="0" w:type="dxa"/>
            </w:tcMar>
          </w:tcPr>
          <w:p w:rsidR="00024C69" w:rsidRDefault="00231AEE" w14:paraId="3DCFF805" w14:textId="77777777">
            <w:r>
              <w:rPr>
                <w:noProof/>
                <w:lang w:val="bg-BG" w:eastAsia="bg-BG"/>
              </w:rPr>
              <w:drawing>
                <wp:inline distT="0" distB="0" distL="0" distR="0" wp14:anchorId="43FA8A3A" wp14:editId="7D959E25">
                  <wp:extent cx="248021" cy="313520"/>
                  <wp:effectExtent l="0" t="0" r="0" b="0"/>
                  <wp:docPr id="34" name="Graphic 7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248021" cy="31352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00024C69" w:rsidRDefault="00231AEE" w14:paraId="6E6AB181" w14:textId="77777777">
            <w:pPr>
              <w:pStyle w:val="Heading5"/>
              <w:rPr>
                <w:sz w:val="16"/>
                <w:szCs w:val="16"/>
              </w:rPr>
            </w:pPr>
            <w:r>
              <w:rPr>
                <w:sz w:val="16"/>
                <w:szCs w:val="16"/>
              </w:rPr>
              <w:t>SOFTUNI “Private software university”</w:t>
            </w:r>
          </w:p>
          <w:p w:rsidR="00024C69" w:rsidRDefault="00231AEE" w14:paraId="0E288BF7" w14:textId="77777777">
            <w:pPr>
              <w:pStyle w:val="Contact1"/>
              <w:rPr>
                <w:sz w:val="16"/>
                <w:szCs w:val="16"/>
              </w:rPr>
            </w:pPr>
            <w:r>
              <w:rPr>
                <w:sz w:val="16"/>
                <w:szCs w:val="16"/>
              </w:rPr>
              <w:t>Graduated C# and JavaScript engineer</w:t>
            </w:r>
          </w:p>
          <w:p w:rsidR="00024C69" w:rsidRDefault="00231AEE" w14:paraId="448E3E00" w14:textId="77777777">
            <w:pPr>
              <w:pStyle w:val="Heading6"/>
              <w:rPr>
                <w:sz w:val="16"/>
                <w:szCs w:val="16"/>
              </w:rPr>
            </w:pPr>
            <w:r>
              <w:rPr>
                <w:sz w:val="16"/>
                <w:szCs w:val="16"/>
              </w:rPr>
              <w:t>05/12/2016  -  21/02/2018  ( 2 years )</w:t>
            </w:r>
          </w:p>
          <w:p w:rsidR="00024C69" w:rsidRDefault="00024C69" w14:paraId="1FED537A" w14:textId="77777777">
            <w:pPr>
              <w:pStyle w:val="Heading5"/>
              <w:rPr>
                <w:sz w:val="16"/>
                <w:szCs w:val="16"/>
                <w:lang w:val="it-IT"/>
              </w:rPr>
            </w:pPr>
          </w:p>
        </w:tc>
        <w:tc>
          <w:tcPr>
            <w:tcW w:w="450" w:type="dxa"/>
            <w:vMerge/>
            <w:tcMar>
              <w:top w:w="0" w:type="dxa"/>
              <w:left w:w="0" w:type="dxa"/>
              <w:bottom w:w="0" w:type="dxa"/>
              <w:right w:w="0" w:type="dxa"/>
            </w:tcMar>
          </w:tcPr>
          <w:p w:rsidR="00024C69" w:rsidRDefault="00024C69" w14:paraId="6EA8421D" w14:textId="77777777"/>
        </w:tc>
        <w:tc>
          <w:tcPr>
            <w:tcW w:w="7240" w:type="dxa"/>
            <w:vMerge/>
            <w:tcMar>
              <w:top w:w="0" w:type="dxa"/>
              <w:left w:w="0" w:type="dxa"/>
              <w:bottom w:w="0" w:type="dxa"/>
              <w:right w:w="0" w:type="dxa"/>
            </w:tcMar>
          </w:tcPr>
          <w:p w:rsidR="00024C69" w:rsidRDefault="00024C69" w14:paraId="47FD47B9" w14:textId="77777777">
            <w:pPr>
              <w:pStyle w:val="Title"/>
            </w:pPr>
          </w:p>
        </w:tc>
      </w:tr>
      <w:tr w:rsidR="00024C69" w:rsidTr="0379BE60" w14:paraId="22292861" w14:textId="77777777">
        <w:trPr>
          <w:trHeight w:val="1445"/>
        </w:trPr>
        <w:tc>
          <w:tcPr>
            <w:tcW w:w="450" w:type="dxa"/>
            <w:gridSpan w:val="2"/>
            <w:shd w:val="clear" w:color="auto" w:fill="auto"/>
            <w:tcMar>
              <w:top w:w="0" w:type="dxa"/>
              <w:left w:w="0" w:type="dxa"/>
              <w:bottom w:w="0" w:type="dxa"/>
              <w:right w:w="0" w:type="dxa"/>
            </w:tcMar>
          </w:tcPr>
          <w:p w:rsidR="00024C69" w:rsidRDefault="00231AEE" w14:paraId="7B643E56" w14:textId="77777777">
            <w:r>
              <w:rPr>
                <w:noProof/>
                <w:color w:val="FFD966"/>
                <w:lang w:val="bg-BG" w:eastAsia="bg-BG"/>
              </w:rPr>
              <w:drawing>
                <wp:inline distT="0" distB="0" distL="0" distR="0" wp14:anchorId="6FE0F1CA" wp14:editId="23A8D86E">
                  <wp:extent cx="209690" cy="209690"/>
                  <wp:effectExtent l="0" t="0" r="0" b="0"/>
                  <wp:docPr id="35" name="Graphic 31" descr="Link"/>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9690" cy="209690"/>
                          </a:xfrm>
                          <a:prstGeom prst="rect">
                            <a:avLst/>
                          </a:prstGeom>
                          <a:noFill/>
                          <a:ln>
                            <a:noFill/>
                            <a:prstDash/>
                          </a:ln>
                        </pic:spPr>
                      </pic:pic>
                    </a:graphicData>
                  </a:graphic>
                </wp:inline>
              </w:drawing>
            </w:r>
          </w:p>
        </w:tc>
        <w:tc>
          <w:tcPr>
            <w:tcW w:w="3236" w:type="dxa"/>
            <w:gridSpan w:val="4"/>
            <w:shd w:val="clear" w:color="auto" w:fill="auto"/>
            <w:tcMar>
              <w:top w:w="0" w:type="dxa"/>
              <w:left w:w="0" w:type="dxa"/>
              <w:bottom w:w="0" w:type="dxa"/>
              <w:right w:w="0" w:type="dxa"/>
            </w:tcMar>
          </w:tcPr>
          <w:p w:rsidR="00024C69" w:rsidRDefault="000C5692" w14:paraId="4FB8737C" w14:textId="77777777">
            <w:hyperlink w:history="1" r:id="rId18">
              <w:r w:rsidR="00231AEE">
                <w:rPr>
                  <w:color w:val="FFFFFF"/>
                  <w:sz w:val="16"/>
                  <w:szCs w:val="16"/>
                  <w:u w:val="single"/>
                </w:rPr>
                <w:t>https://github.com/</w:t>
              </w:r>
              <w:r w:rsidR="00231AEE">
                <w:rPr>
                  <w:color w:val="FFFFFF"/>
                  <w:sz w:val="16"/>
                  <w:szCs w:val="16"/>
                  <w:u w:val="single"/>
                </w:rPr>
                <w:t>N</w:t>
              </w:r>
              <w:r w:rsidR="00231AEE">
                <w:rPr>
                  <w:color w:val="FFFFFF"/>
                  <w:sz w:val="16"/>
                  <w:szCs w:val="16"/>
                  <w:u w:val="single"/>
                </w:rPr>
                <w:t>ASOKILA/Diplomas-Certificates</w:t>
              </w:r>
            </w:hyperlink>
          </w:p>
          <w:p w:rsidR="00024C69" w:rsidRDefault="00024C69" w14:paraId="72333AD4" w14:textId="77777777">
            <w:pPr>
              <w:rPr>
                <w:sz w:val="16"/>
                <w:szCs w:val="16"/>
              </w:rPr>
            </w:pPr>
          </w:p>
          <w:p w:rsidR="00024C69" w:rsidP="0379BE60" w:rsidRDefault="00024C69" w14:paraId="7FDEC7C9" w14:textId="44C209E4">
            <w:pPr>
              <w:rPr>
                <w:sz w:val="16"/>
                <w:szCs w:val="16"/>
              </w:rPr>
            </w:pPr>
          </w:p>
          <w:p w:rsidR="00024C69" w:rsidP="0379BE60" w:rsidRDefault="00024C69" w14:textId="77777777" w14:paraId="47BE2975">
            <w:pPr>
              <w:pStyle w:val="Heading4"/>
              <w:jc w:val="left"/>
            </w:pPr>
          </w:p>
          <w:p w:rsidR="00024C69" w:rsidP="0379BE60" w:rsidRDefault="00024C69" w14:paraId="19F5FCB2" w14:textId="360B0D23">
            <w:pPr>
              <w:pStyle w:val="Normal"/>
            </w:pPr>
          </w:p>
          <w:p w:rsidR="00024C69" w:rsidP="0379BE60" w:rsidRDefault="00024C69" w14:paraId="517F9EE4" w14:textId="0342E692">
            <w:pPr>
              <w:pStyle w:val="Heading4"/>
            </w:pPr>
          </w:p>
          <w:p w:rsidR="00024C69" w:rsidP="0379BE60" w:rsidRDefault="00024C69" w14:paraId="526EF0C2" w14:textId="360B0D23">
            <w:pPr>
              <w:pStyle w:val="Normal"/>
              <w:rPr>
                <w:u w:val="none"/>
              </w:rPr>
            </w:pPr>
          </w:p>
          <w:p w:rsidR="00024C69" w:rsidP="0379BE60" w:rsidRDefault="00024C69" w14:paraId="1ADF8448" w14:textId="6E7BF866">
            <w:pPr>
              <w:pStyle w:val="Normal"/>
              <w:rPr>
                <w:u w:val="none"/>
              </w:rPr>
            </w:pPr>
          </w:p>
          <w:p w:rsidR="00024C69" w:rsidP="0379BE60" w:rsidRDefault="00024C69" w14:paraId="0D4C7BF5" w14:textId="28B0293E">
            <w:pPr>
              <w:pStyle w:val="Normal"/>
              <w:rPr>
                <w:u w:val="none"/>
              </w:rPr>
            </w:pPr>
          </w:p>
          <w:p w:rsidR="00024C69" w:rsidP="0379BE60" w:rsidRDefault="00024C69" w14:paraId="4E190F91" w14:textId="48303A34">
            <w:pPr>
              <w:pStyle w:val="Normal"/>
              <w:rPr>
                <w:u w:val="none"/>
              </w:rPr>
            </w:pPr>
          </w:p>
          <w:p w:rsidR="00024C69" w:rsidP="0379BE60" w:rsidRDefault="00024C69" w14:paraId="007C7FF4" w14:textId="360B0D23">
            <w:pPr>
              <w:pStyle w:val="Normal"/>
            </w:pPr>
          </w:p>
          <w:p w:rsidR="00024C69" w:rsidP="0379BE60" w:rsidRDefault="00024C69" w14:paraId="727CFA1D" w14:textId="50190EA1">
            <w:pPr>
              <w:pStyle w:val="Normal"/>
            </w:pPr>
          </w:p>
          <w:p w:rsidR="00024C69" w:rsidP="0379BE60" w:rsidRDefault="00024C69" w14:paraId="53147B9B" w14:textId="06487AC2">
            <w:pPr>
              <w:pStyle w:val="Normal"/>
              <w:rPr>
                <w:sz w:val="16"/>
                <w:szCs w:val="16"/>
              </w:rPr>
            </w:pPr>
          </w:p>
          <w:p w:rsidR="00024C69" w:rsidP="0379BE60" w:rsidRDefault="00024C69" w14:paraId="58B01A90" w14:textId="07B093F8">
            <w:pPr>
              <w:pStyle w:val="Normal"/>
              <w:rPr>
                <w:sz w:val="16"/>
                <w:szCs w:val="16"/>
              </w:rPr>
            </w:pPr>
          </w:p>
          <w:p w:rsidR="00024C69" w:rsidP="0379BE60" w:rsidRDefault="00024C69" w14:paraId="431A3803" w14:textId="1A1DD48C">
            <w:pPr>
              <w:pStyle w:val="Normal"/>
              <w:rPr>
                <w:sz w:val="16"/>
                <w:szCs w:val="16"/>
              </w:rPr>
            </w:pPr>
          </w:p>
          <w:p w:rsidR="00024C69" w:rsidP="0379BE60" w:rsidRDefault="00024C69" w14:paraId="1EC2DEE7" w14:textId="3194CBA2">
            <w:pPr>
              <w:pStyle w:val="Normal"/>
              <w:rPr>
                <w:sz w:val="16"/>
                <w:szCs w:val="16"/>
              </w:rPr>
            </w:pPr>
          </w:p>
          <w:p w:rsidR="00024C69" w:rsidP="0379BE60" w:rsidRDefault="00024C69" w14:paraId="3264CE9A" w14:textId="7FB75196">
            <w:pPr>
              <w:pStyle w:val="Normal"/>
              <w:rPr>
                <w:sz w:val="16"/>
                <w:szCs w:val="16"/>
              </w:rPr>
            </w:pPr>
          </w:p>
        </w:tc>
        <w:tc>
          <w:tcPr>
            <w:tcW w:w="450" w:type="dxa"/>
            <w:vMerge/>
            <w:tcMar>
              <w:top w:w="0" w:type="dxa"/>
              <w:left w:w="0" w:type="dxa"/>
              <w:bottom w:w="0" w:type="dxa"/>
              <w:right w:w="0" w:type="dxa"/>
            </w:tcMar>
          </w:tcPr>
          <w:p w:rsidRPr="00B814C2" w:rsidR="00024C69" w:rsidRDefault="00024C69" w14:paraId="6056BFE3" w14:textId="77777777"/>
        </w:tc>
        <w:tc>
          <w:tcPr>
            <w:tcW w:w="7240" w:type="dxa"/>
            <w:vMerge/>
            <w:tcMar>
              <w:top w:w="0" w:type="dxa"/>
              <w:left w:w="0" w:type="dxa"/>
              <w:bottom w:w="0" w:type="dxa"/>
              <w:right w:w="0" w:type="dxa"/>
            </w:tcMar>
          </w:tcPr>
          <w:p w:rsidRPr="00B814C2" w:rsidR="00024C69" w:rsidRDefault="00024C69" w14:paraId="7B0C4E6A" w14:textId="77777777">
            <w:pPr>
              <w:pStyle w:val="Title"/>
            </w:pPr>
          </w:p>
        </w:tc>
      </w:tr>
    </w:tbl>
    <w:p w:rsidR="0064087A" w:rsidRDefault="0064087A" w14:paraId="7D9B784B" w14:textId="77777777"/>
    <w:p w:rsidR="00024C69" w:rsidRDefault="00231AEE" w14:paraId="1FFECC0F" w14:textId="41693ED0">
      <w:r>
        <w:rPr>
          <w:noProof/>
          <w:lang w:val="bg-BG" w:eastAsia="bg-BG"/>
        </w:rPr>
        <mc:AlternateContent>
          <mc:Choice Requires="wpg">
            <w:drawing>
              <wp:anchor distT="0" distB="0" distL="114300" distR="114300" simplePos="0" relativeHeight="251737088" behindDoc="0" locked="0" layoutInCell="1" allowOverlap="1" wp14:anchorId="1F83CC27" wp14:editId="1E3BC5FE">
                <wp:simplePos x="0" y="0"/>
                <wp:positionH relativeFrom="column">
                  <wp:posOffset>-619121</wp:posOffset>
                </wp:positionH>
                <wp:positionV relativeFrom="paragraph">
                  <wp:posOffset>3332475</wp:posOffset>
                </wp:positionV>
                <wp:extent cx="114190" cy="211455"/>
                <wp:effectExtent l="0" t="0" r="19160" b="17145"/>
                <wp:wrapNone/>
                <wp:docPr id="36" name="Graphic 38"/>
                <wp:cNvGraphicFramePr/>
                <a:graphic xmlns:a="http://schemas.openxmlformats.org/drawingml/2006/main">
                  <a:graphicData uri="http://schemas.microsoft.com/office/word/2010/wordprocessingGroup">
                    <wpg:wgp>
                      <wpg:cNvGrpSpPr/>
                      <wpg:grpSpPr>
                        <a:xfrm>
                          <a:off x="0" y="0"/>
                          <a:ext cx="114190" cy="211455"/>
                          <a:chOff x="0" y="0"/>
                          <a:chExt cx="114190" cy="211455"/>
                        </a:xfrm>
                      </wpg:grpSpPr>
                      <wps:wsp>
                        <wps:cNvPr id="37" name="Freeform 84"/>
                        <wps:cNvSpPr/>
                        <wps:spPr>
                          <a:xfrm>
                            <a:off x="0" y="0"/>
                            <a:ext cx="114190" cy="211455"/>
                          </a:xfrm>
                          <a:custGeom>
                            <a:avLst/>
                            <a:gdLst>
                              <a:gd name="f0" fmla="val 10800000"/>
                              <a:gd name="f1" fmla="val 5400000"/>
                              <a:gd name="f2" fmla="val 180"/>
                              <a:gd name="f3" fmla="val w"/>
                              <a:gd name="f4" fmla="val h"/>
                              <a:gd name="f5" fmla="val 0"/>
                              <a:gd name="f6" fmla="val 114185"/>
                              <a:gd name="f7" fmla="val 211455"/>
                              <a:gd name="f8" fmla="val 99342"/>
                              <a:gd name="f9" fmla="val 16028"/>
                              <a:gd name="f10" fmla="val 7176"/>
                              <a:gd name="f11" fmla="val 195427"/>
                              <a:gd name="f12" fmla="val 204279"/>
                              <a:gd name="f13" fmla="val 108194"/>
                              <a:gd name="f14" fmla="val 115370"/>
                              <a:gd name="f15" fmla="val 6428"/>
                              <a:gd name="f16" fmla="val 35376"/>
                              <a:gd name="f17" fmla="val 108942"/>
                              <a:gd name="f18" fmla="val 171004"/>
                              <a:gd name="f19" fmla="val 6344"/>
                              <a:gd name="f20" fmla="val 104655"/>
                              <a:gd name="f21" fmla="val 108963"/>
                              <a:gd name="f22" fmla="val 10651"/>
                              <a:gd name="f23" fmla="val 15965"/>
                              <a:gd name="f24" fmla="val 28969"/>
                              <a:gd name="f25" fmla="val 6393"/>
                              <a:gd name="f26" fmla="val 10715"/>
                              <a:gd name="f27" fmla="val 10672"/>
                              <a:gd name="f28" fmla="val 6379"/>
                              <a:gd name="f29" fmla="val 15986"/>
                              <a:gd name="f30" fmla="val 16000"/>
                              <a:gd name="f31" fmla="val 16014"/>
                              <a:gd name="f32" fmla="val 205111"/>
                              <a:gd name="f33" fmla="val 6407"/>
                              <a:gd name="f34" fmla="val 200804"/>
                              <a:gd name="f35" fmla="val 195490"/>
                              <a:gd name="f36" fmla="val 177411"/>
                              <a:gd name="f37" fmla="val 108977"/>
                              <a:gd name="f38" fmla="val 200740"/>
                              <a:gd name="f39" fmla="val 104698"/>
                              <a:gd name="f40" fmla="val 205076"/>
                              <a:gd name="f41" fmla="val 99384"/>
                              <a:gd name="f42" fmla="val 99370"/>
                              <a:gd name="f43" fmla="val 99356"/>
                              <a:gd name="f44" fmla="+- 0 0 -90"/>
                              <a:gd name="f45" fmla="*/ f3 1 114185"/>
                              <a:gd name="f46" fmla="*/ f4 1 211455"/>
                              <a:gd name="f47" fmla="+- f7 0 f5"/>
                              <a:gd name="f48" fmla="+- f6 0 f5"/>
                              <a:gd name="f49" fmla="*/ f44 f0 1"/>
                              <a:gd name="f50" fmla="*/ f48 1 114185"/>
                              <a:gd name="f51" fmla="*/ f47 1 211455"/>
                              <a:gd name="f52" fmla="*/ 99342 f48 1"/>
                              <a:gd name="f53" fmla="*/ 0 f47 1"/>
                              <a:gd name="f54" fmla="*/ 16028 f48 1"/>
                              <a:gd name="f55" fmla="*/ 0 f48 1"/>
                              <a:gd name="f56" fmla="*/ 16028 f47 1"/>
                              <a:gd name="f57" fmla="*/ 195427 f47 1"/>
                              <a:gd name="f58" fmla="*/ 211455 f47 1"/>
                              <a:gd name="f59" fmla="*/ 115370 f48 1"/>
                              <a:gd name="f60" fmla="*/ 6428 f48 1"/>
                              <a:gd name="f61" fmla="*/ 35376 f47 1"/>
                              <a:gd name="f62" fmla="*/ 108942 f48 1"/>
                              <a:gd name="f63" fmla="*/ 171004 f47 1"/>
                              <a:gd name="f64" fmla="*/ 6344 f47 1"/>
                              <a:gd name="f65" fmla="*/ 108963 f48 1"/>
                              <a:gd name="f66" fmla="*/ 15965 f47 1"/>
                              <a:gd name="f67" fmla="*/ 28969 f47 1"/>
                              <a:gd name="f68" fmla="*/ 15986 f48 1"/>
                              <a:gd name="f69" fmla="*/ 205111 f47 1"/>
                              <a:gd name="f70" fmla="*/ 6407 f48 1"/>
                              <a:gd name="f71" fmla="*/ 195490 f47 1"/>
                              <a:gd name="f72" fmla="*/ 177411 f47 1"/>
                              <a:gd name="f73" fmla="*/ 99384 f48 1"/>
                              <a:gd name="f74" fmla="*/ f49 1 f2"/>
                              <a:gd name="f75" fmla="*/ f52 1 114185"/>
                              <a:gd name="f76" fmla="*/ f53 1 211455"/>
                              <a:gd name="f77" fmla="*/ f54 1 114185"/>
                              <a:gd name="f78" fmla="*/ f55 1 114185"/>
                              <a:gd name="f79" fmla="*/ f56 1 211455"/>
                              <a:gd name="f80" fmla="*/ f57 1 211455"/>
                              <a:gd name="f81" fmla="*/ f58 1 211455"/>
                              <a:gd name="f82" fmla="*/ f59 1 114185"/>
                              <a:gd name="f83" fmla="*/ f60 1 114185"/>
                              <a:gd name="f84" fmla="*/ f61 1 211455"/>
                              <a:gd name="f85" fmla="*/ f62 1 114185"/>
                              <a:gd name="f86" fmla="*/ f63 1 211455"/>
                              <a:gd name="f87" fmla="*/ f64 1 211455"/>
                              <a:gd name="f88" fmla="*/ f65 1 114185"/>
                              <a:gd name="f89" fmla="*/ f66 1 211455"/>
                              <a:gd name="f90" fmla="*/ f67 1 211455"/>
                              <a:gd name="f91" fmla="*/ f68 1 114185"/>
                              <a:gd name="f92" fmla="*/ f69 1 211455"/>
                              <a:gd name="f93" fmla="*/ f70 1 114185"/>
                              <a:gd name="f94" fmla="*/ f71 1 211455"/>
                              <a:gd name="f95" fmla="*/ f72 1 211455"/>
                              <a:gd name="f96" fmla="*/ f73 1 114185"/>
                              <a:gd name="f97" fmla="*/ f5 1 f50"/>
                              <a:gd name="f98" fmla="*/ f6 1 f50"/>
                              <a:gd name="f99" fmla="*/ f5 1 f51"/>
                              <a:gd name="f100" fmla="*/ f7 1 f51"/>
                              <a:gd name="f101" fmla="+- f74 0 f1"/>
                              <a:gd name="f102" fmla="*/ f75 1 f50"/>
                              <a:gd name="f103" fmla="*/ f76 1 f51"/>
                              <a:gd name="f104" fmla="*/ f77 1 f50"/>
                              <a:gd name="f105" fmla="*/ f78 1 f50"/>
                              <a:gd name="f106" fmla="*/ f79 1 f51"/>
                              <a:gd name="f107" fmla="*/ f80 1 f51"/>
                              <a:gd name="f108" fmla="*/ f81 1 f51"/>
                              <a:gd name="f109" fmla="*/ f82 1 f50"/>
                              <a:gd name="f110" fmla="*/ f83 1 f50"/>
                              <a:gd name="f111" fmla="*/ f84 1 f51"/>
                              <a:gd name="f112" fmla="*/ f85 1 f50"/>
                              <a:gd name="f113" fmla="*/ f86 1 f51"/>
                              <a:gd name="f114" fmla="*/ f87 1 f51"/>
                              <a:gd name="f115" fmla="*/ f88 1 f50"/>
                              <a:gd name="f116" fmla="*/ f89 1 f51"/>
                              <a:gd name="f117" fmla="*/ f90 1 f51"/>
                              <a:gd name="f118" fmla="*/ f91 1 f50"/>
                              <a:gd name="f119" fmla="*/ f92 1 f51"/>
                              <a:gd name="f120" fmla="*/ f93 1 f50"/>
                              <a:gd name="f121" fmla="*/ f94 1 f51"/>
                              <a:gd name="f122" fmla="*/ f95 1 f51"/>
                              <a:gd name="f123" fmla="*/ f96 1 f50"/>
                              <a:gd name="f124" fmla="*/ f97 f45 1"/>
                              <a:gd name="f125" fmla="*/ f98 f45 1"/>
                              <a:gd name="f126" fmla="*/ f100 f46 1"/>
                              <a:gd name="f127" fmla="*/ f99 f46 1"/>
                              <a:gd name="f128" fmla="*/ f102 f45 1"/>
                              <a:gd name="f129" fmla="*/ f103 f46 1"/>
                              <a:gd name="f130" fmla="*/ f104 f45 1"/>
                              <a:gd name="f131" fmla="*/ f105 f45 1"/>
                              <a:gd name="f132" fmla="*/ f106 f46 1"/>
                              <a:gd name="f133" fmla="*/ f107 f46 1"/>
                              <a:gd name="f134" fmla="*/ f108 f46 1"/>
                              <a:gd name="f135" fmla="*/ f109 f45 1"/>
                              <a:gd name="f136" fmla="*/ f110 f45 1"/>
                              <a:gd name="f137" fmla="*/ f111 f46 1"/>
                              <a:gd name="f138" fmla="*/ f112 f45 1"/>
                              <a:gd name="f139" fmla="*/ f113 f46 1"/>
                              <a:gd name="f140" fmla="*/ f114 f46 1"/>
                              <a:gd name="f141" fmla="*/ f115 f45 1"/>
                              <a:gd name="f142" fmla="*/ f116 f46 1"/>
                              <a:gd name="f143" fmla="*/ f117 f46 1"/>
                              <a:gd name="f144" fmla="*/ f118 f45 1"/>
                              <a:gd name="f145" fmla="*/ f119 f46 1"/>
                              <a:gd name="f146" fmla="*/ f120 f45 1"/>
                              <a:gd name="f147" fmla="*/ f121 f46 1"/>
                              <a:gd name="f148" fmla="*/ f122 f46 1"/>
                              <a:gd name="f149" fmla="*/ f123 f45 1"/>
                            </a:gdLst>
                            <a:ahLst/>
                            <a:cxnLst>
                              <a:cxn ang="3cd4">
                                <a:pos x="hc" y="t"/>
                              </a:cxn>
                              <a:cxn ang="0">
                                <a:pos x="r" y="vc"/>
                              </a:cxn>
                              <a:cxn ang="cd4">
                                <a:pos x="hc" y="b"/>
                              </a:cxn>
                              <a:cxn ang="cd2">
                                <a:pos x="l" y="vc"/>
                              </a:cxn>
                              <a:cxn ang="f101">
                                <a:pos x="f128" y="f129"/>
                              </a:cxn>
                              <a:cxn ang="f101">
                                <a:pos x="f130" y="f129"/>
                              </a:cxn>
                              <a:cxn ang="f101">
                                <a:pos x="f131" y="f132"/>
                              </a:cxn>
                              <a:cxn ang="f101">
                                <a:pos x="f131" y="f133"/>
                              </a:cxn>
                              <a:cxn ang="f101">
                                <a:pos x="f130" y="f134"/>
                              </a:cxn>
                              <a:cxn ang="f101">
                                <a:pos x="f128" y="f134"/>
                              </a:cxn>
                              <a:cxn ang="f101">
                                <a:pos x="f135" y="f133"/>
                              </a:cxn>
                              <a:cxn ang="f101">
                                <a:pos x="f135" y="f132"/>
                              </a:cxn>
                              <a:cxn ang="f101">
                                <a:pos x="f128" y="f129"/>
                              </a:cxn>
                              <a:cxn ang="f101">
                                <a:pos x="f136" y="f137"/>
                              </a:cxn>
                              <a:cxn ang="f101">
                                <a:pos x="f138" y="f137"/>
                              </a:cxn>
                              <a:cxn ang="f101">
                                <a:pos x="f138" y="f139"/>
                              </a:cxn>
                              <a:cxn ang="f101">
                                <a:pos x="f136" y="f139"/>
                              </a:cxn>
                              <a:cxn ang="f101">
                                <a:pos x="f136" y="f137"/>
                              </a:cxn>
                              <a:cxn ang="f101">
                                <a:pos x="f130" y="f140"/>
                              </a:cxn>
                              <a:cxn ang="f101">
                                <a:pos x="f128" y="f140"/>
                              </a:cxn>
                              <a:cxn ang="f101">
                                <a:pos x="f141" y="f142"/>
                              </a:cxn>
                              <a:cxn ang="f101">
                                <a:pos x="f141" y="f143"/>
                              </a:cxn>
                              <a:cxn ang="f101">
                                <a:pos x="f136" y="f143"/>
                              </a:cxn>
                              <a:cxn ang="f101">
                                <a:pos x="f136" y="f132"/>
                              </a:cxn>
                              <a:cxn ang="f101">
                                <a:pos x="f144" y="f140"/>
                              </a:cxn>
                              <a:cxn ang="f101">
                                <a:pos x="f130" y="f140"/>
                              </a:cxn>
                              <a:cxn ang="f101">
                                <a:pos x="f128" y="f145"/>
                              </a:cxn>
                              <a:cxn ang="f101">
                                <a:pos x="f130" y="f145"/>
                              </a:cxn>
                              <a:cxn ang="f101">
                                <a:pos x="f146" y="f147"/>
                              </a:cxn>
                              <a:cxn ang="f101">
                                <a:pos x="f146" y="f148"/>
                              </a:cxn>
                              <a:cxn ang="f101">
                                <a:pos x="f138" y="f148"/>
                              </a:cxn>
                              <a:cxn ang="f101">
                                <a:pos x="f138" y="f133"/>
                              </a:cxn>
                              <a:cxn ang="f101">
                                <a:pos x="f149" y="f145"/>
                              </a:cxn>
                              <a:cxn ang="f101">
                                <a:pos x="f128" y="f145"/>
                              </a:cxn>
                            </a:cxnLst>
                            <a:rect l="f124" t="f127" r="f125" b="f126"/>
                            <a:pathLst>
                              <a:path w="114185" h="211455">
                                <a:moveTo>
                                  <a:pt x="f8" y="f5"/>
                                </a:moveTo>
                                <a:lnTo>
                                  <a:pt x="f9" y="f5"/>
                                </a:lnTo>
                                <a:cubicBezTo>
                                  <a:pt x="f10" y="f5"/>
                                  <a:pt x="f5" y="f10"/>
                                  <a:pt x="f5" y="f9"/>
                                </a:cubicBezTo>
                                <a:lnTo>
                                  <a:pt x="f5" y="f11"/>
                                </a:lnTo>
                                <a:cubicBezTo>
                                  <a:pt x="f5" y="f12"/>
                                  <a:pt x="f10" y="f7"/>
                                  <a:pt x="f9" y="f7"/>
                                </a:cubicBezTo>
                                <a:lnTo>
                                  <a:pt x="f8" y="f7"/>
                                </a:lnTo>
                                <a:cubicBezTo>
                                  <a:pt x="f13" y="f7"/>
                                  <a:pt x="f14" y="f12"/>
                                  <a:pt x="f14" y="f11"/>
                                </a:cubicBezTo>
                                <a:lnTo>
                                  <a:pt x="f14" y="f9"/>
                                </a:lnTo>
                                <a:cubicBezTo>
                                  <a:pt x="f14" y="f10"/>
                                  <a:pt x="f13" y="f5"/>
                                  <a:pt x="f8" y="f5"/>
                                </a:cubicBezTo>
                                <a:close/>
                                <a:moveTo>
                                  <a:pt x="f15" y="f16"/>
                                </a:moveTo>
                                <a:lnTo>
                                  <a:pt x="f17" y="f16"/>
                                </a:lnTo>
                                <a:lnTo>
                                  <a:pt x="f17" y="f18"/>
                                </a:lnTo>
                                <a:lnTo>
                                  <a:pt x="f15" y="f18"/>
                                </a:lnTo>
                                <a:lnTo>
                                  <a:pt x="f15" y="f16"/>
                                </a:lnTo>
                                <a:close/>
                                <a:moveTo>
                                  <a:pt x="f9" y="f19"/>
                                </a:moveTo>
                                <a:lnTo>
                                  <a:pt x="f8" y="f19"/>
                                </a:lnTo>
                                <a:cubicBezTo>
                                  <a:pt x="f20" y="f19"/>
                                  <a:pt x="f21" y="f22"/>
                                  <a:pt x="f21" y="f23"/>
                                </a:cubicBezTo>
                                <a:lnTo>
                                  <a:pt x="f21" y="f24"/>
                                </a:lnTo>
                                <a:lnTo>
                                  <a:pt x="f15" y="f24"/>
                                </a:lnTo>
                                <a:lnTo>
                                  <a:pt x="f15" y="f9"/>
                                </a:lnTo>
                                <a:cubicBezTo>
                                  <a:pt x="f25" y="f26"/>
                                  <a:pt x="f27" y="f28"/>
                                  <a:pt x="f29" y="f19"/>
                                </a:cubicBezTo>
                                <a:cubicBezTo>
                                  <a:pt x="f30" y="f19"/>
                                  <a:pt x="f31" y="f19"/>
                                  <a:pt x="f9" y="f19"/>
                                </a:cubicBezTo>
                                <a:close/>
                                <a:moveTo>
                                  <a:pt x="f8" y="f32"/>
                                </a:moveTo>
                                <a:lnTo>
                                  <a:pt x="f9" y="f32"/>
                                </a:lnTo>
                                <a:cubicBezTo>
                                  <a:pt x="f26" y="f32"/>
                                  <a:pt x="f33" y="f34"/>
                                  <a:pt x="f33" y="f35"/>
                                </a:cubicBezTo>
                                <a:lnTo>
                                  <a:pt x="f33" y="f36"/>
                                </a:lnTo>
                                <a:lnTo>
                                  <a:pt x="f17" y="f36"/>
                                </a:lnTo>
                                <a:lnTo>
                                  <a:pt x="f17" y="f11"/>
                                </a:lnTo>
                                <a:cubicBezTo>
                                  <a:pt x="f37" y="f38"/>
                                  <a:pt x="f39" y="f40"/>
                                  <a:pt x="f41" y="f32"/>
                                </a:cubicBezTo>
                                <a:cubicBezTo>
                                  <a:pt x="f42" y="f32"/>
                                  <a:pt x="f43" y="f32"/>
                                  <a:pt x="f8" y="f32"/>
                                </a:cubicBezTo>
                                <a:close/>
                              </a:path>
                            </a:pathLst>
                          </a:custGeom>
                          <a:solidFill>
                            <a:srgbClr val="FFFFFF"/>
                          </a:solidFill>
                          <a:ln cap="flat">
                            <a:noFill/>
                            <a:prstDash val="solid"/>
                          </a:ln>
                        </wps:spPr>
                        <wps:bodyPr lIns="0" tIns="0" rIns="0" bIns="0"/>
                      </wps:wsp>
                      <wps:wsp>
                        <wps:cNvPr id="38" name="Freeform 85"/>
                        <wps:cNvSpPr/>
                        <wps:spPr>
                          <a:xfrm>
                            <a:off x="48627" y="182826"/>
                            <a:ext cx="16916" cy="16916"/>
                          </a:xfrm>
                          <a:custGeom>
                            <a:avLst/>
                            <a:gdLst>
                              <a:gd name="f0" fmla="val 10800000"/>
                              <a:gd name="f1" fmla="val 5400000"/>
                              <a:gd name="f2" fmla="val 180"/>
                              <a:gd name="f3" fmla="val w"/>
                              <a:gd name="f4" fmla="val h"/>
                              <a:gd name="f5" fmla="val 0"/>
                              <a:gd name="f6" fmla="val 16916"/>
                              <a:gd name="f7" fmla="val 18101"/>
                              <a:gd name="f8" fmla="val 9050"/>
                              <a:gd name="f9" fmla="val 14049"/>
                              <a:gd name="f10" fmla="val 4052"/>
                              <a:gd name="f11" fmla="+- 0 0 -90"/>
                              <a:gd name="f12" fmla="*/ f3 1 16916"/>
                              <a:gd name="f13" fmla="*/ f4 1 16916"/>
                              <a:gd name="f14" fmla="+- f6 0 f5"/>
                              <a:gd name="f15" fmla="*/ f11 f0 1"/>
                              <a:gd name="f16" fmla="*/ f14 1 16916"/>
                              <a:gd name="f17" fmla="*/ 18101 f14 1"/>
                              <a:gd name="f18" fmla="*/ 9050 f14 1"/>
                              <a:gd name="f19" fmla="*/ 0 f14 1"/>
                              <a:gd name="f20" fmla="*/ f15 1 f2"/>
                              <a:gd name="f21" fmla="*/ f17 1 16916"/>
                              <a:gd name="f22" fmla="*/ f18 1 16916"/>
                              <a:gd name="f23" fmla="*/ f19 1 16916"/>
                              <a:gd name="f24" fmla="*/ f5 1 f16"/>
                              <a:gd name="f25" fmla="*/ f6 1 f16"/>
                              <a:gd name="f26" fmla="+- f20 0 f1"/>
                              <a:gd name="f27" fmla="*/ f21 1 f16"/>
                              <a:gd name="f28" fmla="*/ f22 1 f16"/>
                              <a:gd name="f29" fmla="*/ f23 1 f16"/>
                              <a:gd name="f30" fmla="*/ f24 f12 1"/>
                              <a:gd name="f31" fmla="*/ f25 f12 1"/>
                              <a:gd name="f32" fmla="*/ f25 f13 1"/>
                              <a:gd name="f33" fmla="*/ f24 f13 1"/>
                              <a:gd name="f34" fmla="*/ f27 f12 1"/>
                              <a:gd name="f35" fmla="*/ f28 f13 1"/>
                              <a:gd name="f36" fmla="*/ f28 f12 1"/>
                              <a:gd name="f37" fmla="*/ f27 f13 1"/>
                              <a:gd name="f38" fmla="*/ f29 f12 1"/>
                              <a:gd name="f39" fmla="*/ f29 f13 1"/>
                            </a:gdLst>
                            <a:ahLst/>
                            <a:cxnLst>
                              <a:cxn ang="3cd4">
                                <a:pos x="hc" y="t"/>
                              </a:cxn>
                              <a:cxn ang="0">
                                <a:pos x="r" y="vc"/>
                              </a:cxn>
                              <a:cxn ang="cd4">
                                <a:pos x="hc" y="b"/>
                              </a:cxn>
                              <a:cxn ang="cd2">
                                <a:pos x="l" y="vc"/>
                              </a:cxn>
                              <a:cxn ang="f26">
                                <a:pos x="f34" y="f35"/>
                              </a:cxn>
                              <a:cxn ang="f26">
                                <a:pos x="f36" y="f37"/>
                              </a:cxn>
                              <a:cxn ang="f26">
                                <a:pos x="f38" y="f35"/>
                              </a:cxn>
                              <a:cxn ang="f26">
                                <a:pos x="f36" y="f39"/>
                              </a:cxn>
                              <a:cxn ang="f26">
                                <a:pos x="f34" y="f35"/>
                              </a:cxn>
                            </a:cxnLst>
                            <a:rect l="f30" t="f33" r="f31" b="f32"/>
                            <a:pathLst>
                              <a:path w="16916" h="16916">
                                <a:moveTo>
                                  <a:pt x="f7" y="f8"/>
                                </a:moveTo>
                                <a:cubicBezTo>
                                  <a:pt x="f7" y="f9"/>
                                  <a:pt x="f9" y="f7"/>
                                  <a:pt x="f8" y="f7"/>
                                </a:cubicBezTo>
                                <a:cubicBezTo>
                                  <a:pt x="f10" y="f7"/>
                                  <a:pt x="f5" y="f9"/>
                                  <a:pt x="f5" y="f8"/>
                                </a:cubicBezTo>
                                <a:cubicBezTo>
                                  <a:pt x="f5" y="f10"/>
                                  <a:pt x="f10" y="f5"/>
                                  <a:pt x="f8" y="f5"/>
                                </a:cubicBezTo>
                                <a:cubicBezTo>
                                  <a:pt x="f9" y="f5"/>
                                  <a:pt x="f7" y="f10"/>
                                  <a:pt x="f7" y="f8"/>
                                </a:cubicBezTo>
                                <a:close/>
                              </a:path>
                            </a:pathLst>
                          </a:custGeom>
                          <a:solidFill>
                            <a:srgbClr val="FFFFFF"/>
                          </a:solidFill>
                          <a:ln cap="flat">
                            <a:noFill/>
                            <a:prstDash val="solid"/>
                          </a:ln>
                        </wps:spPr>
                        <wps:bodyPr lIns="0" tIns="0" rIns="0" bIns="0"/>
                      </wps:wsp>
                      <wps:wsp>
                        <wps:cNvPr id="39" name="Freeform 86"/>
                        <wps:cNvSpPr/>
                        <wps:spPr>
                          <a:xfrm>
                            <a:off x="41257" y="14978"/>
                            <a:ext cx="31720" cy="6345"/>
                          </a:xfrm>
                          <a:custGeom>
                            <a:avLst/>
                            <a:gdLst>
                              <a:gd name="f0" fmla="val 10800000"/>
                              <a:gd name="f1" fmla="val 5400000"/>
                              <a:gd name="f2" fmla="val 180"/>
                              <a:gd name="f3" fmla="val w"/>
                              <a:gd name="f4" fmla="val h"/>
                              <a:gd name="f5" fmla="val 0"/>
                              <a:gd name="f6" fmla="val 31718"/>
                              <a:gd name="f7" fmla="val 6343"/>
                              <a:gd name="f8" fmla="val 3734"/>
                              <a:gd name="f9" fmla="val 6386"/>
                              <a:gd name="f10" fmla="val 29109"/>
                              <a:gd name="f11" fmla="val 30861"/>
                              <a:gd name="f12" fmla="val 6673"/>
                              <a:gd name="f13" fmla="val 32513"/>
                              <a:gd name="f14" fmla="val 5486"/>
                              <a:gd name="f15" fmla="val 32800"/>
                              <a:gd name="f16" fmla="val 33087"/>
                              <a:gd name="f17" fmla="val 1983"/>
                              <a:gd name="f18" fmla="val 31900"/>
                              <a:gd name="f19" fmla="val 330"/>
                              <a:gd name="f20" fmla="val 30148"/>
                              <a:gd name="f21" fmla="val 43"/>
                              <a:gd name="f22" fmla="val 29804"/>
                              <a:gd name="f23" fmla="+- 0 0 14"/>
                              <a:gd name="f24" fmla="val 29453"/>
                              <a:gd name="f25" fmla="+- 0 0 244"/>
                              <a:gd name="f26" fmla="val 943"/>
                              <a:gd name="f27" fmla="val 2695"/>
                              <a:gd name="f28" fmla="val 4447"/>
                              <a:gd name="f29" fmla="val 6099"/>
                              <a:gd name="f30" fmla="val 3039"/>
                              <a:gd name="f31" fmla="val 6443"/>
                              <a:gd name="f32" fmla="val 3390"/>
                              <a:gd name="f33" fmla="+- 0 0 -90"/>
                              <a:gd name="f34" fmla="*/ f3 1 31718"/>
                              <a:gd name="f35" fmla="*/ f4 1 6343"/>
                              <a:gd name="f36" fmla="+- f7 0 f5"/>
                              <a:gd name="f37" fmla="+- f6 0 f5"/>
                              <a:gd name="f38" fmla="*/ f33 f0 1"/>
                              <a:gd name="f39" fmla="*/ f37 1 31718"/>
                              <a:gd name="f40" fmla="*/ f36 1 6343"/>
                              <a:gd name="f41" fmla="*/ 3734 f37 1"/>
                              <a:gd name="f42" fmla="*/ 6386 f36 1"/>
                              <a:gd name="f43" fmla="*/ 29109 f37 1"/>
                              <a:gd name="f44" fmla="*/ 32800 f37 1"/>
                              <a:gd name="f45" fmla="*/ 3734 f36 1"/>
                              <a:gd name="f46" fmla="*/ 30148 f37 1"/>
                              <a:gd name="f47" fmla="*/ 43 f36 1"/>
                              <a:gd name="f48" fmla="*/ 43 f37 1"/>
                              <a:gd name="f49" fmla="*/ 2695 f36 1"/>
                              <a:gd name="f50" fmla="*/ 2695 f37 1"/>
                              <a:gd name="f51" fmla="*/ f38 1 f2"/>
                              <a:gd name="f52" fmla="*/ f41 1 31718"/>
                              <a:gd name="f53" fmla="*/ f42 1 6343"/>
                              <a:gd name="f54" fmla="*/ f43 1 31718"/>
                              <a:gd name="f55" fmla="*/ f44 1 31718"/>
                              <a:gd name="f56" fmla="*/ f45 1 6343"/>
                              <a:gd name="f57" fmla="*/ f46 1 31718"/>
                              <a:gd name="f58" fmla="*/ f47 1 6343"/>
                              <a:gd name="f59" fmla="*/ f48 1 31718"/>
                              <a:gd name="f60" fmla="*/ f49 1 6343"/>
                              <a:gd name="f61" fmla="*/ f50 1 31718"/>
                              <a:gd name="f62" fmla="*/ f5 1 f39"/>
                              <a:gd name="f63" fmla="*/ f6 1 f39"/>
                              <a:gd name="f64" fmla="*/ f5 1 f40"/>
                              <a:gd name="f65" fmla="*/ f7 1 f40"/>
                              <a:gd name="f66" fmla="+- f51 0 f1"/>
                              <a:gd name="f67" fmla="*/ f52 1 f39"/>
                              <a:gd name="f68" fmla="*/ f53 1 f40"/>
                              <a:gd name="f69" fmla="*/ f54 1 f39"/>
                              <a:gd name="f70" fmla="*/ f55 1 f39"/>
                              <a:gd name="f71" fmla="*/ f56 1 f40"/>
                              <a:gd name="f72" fmla="*/ f57 1 f39"/>
                              <a:gd name="f73" fmla="*/ f58 1 f40"/>
                              <a:gd name="f74" fmla="*/ f59 1 f39"/>
                              <a:gd name="f75" fmla="*/ f60 1 f40"/>
                              <a:gd name="f76" fmla="*/ f61 1 f39"/>
                              <a:gd name="f77" fmla="*/ f62 f34 1"/>
                              <a:gd name="f78" fmla="*/ f63 f34 1"/>
                              <a:gd name="f79" fmla="*/ f65 f35 1"/>
                              <a:gd name="f80" fmla="*/ f64 f35 1"/>
                              <a:gd name="f81" fmla="*/ f67 f34 1"/>
                              <a:gd name="f82" fmla="*/ f68 f35 1"/>
                              <a:gd name="f83" fmla="*/ f69 f34 1"/>
                              <a:gd name="f84" fmla="*/ f70 f34 1"/>
                              <a:gd name="f85" fmla="*/ f71 f35 1"/>
                              <a:gd name="f86" fmla="*/ f72 f34 1"/>
                              <a:gd name="f87" fmla="*/ f73 f35 1"/>
                              <a:gd name="f88" fmla="*/ f74 f34 1"/>
                              <a:gd name="f89" fmla="*/ f75 f35 1"/>
                              <a:gd name="f90" fmla="*/ f76 f34 1"/>
                            </a:gdLst>
                            <a:ahLst/>
                            <a:cxnLst>
                              <a:cxn ang="3cd4">
                                <a:pos x="hc" y="t"/>
                              </a:cxn>
                              <a:cxn ang="0">
                                <a:pos x="r" y="vc"/>
                              </a:cxn>
                              <a:cxn ang="cd4">
                                <a:pos x="hc" y="b"/>
                              </a:cxn>
                              <a:cxn ang="cd2">
                                <a:pos x="l" y="vc"/>
                              </a:cxn>
                              <a:cxn ang="f66">
                                <a:pos x="f81" y="f82"/>
                              </a:cxn>
                              <a:cxn ang="f66">
                                <a:pos x="f83" y="f82"/>
                              </a:cxn>
                              <a:cxn ang="f66">
                                <a:pos x="f84" y="f85"/>
                              </a:cxn>
                              <a:cxn ang="f66">
                                <a:pos x="f86" y="f87"/>
                              </a:cxn>
                              <a:cxn ang="f66">
                                <a:pos x="f83" y="f87"/>
                              </a:cxn>
                              <a:cxn ang="f66">
                                <a:pos x="f81" y="f87"/>
                              </a:cxn>
                              <a:cxn ang="f66">
                                <a:pos x="f88" y="f89"/>
                              </a:cxn>
                              <a:cxn ang="f66">
                                <a:pos x="f90" y="f82"/>
                              </a:cxn>
                              <a:cxn ang="f66">
                                <a:pos x="f81" y="f82"/>
                              </a:cxn>
                            </a:cxnLst>
                            <a:rect l="f77" t="f80" r="f78" b="f79"/>
                            <a:pathLst>
                              <a:path w="31718" h="6343">
                                <a:moveTo>
                                  <a:pt x="f8" y="f9"/>
                                </a:moveTo>
                                <a:lnTo>
                                  <a:pt x="f10" y="f9"/>
                                </a:lnTo>
                                <a:cubicBezTo>
                                  <a:pt x="f11" y="f12"/>
                                  <a:pt x="f13" y="f14"/>
                                  <a:pt x="f15" y="f8"/>
                                </a:cubicBezTo>
                                <a:cubicBezTo>
                                  <a:pt x="f16" y="f17"/>
                                  <a:pt x="f18" y="f19"/>
                                  <a:pt x="f20" y="f21"/>
                                </a:cubicBezTo>
                                <a:cubicBezTo>
                                  <a:pt x="f22" y="f23"/>
                                  <a:pt x="f24" y="f23"/>
                                  <a:pt x="f10" y="f21"/>
                                </a:cubicBezTo>
                                <a:lnTo>
                                  <a:pt x="f8" y="f21"/>
                                </a:lnTo>
                                <a:cubicBezTo>
                                  <a:pt x="f17" y="f25"/>
                                  <a:pt x="f19" y="f26"/>
                                  <a:pt x="f21" y="f27"/>
                                </a:cubicBezTo>
                                <a:cubicBezTo>
                                  <a:pt x="f25" y="f28"/>
                                  <a:pt x="f26" y="f29"/>
                                  <a:pt x="f27" y="f9"/>
                                </a:cubicBezTo>
                                <a:cubicBezTo>
                                  <a:pt x="f30" y="f31"/>
                                  <a:pt x="f32" y="f31"/>
                                  <a:pt x="f8" y="f9"/>
                                </a:cubicBezTo>
                                <a:close/>
                              </a:path>
                            </a:pathLst>
                          </a:custGeom>
                          <a:solidFill>
                            <a:srgbClr val="FFFFFF"/>
                          </a:solidFill>
                          <a:ln cap="flat">
                            <a:noFill/>
                            <a:prstDash val="solid"/>
                          </a:ln>
                        </wps:spPr>
                        <wps:bodyPr lIns="0" tIns="0" rIns="0" bIns="0"/>
                      </wps:wsp>
                    </wpg:wgp>
                  </a:graphicData>
                </a:graphic>
              </wp:anchor>
            </w:drawing>
          </mc:Choice>
          <mc:Fallback>
            <w:pict>
              <v:group id="Graphic 38" style="position:absolute;margin-left:-48.75pt;margin-top:262.4pt;width:9pt;height:16.65pt;z-index:251737088" coordsize="114190,211455" o:spid="_x0000_s1026" w14:anchorId="13DF49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">
                <v:shape id="Freeform 84" style="position:absolute;width:114190;height:211455;visibility:visible;mso-wrap-style:square;v-text-anchor:top" coordsize="114185,211455" o:spid="_x0000_s1027" stroked="f"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">
                  <v:path textboxrect="0,0,114185,211455" arrowok="t" o:connecttype="custom" o:connectlocs="57095,0;114190,105728;57095,211455;0,105728;99346,0;16029,0;0,16028;0,195427;16029,211455;99346,211455;115375,195427;115375,16028;99346,0;6428,35376;108947,35376;108947,171004;6428,171004;6428,35376;16029,6344;99346,6344;108968,15965;108968,28969;6428,28969;6428,16028;15987,6344;16029,6344;99346,205111;16029,205111;6407,195490;6407,177411;108947,177411;108947,195427;99388,205111;99346,205111" o:connectangles="270,0,90,180,0,0,0,0,0,0,0,0,0,0,0,0,0,0,0,0,0,0,0,0,0,0,0,0,0,0,0,0,0,0"/>
                </v:shape>
                <v:shape id="Freeform 85" style="position:absolute;left:48627;top:182826;width:16916;height:16916;visibility:visible;mso-wrap-style:square;v-text-anchor:top" coordsize="16916,16916" o:spid="_x0000_s1028" stroked="f" path="m18101,9050v,4999,-4052,9051,-9051,9051c4052,18101,,14049,,9050,,4052,4052,,9050,v4999,,9051,4052,9051,9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">
                  <v:path textboxrect="0,0,16916,16916" arrowok="t" o:connecttype="custom" o:connectlocs="8458,0;16916,8458;8458,16916;0,8458;18101,9050;9050,18101;0,9050;9050,0;18101,9050" o:connectangles="270,0,90,180,0,0,0,0,0"/>
                </v:shape>
                <v:shape id="Freeform 86" style="position:absolute;left:41257;top:14978;width:31720;height:6345;visibility:visible;mso-wrap-style:square;v-text-anchor:top" coordsize="31718,6343" o:spid="_x0000_s1029" stroked="f" path="m3734,6386r25375,c30861,6673,32513,5486,32800,3734,33087,1983,31900,330,30148,43v-344,-57,-695,-57,-1039,l3734,43c1983,-244,330,943,43,2695,-244,4447,943,6099,2695,6386v344,57,695,57,10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">
                  <v:path textboxrect="0,0,31718,6343" arrowok="t" o:connecttype="custom" o:connectlocs="15860,0;31720,3173;15860,6345;0,3173;3734,6388;29111,6388;32802,3735;30150,43;29111,43;3734,43;43,2696;2695,6388;3734,6388" o:connectangles="270,0,90,180,0,0,0,0,0,0,0,0,0"/>
                </v:shape>
              </v:group>
            </w:pict>
          </mc:Fallback>
        </mc:AlternateContent>
      </w:r>
      <w:r>
        <w:rPr>
          <w:noProof/>
          <w:lang w:val="bg-BG" w:eastAsia="bg-BG"/>
        </w:rPr>
        <w:drawing>
          <wp:anchor distT="0" distB="0" distL="114300" distR="114300" simplePos="0" relativeHeight="251681792" behindDoc="0" locked="0" layoutInCell="1" allowOverlap="1" wp14:anchorId="7627623C" wp14:editId="5FF08424">
            <wp:simplePos x="0" y="0"/>
            <wp:positionH relativeFrom="column">
              <wp:posOffset>-648337</wp:posOffset>
            </wp:positionH>
            <wp:positionV relativeFrom="paragraph">
              <wp:posOffset>3686037</wp:posOffset>
            </wp:positionV>
            <wp:extent cx="168277" cy="168277"/>
            <wp:effectExtent l="0" t="0" r="3173" b="3173"/>
            <wp:wrapNone/>
            <wp:docPr id="40" name="Graphic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168277" cy="168277"/>
                    </a:xfrm>
                    <a:prstGeom prst="rect">
                      <a:avLst/>
                    </a:prstGeom>
                    <a:noFill/>
                    <a:ln>
                      <a:noFill/>
                      <a:prstDash/>
                    </a:ln>
                  </pic:spPr>
                </pic:pic>
              </a:graphicData>
            </a:graphic>
          </wp:anchor>
        </w:drawing>
      </w:r>
      <w:r>
        <w:rPr>
          <w:noProof/>
          <w:lang w:val="bg-BG" w:eastAsia="bg-BG"/>
        </w:rPr>
        <w:drawing>
          <wp:anchor distT="0" distB="0" distL="114300" distR="114300" simplePos="0" relativeHeight="251672576" behindDoc="0" locked="0" layoutInCell="1" allowOverlap="1" wp14:anchorId="290A4C18" wp14:editId="0B160798">
            <wp:simplePos x="0" y="0"/>
            <wp:positionH relativeFrom="column">
              <wp:posOffset>-650879</wp:posOffset>
            </wp:positionH>
            <wp:positionV relativeFrom="paragraph">
              <wp:posOffset>2969404</wp:posOffset>
            </wp:positionV>
            <wp:extent cx="182880" cy="182880"/>
            <wp:effectExtent l="0" t="0" r="7620" b="7620"/>
            <wp:wrapNone/>
            <wp:docPr id="41" name="Graphic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182880" cy="182880"/>
                    </a:xfrm>
                    <a:prstGeom prst="rect">
                      <a:avLst/>
                    </a:prstGeom>
                    <a:noFill/>
                    <a:ln>
                      <a:noFill/>
                      <a:prstDash/>
                    </a:ln>
                  </pic:spPr>
                </pic:pic>
              </a:graphicData>
            </a:graphic>
          </wp:anchor>
        </w:drawing>
      </w:r>
      <w:r>
        <w:rPr>
          <w:noProof/>
          <w:lang w:val="bg-BG" w:eastAsia="bg-BG"/>
        </w:rPr>
        <w:drawing>
          <wp:anchor distT="0" distB="0" distL="114300" distR="114300" simplePos="0" relativeHeight="251691008" behindDoc="0" locked="0" layoutInCell="1" allowOverlap="1" wp14:anchorId="672E01A5" wp14:editId="6B021651">
            <wp:simplePos x="0" y="0"/>
            <wp:positionH relativeFrom="column">
              <wp:posOffset>-742319</wp:posOffset>
            </wp:positionH>
            <wp:positionV relativeFrom="paragraph">
              <wp:posOffset>6620713</wp:posOffset>
            </wp:positionV>
            <wp:extent cx="313520" cy="313520"/>
            <wp:effectExtent l="0" t="0" r="0" b="0"/>
            <wp:wrapNone/>
            <wp:docPr id="42" name="Graphic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w:drawing>
          <wp:anchor distT="0" distB="0" distL="114300" distR="114300" simplePos="0" relativeHeight="251688960" behindDoc="0" locked="0" layoutInCell="1" allowOverlap="1" wp14:anchorId="4A1F1989" wp14:editId="26237D34">
            <wp:simplePos x="0" y="0"/>
            <wp:positionH relativeFrom="column">
              <wp:posOffset>-742319</wp:posOffset>
            </wp:positionH>
            <wp:positionV relativeFrom="paragraph">
              <wp:posOffset>5946425</wp:posOffset>
            </wp:positionV>
            <wp:extent cx="313520" cy="313520"/>
            <wp:effectExtent l="0" t="0" r="0" b="0"/>
            <wp:wrapNone/>
            <wp:docPr id="43" name="Graphic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13520" cy="313520"/>
                    </a:xfrm>
                    <a:prstGeom prst="rect">
                      <a:avLst/>
                    </a:prstGeom>
                    <a:noFill/>
                    <a:ln>
                      <a:noFill/>
                      <a:prstDash/>
                    </a:ln>
                  </pic:spPr>
                </pic:pic>
              </a:graphicData>
            </a:graphic>
          </wp:anchor>
        </w:drawing>
      </w:r>
      <w:r>
        <w:rPr>
          <w:noProof/>
          <w:lang w:val="bg-BG" w:eastAsia="bg-BG"/>
        </w:rPr>
        <mc:AlternateContent>
          <mc:Choice Requires="wpg">
            <w:drawing>
              <wp:anchor distT="0" distB="0" distL="114300" distR="114300" simplePos="0" relativeHeight="251669504" behindDoc="0" locked="0" layoutInCell="1" allowOverlap="1" wp14:anchorId="3A8704F7" wp14:editId="68D63FBC">
                <wp:simplePos x="0" y="0"/>
                <wp:positionH relativeFrom="column">
                  <wp:posOffset>-914401</wp:posOffset>
                </wp:positionH>
                <wp:positionV relativeFrom="paragraph">
                  <wp:posOffset>14103989</wp:posOffset>
                </wp:positionV>
                <wp:extent cx="2668274" cy="3912204"/>
                <wp:effectExtent l="0" t="0" r="0" b="12096"/>
                <wp:wrapNone/>
                <wp:docPr id="44" name="Group 25"/>
                <wp:cNvGraphicFramePr/>
                <a:graphic xmlns:a="http://schemas.openxmlformats.org/drawingml/2006/main">
                  <a:graphicData uri="http://schemas.microsoft.com/office/word/2010/wordprocessingGroup">
                    <wpg:wgp>
                      <wpg:cNvGrpSpPr/>
                      <wpg:grpSpPr>
                        <a:xfrm>
                          <a:off x="0" y="0"/>
                          <a:ext cx="2668274" cy="3912204"/>
                          <a:chOff x="0" y="0"/>
                          <a:chExt cx="2668274" cy="3912204"/>
                        </a:xfrm>
                      </wpg:grpSpPr>
                      <wpg:grpSp>
                        <wpg:cNvPr id="45" name="Group 26"/>
                        <wpg:cNvGrpSpPr/>
                        <wpg:grpSpPr>
                          <a:xfrm>
                            <a:off x="0" y="1001460"/>
                            <a:ext cx="2665184" cy="2910744"/>
                            <a:chOff x="0" y="0"/>
                            <a:chExt cx="2665184" cy="2910744"/>
                          </a:xfrm>
                        </wpg:grpSpPr>
                        <wps:wsp>
                          <wps:cNvPr id="46" name="Rectangle 27"/>
                          <wps:cNvSpPr/>
                          <wps:spPr>
                            <a:xfrm>
                              <a:off x="1" y="0"/>
                              <a:ext cx="2665183" cy="1904942"/>
                            </a:xfrm>
                            <a:prstGeom prst="rect">
                              <a:avLst/>
                            </a:prstGeom>
                            <a:solidFill>
                              <a:srgbClr val="F1C9F0"/>
                            </a:solidFill>
                            <a:ln cap="flat">
                              <a:noFill/>
                              <a:prstDash val="solid"/>
                            </a:ln>
                          </wps:spPr>
                          <wps:bodyPr lIns="0" tIns="0" rIns="0" bIns="0"/>
                        </wps:wsp>
                        <wps:wsp>
                          <wps:cNvPr id="47" name="Triangle 28"/>
                          <wps:cNvSpPr/>
                          <wps:spPr>
                            <a:xfrm rot="10799991">
                              <a:off x="0" y="1904932"/>
                              <a:ext cx="2665183" cy="1005812"/>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48" name="Right Triangle 29"/>
                        <wps:cNvSpPr/>
                        <wps:spPr>
                          <a:xfrm>
                            <a:off x="1"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49" name="Right Triangle 30"/>
                        <wps:cNvSpPr/>
                        <wps:spPr>
                          <a:xfrm flipH="1">
                            <a:off x="1335043" y="0"/>
                            <a:ext cx="1333231" cy="1005812"/>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id="Group 25" style="position:absolute;margin-left:-1in;margin-top:1110.55pt;width:210.1pt;height:308.05pt;z-index:251669504" coordsize="26682,39122" o:spid="_x0000_s1026" w14:anchorId="41896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">
                <v:group id="Group 26" style="position:absolute;top:10014;width:26651;height:29108" coordsize="26651,2910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style="position:absolute;width:26651;height:19049;visibility:visible;mso-wrap-style:square;v-text-anchor:top" o:spid="_x0000_s1028" fillcolor="#f1c9f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">
                    <v:textbox inset="0,0,0,0"/>
                  </v:rect>
                  <v:shape id="Triangle 28" style="position:absolute;top:19049;width:26651;height:10058;rotation:11796470fd;visibility:visible;mso-wrap-style:square;v-text-anchor:top" coordsize="2665183,1005812" o:spid="_x0000_s1029" fillcolor="#f1c9f0" stroked="f" path="m,1005812l1332591,,2665183,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">
                    <v:path textboxrect="666296,502906,1998887,1005812" arrowok="t" o:connecttype="custom" o:connectlocs="1332592,0;2665183,502906;1332592,1005812;0,502906;1332591,0;666296,502906;0,1005812;1332591,1005812;2665183,1005812;1998887,502906" o:connectangles="270,0,90,180,270,180,90,90,90,0"/>
                  </v:shape>
                </v:group>
                <v:shape id="Right Triangle 29" style="position:absolute;width:13332;height:10058;visibility:visible;mso-wrap-style:square;v-text-anchor:top" coordsize="1333231,1005812" o:spid="_x0000_s1030" fillcolor="#f1c9f0" stroked="f" path="m,1005812l,,1333231,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">
                  <v:path textboxrect="111103,586724,777718,921994" arrowok="t" o:connecttype="custom" o:connectlocs="666616,0;1333231,502906;666616,1005812;0,502906;0,0;0,1005812;1333231,1005812;666616,502906" o:connectangles="270,0,90,180,270,90,90,0"/>
                </v:shape>
                <v:shape id="Right Triangle 30" style="position:absolute;left:13350;width:13332;height:10058;flip:x;visibility:visible;mso-wrap-style:square;v-text-anchor:top" coordsize="1333231,1005812" o:spid="_x0000_s1031" fillcolor="#f1c9f0" stroked="f" path="m,1005812l,,1333231,1005812,,10058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">
                  <v:path textboxrect="111103,586724,777718,921994" arrowok="t" o:connecttype="custom" o:connectlocs="666616,0;1333231,502906;666616,1005812;0,502906;0,0;0,1005812;1333231,1005812;666616,502906" o:connectangles="270,0,90,180,270,90,90,0"/>
                </v:shape>
              </v:group>
            </w:pict>
          </mc:Fallback>
        </mc:AlternateContent>
      </w:r>
      <w:r>
        <w:rPr>
          <w:noProof/>
          <w:lang w:val="bg-BG" w:eastAsia="bg-BG"/>
        </w:rPr>
        <mc:AlternateContent>
          <mc:Choice Requires="wpg">
            <w:drawing>
              <wp:anchor distT="0" distB="0" distL="114300" distR="114300" simplePos="0" relativeHeight="251666432" behindDoc="0" locked="0" layoutInCell="1" allowOverlap="1" wp14:anchorId="7E57FE7D" wp14:editId="10CAF088">
                <wp:simplePos x="0" y="0"/>
                <wp:positionH relativeFrom="column">
                  <wp:posOffset>-914400</wp:posOffset>
                </wp:positionH>
                <wp:positionV relativeFrom="paragraph">
                  <wp:posOffset>11074947</wp:posOffset>
                </wp:positionV>
                <wp:extent cx="2668812" cy="3912315"/>
                <wp:effectExtent l="0" t="0" r="0" b="11985"/>
                <wp:wrapNone/>
                <wp:docPr id="50" name="Group 13"/>
                <wp:cNvGraphicFramePr/>
                <a:graphic xmlns:a="http://schemas.openxmlformats.org/drawingml/2006/main">
                  <a:graphicData uri="http://schemas.microsoft.com/office/word/2010/wordprocessingGroup">
                    <wpg:wgp>
                      <wpg:cNvGrpSpPr/>
                      <wpg:grpSpPr>
                        <a:xfrm>
                          <a:off x="0" y="0"/>
                          <a:ext cx="2668812" cy="3912315"/>
                          <a:chOff x="0" y="0"/>
                          <a:chExt cx="2668812" cy="3912315"/>
                        </a:xfrm>
                      </wpg:grpSpPr>
                      <wpg:grpSp>
                        <wpg:cNvPr id="51" name="Group 14"/>
                        <wpg:cNvGrpSpPr/>
                        <wpg:grpSpPr>
                          <a:xfrm>
                            <a:off x="0" y="1001478"/>
                            <a:ext cx="2665732" cy="2910837"/>
                            <a:chOff x="0" y="0"/>
                            <a:chExt cx="2665732" cy="2910837"/>
                          </a:xfrm>
                        </wpg:grpSpPr>
                        <wps:wsp>
                          <wps:cNvPr id="52" name="Rectangle 15"/>
                          <wps:cNvSpPr/>
                          <wps:spPr>
                            <a:xfrm>
                              <a:off x="0" y="0"/>
                              <a:ext cx="2665732" cy="1904987"/>
                            </a:xfrm>
                            <a:prstGeom prst="rect">
                              <a:avLst/>
                            </a:prstGeom>
                            <a:solidFill>
                              <a:srgbClr val="F1C9F0"/>
                            </a:solidFill>
                            <a:ln cap="flat">
                              <a:noFill/>
                              <a:prstDash val="solid"/>
                            </a:ln>
                          </wps:spPr>
                          <wps:bodyPr lIns="0" tIns="0" rIns="0" bIns="0"/>
                        </wps:wsp>
                        <wps:wsp>
                          <wps:cNvPr id="53" name="Triangle 16"/>
                          <wps:cNvSpPr/>
                          <wps:spPr>
                            <a:xfrm rot="10799991">
                              <a:off x="0" y="1905007"/>
                              <a:ext cx="2665732" cy="1005830"/>
                            </a:xfrm>
                            <a:custGeom>
                              <a:avLst/>
                              <a:gdLst>
                                <a:gd name="f0" fmla="val 10800000"/>
                                <a:gd name="f1" fmla="val 5400000"/>
                                <a:gd name="f2" fmla="val 180"/>
                                <a:gd name="f3" fmla="val w"/>
                                <a:gd name="f4" fmla="val h"/>
                                <a:gd name="f5" fmla="val ss"/>
                                <a:gd name="f6" fmla="val 0"/>
                                <a:gd name="f7" fmla="val 50000"/>
                                <a:gd name="f8" fmla="+- 0 0 -360"/>
                                <a:gd name="f9" fmla="+- 0 0 -270"/>
                                <a:gd name="f10" fmla="+- 0 0 -18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6 f34 1"/>
                                <a:gd name="f40" fmla="+- f38 0 f6"/>
                                <a:gd name="f41" fmla="+- f37 0 f6"/>
                                <a:gd name="f42" fmla="*/ f38 f34 1"/>
                                <a:gd name="f43" fmla="*/ f37 f34 1"/>
                                <a:gd name="f44" fmla="*/ f40 1 2"/>
                                <a:gd name="f45" fmla="*/ f41 1 2"/>
                                <a:gd name="f46" fmla="*/ f41 f7 1"/>
                                <a:gd name="f47" fmla="+- f6 f44 0"/>
                                <a:gd name="f48" fmla="*/ f46 1 200000"/>
                                <a:gd name="f49" fmla="*/ f46 1 100000"/>
                                <a:gd name="f50" fmla="+- f48 f45 0"/>
                                <a:gd name="f51" fmla="*/ f48 f34 1"/>
                                <a:gd name="f52" fmla="*/ f47 f34 1"/>
                                <a:gd name="f53" fmla="*/ f49 f34 1"/>
                                <a:gd name="f54" fmla="*/ f50 f34 1"/>
                              </a:gdLst>
                              <a:ahLst/>
                              <a:cxnLst>
                                <a:cxn ang="3cd4">
                                  <a:pos x="hc" y="t"/>
                                </a:cxn>
                                <a:cxn ang="0">
                                  <a:pos x="r" y="vc"/>
                                </a:cxn>
                                <a:cxn ang="cd4">
                                  <a:pos x="hc" y="b"/>
                                </a:cxn>
                                <a:cxn ang="cd2">
                                  <a:pos x="l" y="vc"/>
                                </a:cxn>
                                <a:cxn ang="f30">
                                  <a:pos x="f53" y="f39"/>
                                </a:cxn>
                                <a:cxn ang="f31">
                                  <a:pos x="f51" y="f52"/>
                                </a:cxn>
                                <a:cxn ang="f32">
                                  <a:pos x="f39" y="f42"/>
                                </a:cxn>
                                <a:cxn ang="f32">
                                  <a:pos x="f53" y="f42"/>
                                </a:cxn>
                                <a:cxn ang="f32">
                                  <a:pos x="f43" y="f42"/>
                                </a:cxn>
                                <a:cxn ang="f33">
                                  <a:pos x="f54" y="f52"/>
                                </a:cxn>
                              </a:cxnLst>
                              <a:rect l="f51" t="f52" r="f54" b="f42"/>
                              <a:pathLst>
                                <a:path>
                                  <a:moveTo>
                                    <a:pt x="f39" y="f42"/>
                                  </a:moveTo>
                                  <a:lnTo>
                                    <a:pt x="f53" y="f39"/>
                                  </a:lnTo>
                                  <a:lnTo>
                                    <a:pt x="f43" y="f42"/>
                                  </a:lnTo>
                                  <a:close/>
                                </a:path>
                              </a:pathLst>
                            </a:custGeom>
                            <a:solidFill>
                              <a:srgbClr val="F1C9F0"/>
                            </a:solidFill>
                            <a:ln cap="flat">
                              <a:noFill/>
                              <a:prstDash val="solid"/>
                            </a:ln>
                          </wps:spPr>
                          <wps:bodyPr lIns="0" tIns="0" rIns="0" bIns="0"/>
                        </wps:wsp>
                      </wpg:grpSp>
                      <wps:wsp>
                        <wps:cNvPr id="54" name="Right Triangle 17"/>
                        <wps:cNvSpPr/>
                        <wps:spPr>
                          <a:xfrm>
                            <a:off x="0"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s:wsp>
                        <wps:cNvPr id="55" name="Right Triangle 18"/>
                        <wps:cNvSpPr/>
                        <wps:spPr>
                          <a:xfrm flipH="1">
                            <a:off x="1335316" y="0"/>
                            <a:ext cx="1333496" cy="1005840"/>
                          </a:xfrm>
                          <a:custGeom>
                            <a:avLst/>
                            <a:gdLst>
                              <a:gd name="f0" fmla="val 10800000"/>
                              <a:gd name="f1" fmla="val 5400000"/>
                              <a:gd name="f2" fmla="val 180"/>
                              <a:gd name="f3" fmla="val w"/>
                              <a:gd name="f4" fmla="val h"/>
                              <a:gd name="f5" fmla="val ss"/>
                              <a:gd name="f6" fmla="val 0"/>
                              <a:gd name="f7" fmla="+- 0 0 -360"/>
                              <a:gd name="f8" fmla="+- 0 0 -180"/>
                              <a:gd name="f9" fmla="+- 0 0 -90"/>
                              <a:gd name="f10" fmla="abs f3"/>
                              <a:gd name="f11" fmla="abs f4"/>
                              <a:gd name="f12" fmla="abs f5"/>
                              <a:gd name="f13" fmla="*/ f7 f0 1"/>
                              <a:gd name="f14" fmla="*/ f8 f0 1"/>
                              <a:gd name="f15" fmla="*/ f9 f0 1"/>
                              <a:gd name="f16" fmla="?: f10 f3 1"/>
                              <a:gd name="f17" fmla="?: f11 f4 1"/>
                              <a:gd name="f18" fmla="?: f12 f5 1"/>
                              <a:gd name="f19" fmla="*/ f13 1 f2"/>
                              <a:gd name="f20" fmla="*/ f14 1 f2"/>
                              <a:gd name="f21" fmla="*/ f15 1 f2"/>
                              <a:gd name="f22" fmla="*/ f16 1 21600"/>
                              <a:gd name="f23" fmla="*/ f17 1 21600"/>
                              <a:gd name="f24" fmla="*/ 21600 f16 1"/>
                              <a:gd name="f25" fmla="*/ 21600 f17 1"/>
                              <a:gd name="f26" fmla="+- f19 0 f1"/>
                              <a:gd name="f27" fmla="+- f20 0 f1"/>
                              <a:gd name="f28" fmla="+- f21 0 f1"/>
                              <a:gd name="f29" fmla="min f23 f22"/>
                              <a:gd name="f30" fmla="*/ f24 1 f18"/>
                              <a:gd name="f31" fmla="*/ f25 1 f18"/>
                              <a:gd name="f32" fmla="val f30"/>
                              <a:gd name="f33" fmla="val f31"/>
                              <a:gd name="f34" fmla="*/ f6 f29 1"/>
                              <a:gd name="f35" fmla="+- f33 0 f6"/>
                              <a:gd name="f36" fmla="+- f32 0 f6"/>
                              <a:gd name="f37" fmla="*/ f33 f29 1"/>
                              <a:gd name="f38" fmla="*/ f32 f29 1"/>
                              <a:gd name="f39" fmla="*/ f35 1 2"/>
                              <a:gd name="f40" fmla="*/ f36 1 2"/>
                              <a:gd name="f41" fmla="*/ f36 1 12"/>
                              <a:gd name="f42" fmla="*/ f35 7 1"/>
                              <a:gd name="f43" fmla="*/ f36 7 1"/>
                              <a:gd name="f44" fmla="*/ f35 11 1"/>
                              <a:gd name="f45" fmla="+- f6 f39 0"/>
                              <a:gd name="f46" fmla="+- f6 f40 0"/>
                              <a:gd name="f47" fmla="*/ f42 1 12"/>
                              <a:gd name="f48" fmla="*/ f43 1 12"/>
                              <a:gd name="f49" fmla="*/ f44 1 12"/>
                              <a:gd name="f50" fmla="*/ f41 f29 1"/>
                              <a:gd name="f51" fmla="*/ f47 f29 1"/>
                              <a:gd name="f52" fmla="*/ f48 f29 1"/>
                              <a:gd name="f53" fmla="*/ f49 f29 1"/>
                              <a:gd name="f54" fmla="*/ f46 f29 1"/>
                              <a:gd name="f55" fmla="*/ f45 f29 1"/>
                            </a:gdLst>
                            <a:ahLst/>
                            <a:cxnLst>
                              <a:cxn ang="3cd4">
                                <a:pos x="hc" y="t"/>
                              </a:cxn>
                              <a:cxn ang="0">
                                <a:pos x="r" y="vc"/>
                              </a:cxn>
                              <a:cxn ang="cd4">
                                <a:pos x="hc" y="b"/>
                              </a:cxn>
                              <a:cxn ang="cd2">
                                <a:pos x="l" y="vc"/>
                              </a:cxn>
                              <a:cxn ang="f26">
                                <a:pos x="f34" y="f34"/>
                              </a:cxn>
                              <a:cxn ang="f27">
                                <a:pos x="f34" y="f37"/>
                              </a:cxn>
                              <a:cxn ang="f27">
                                <a:pos x="f38" y="f37"/>
                              </a:cxn>
                              <a:cxn ang="f28">
                                <a:pos x="f54" y="f55"/>
                              </a:cxn>
                            </a:cxnLst>
                            <a:rect l="f50" t="f51" r="f52" b="f53"/>
                            <a:pathLst>
                              <a:path>
                                <a:moveTo>
                                  <a:pt x="f34" y="f37"/>
                                </a:moveTo>
                                <a:lnTo>
                                  <a:pt x="f34" y="f34"/>
                                </a:lnTo>
                                <a:lnTo>
                                  <a:pt x="f38" y="f37"/>
                                </a:lnTo>
                                <a:close/>
                              </a:path>
                            </a:pathLst>
                          </a:custGeom>
                          <a:solidFill>
                            <a:srgbClr val="F1C9F0"/>
                          </a:solidFill>
                          <a:ln cap="flat">
                            <a:noFill/>
                            <a:prstDash val="solid"/>
                          </a:ln>
                        </wps:spPr>
                        <wps:bodyPr lIns="0" tIns="0" rIns="0" bIns="0"/>
                      </wps:wsp>
                    </wpg:wgp>
                  </a:graphicData>
                </a:graphic>
              </wp:anchor>
            </w:drawing>
          </mc:Choice>
          <mc:Fallback>
            <w:pict>
              <v:group id="Group 13" style="position:absolute;margin-left:-1in;margin-top:872.05pt;width:210.15pt;height:308.05pt;z-index:251666432" coordsize="26688,39123" o:spid="_x0000_s1026" w14:anchorId="2E712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">
                <v:group id="Group 14" style="position:absolute;top:10014;width:26657;height:29109" coordsize="26657,2910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 style="position:absolute;width:26657;height:19049;visibility:visible;mso-wrap-style:square;v-text-anchor:top" o:spid="_x0000_s1028" fillcolor="#f1c9f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">
                    <v:textbox inset="0,0,0,0"/>
                  </v:rect>
                  <v:shape id="Triangle 16" style="position:absolute;top:19050;width:26657;height:10058;rotation:11796470fd;visibility:visible;mso-wrap-style:square;v-text-anchor:top" coordsize="2665732,1005830" o:spid="_x0000_s1029" fillcolor="#f1c9f0" stroked="f" path="m,1005830l1332866,,2665732,1005830,,10058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">
                    <v:path textboxrect="666433,502915,1999299,1005830" arrowok="t" o:connecttype="custom" o:connectlocs="1332866,0;2665732,502915;1332866,1005830;0,502915;1332866,0;666433,502915;0,1005830;1332866,1005830;2665732,1005830;1999299,502915" o:connectangles="270,0,90,180,270,180,90,90,90,0"/>
                  </v:shape>
                </v:group>
                <v:shape id="Right Triangle 17" style="position:absolute;width:13334;height:10058;visibility:visible;mso-wrap-style:square;v-text-anchor:top" coordsize="1333496,1005840" o:spid="_x0000_s1030" fillcolor="#f1c9f0" stroked="f" path="m,1005840l,,1333496,1005840,,1005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">
                  <v:path textboxrect="111125,586740,777873,922020" arrowok="t" o:connecttype="custom" o:connectlocs="666748,0;1333496,502920;666748,1005840;0,502920;0,0;0,1005840;1333496,1005840;666748,502920" o:connectangles="270,0,90,180,270,90,90,0"/>
                </v:shape>
                <v:shape id="Right Triangle 18" style="position:absolute;left:13353;width:13335;height:10058;flip:x;visibility:visible;mso-wrap-style:square;v-text-anchor:top" coordsize="1333496,1005840" o:spid="_x0000_s1031" fillcolor="#f1c9f0" stroked="f" path="m,1005840l,,1333496,1005840,,1005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">
                  <v:path textboxrect="111125,586740,777873,922020" arrowok="t" o:connecttype="custom" o:connectlocs="666748,0;1333496,502920;666748,1005840;0,502920;0,0;0,1005840;1333496,1005840;666748,502920" o:connectangles="270,0,90,180,270,90,90,0"/>
                </v:shape>
              </v:group>
            </w:pict>
          </mc:Fallback>
        </mc:AlternateContent>
      </w:r>
    </w:p>
    <w:sectPr w:rsidR="00024C69">
      <w:pgSz w:w="12240" w:h="15840" w:orient="portrait"/>
      <w:pgMar w:top="432" w:right="432" w:bottom="432"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692" w:rsidRDefault="000C5692" w14:paraId="7ACD33D7" w14:textId="77777777">
      <w:pPr>
        <w:spacing w:line="240" w:lineRule="auto"/>
      </w:pPr>
      <w:r>
        <w:separator/>
      </w:r>
    </w:p>
  </w:endnote>
  <w:endnote w:type="continuationSeparator" w:id="0">
    <w:p w:rsidR="000C5692" w:rsidRDefault="000C5692" w14:paraId="253B86A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692" w:rsidRDefault="000C5692" w14:paraId="63184512" w14:textId="77777777">
      <w:pPr>
        <w:spacing w:line="240" w:lineRule="auto"/>
      </w:pPr>
      <w:r>
        <w:separator/>
      </w:r>
    </w:p>
  </w:footnote>
  <w:footnote w:type="continuationSeparator" w:id="0">
    <w:p w:rsidR="000C5692" w:rsidRDefault="000C5692" w14:paraId="77B2A86B" w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YZGirsUl2SkVBV" int2:id="gRExAC5I">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C69"/>
    <w:rsid w:val="00024C69"/>
    <w:rsid w:val="00065B0F"/>
    <w:rsid w:val="000C5692"/>
    <w:rsid w:val="00231AEE"/>
    <w:rsid w:val="003D2A03"/>
    <w:rsid w:val="00421C06"/>
    <w:rsid w:val="004410B9"/>
    <w:rsid w:val="00445595"/>
    <w:rsid w:val="00492EAB"/>
    <w:rsid w:val="004A04A3"/>
    <w:rsid w:val="00502556"/>
    <w:rsid w:val="005029CE"/>
    <w:rsid w:val="0064087A"/>
    <w:rsid w:val="006575E6"/>
    <w:rsid w:val="00A47F06"/>
    <w:rsid w:val="00AB0434"/>
    <w:rsid w:val="00B775C6"/>
    <w:rsid w:val="00B814C2"/>
    <w:rsid w:val="00CE13F3"/>
    <w:rsid w:val="00E759A9"/>
    <w:rsid w:val="00EE271B"/>
    <w:rsid w:val="00EF43F1"/>
    <w:rsid w:val="00F93738"/>
    <w:rsid w:val="00F96085"/>
    <w:rsid w:val="00FA5AEB"/>
    <w:rsid w:val="025ADA7E"/>
    <w:rsid w:val="0261624E"/>
    <w:rsid w:val="03625588"/>
    <w:rsid w:val="0363DFDB"/>
    <w:rsid w:val="0379BE60"/>
    <w:rsid w:val="0402C68A"/>
    <w:rsid w:val="04C957EF"/>
    <w:rsid w:val="05352EF7"/>
    <w:rsid w:val="059CC4B0"/>
    <w:rsid w:val="05ADA539"/>
    <w:rsid w:val="05FC5995"/>
    <w:rsid w:val="06F1396A"/>
    <w:rsid w:val="0746CCC5"/>
    <w:rsid w:val="0863DAD6"/>
    <w:rsid w:val="087879CE"/>
    <w:rsid w:val="0A3CA79C"/>
    <w:rsid w:val="0C58479E"/>
    <w:rsid w:val="0D08BD64"/>
    <w:rsid w:val="0D37DA07"/>
    <w:rsid w:val="0D5F01A2"/>
    <w:rsid w:val="0D84315A"/>
    <w:rsid w:val="0DFA2A62"/>
    <w:rsid w:val="0E9F255D"/>
    <w:rsid w:val="0EE7BB52"/>
    <w:rsid w:val="107CCE15"/>
    <w:rsid w:val="10D36055"/>
    <w:rsid w:val="10D4F5BA"/>
    <w:rsid w:val="1109E229"/>
    <w:rsid w:val="11D6C61F"/>
    <w:rsid w:val="122944D2"/>
    <w:rsid w:val="13729680"/>
    <w:rsid w:val="1467E05A"/>
    <w:rsid w:val="1510B2AC"/>
    <w:rsid w:val="1518EBA4"/>
    <w:rsid w:val="1569AB6C"/>
    <w:rsid w:val="166662B5"/>
    <w:rsid w:val="168D4E40"/>
    <w:rsid w:val="16923ED0"/>
    <w:rsid w:val="17A64C5C"/>
    <w:rsid w:val="182E0F31"/>
    <w:rsid w:val="18B5A6CD"/>
    <w:rsid w:val="199DB694"/>
    <w:rsid w:val="19E14C4B"/>
    <w:rsid w:val="1B44D47F"/>
    <w:rsid w:val="1BF8C3E4"/>
    <w:rsid w:val="1CF27B24"/>
    <w:rsid w:val="1D42F221"/>
    <w:rsid w:val="1D9BD5D4"/>
    <w:rsid w:val="1EAE5C5C"/>
    <w:rsid w:val="1EEE9F7D"/>
    <w:rsid w:val="1F3D1394"/>
    <w:rsid w:val="1FC5ECE3"/>
    <w:rsid w:val="1FD879B2"/>
    <w:rsid w:val="21F4D76F"/>
    <w:rsid w:val="24846AC3"/>
    <w:rsid w:val="24C532D2"/>
    <w:rsid w:val="24F369DC"/>
    <w:rsid w:val="250DBD55"/>
    <w:rsid w:val="262C8347"/>
    <w:rsid w:val="2647BB36"/>
    <w:rsid w:val="2753A1CE"/>
    <w:rsid w:val="279EC6D1"/>
    <w:rsid w:val="27A759B2"/>
    <w:rsid w:val="2898F1FB"/>
    <w:rsid w:val="29E6F3E3"/>
    <w:rsid w:val="29FDFBAE"/>
    <w:rsid w:val="29FFE954"/>
    <w:rsid w:val="2A1F37D4"/>
    <w:rsid w:val="2A8D41E1"/>
    <w:rsid w:val="2B99CC0F"/>
    <w:rsid w:val="2CB6FCBA"/>
    <w:rsid w:val="2CFDD9E9"/>
    <w:rsid w:val="2CFEB630"/>
    <w:rsid w:val="2D1AD5E4"/>
    <w:rsid w:val="2D803FAB"/>
    <w:rsid w:val="2DC2E352"/>
    <w:rsid w:val="2E0C8F09"/>
    <w:rsid w:val="2E52CD1B"/>
    <w:rsid w:val="2E92A1F6"/>
    <w:rsid w:val="2EBF9A82"/>
    <w:rsid w:val="2F5EB3B3"/>
    <w:rsid w:val="2FC27E58"/>
    <w:rsid w:val="2FDD769D"/>
    <w:rsid w:val="2FEE9D7C"/>
    <w:rsid w:val="3074F3F2"/>
    <w:rsid w:val="30FA8414"/>
    <w:rsid w:val="31D9DA6A"/>
    <w:rsid w:val="31FA914E"/>
    <w:rsid w:val="329E41FB"/>
    <w:rsid w:val="3375AACB"/>
    <w:rsid w:val="339661AF"/>
    <w:rsid w:val="33B0DA9C"/>
    <w:rsid w:val="33DC9078"/>
    <w:rsid w:val="35D5E2BD"/>
    <w:rsid w:val="361D3691"/>
    <w:rsid w:val="365DFEA0"/>
    <w:rsid w:val="394D23F5"/>
    <w:rsid w:val="3AC450E3"/>
    <w:rsid w:val="3BBF941F"/>
    <w:rsid w:val="3CCC890C"/>
    <w:rsid w:val="3DE97D9F"/>
    <w:rsid w:val="3E88B192"/>
    <w:rsid w:val="3EBB815D"/>
    <w:rsid w:val="3ECCD2FA"/>
    <w:rsid w:val="3ED805D6"/>
    <w:rsid w:val="3F7CC503"/>
    <w:rsid w:val="3F8B0A82"/>
    <w:rsid w:val="425FCB3C"/>
    <w:rsid w:val="42DB43C7"/>
    <w:rsid w:val="432B2731"/>
    <w:rsid w:val="43446F2E"/>
    <w:rsid w:val="4366CFD4"/>
    <w:rsid w:val="43CAA604"/>
    <w:rsid w:val="43CBE1E1"/>
    <w:rsid w:val="44771428"/>
    <w:rsid w:val="44F4E6BA"/>
    <w:rsid w:val="45E341AF"/>
    <w:rsid w:val="464D184F"/>
    <w:rsid w:val="46C6A11D"/>
    <w:rsid w:val="470DF4F1"/>
    <w:rsid w:val="4840EFBC"/>
    <w:rsid w:val="4862717E"/>
    <w:rsid w:val="48E3CA25"/>
    <w:rsid w:val="4950AC69"/>
    <w:rsid w:val="499A68B5"/>
    <w:rsid w:val="49B39112"/>
    <w:rsid w:val="4AF30B89"/>
    <w:rsid w:val="4BDDDA3F"/>
    <w:rsid w:val="4C66CE41"/>
    <w:rsid w:val="4C8EDBEA"/>
    <w:rsid w:val="4CDD2036"/>
    <w:rsid w:val="4D6F566B"/>
    <w:rsid w:val="4D9D74BF"/>
    <w:rsid w:val="4DCCC72A"/>
    <w:rsid w:val="4F20DF0A"/>
    <w:rsid w:val="4FBBF5BC"/>
    <w:rsid w:val="506D8363"/>
    <w:rsid w:val="51614656"/>
    <w:rsid w:val="5164D22B"/>
    <w:rsid w:val="5250A798"/>
    <w:rsid w:val="52CBB5D0"/>
    <w:rsid w:val="52F52931"/>
    <w:rsid w:val="561F1AF1"/>
    <w:rsid w:val="56AB7147"/>
    <w:rsid w:val="56DCC4E7"/>
    <w:rsid w:val="572CF093"/>
    <w:rsid w:val="59A63539"/>
    <w:rsid w:val="5A0DF527"/>
    <w:rsid w:val="5AEF003F"/>
    <w:rsid w:val="5C004850"/>
    <w:rsid w:val="5CA07CD4"/>
    <w:rsid w:val="5E491E4D"/>
    <w:rsid w:val="6092271B"/>
    <w:rsid w:val="60AE11FF"/>
    <w:rsid w:val="60D2E887"/>
    <w:rsid w:val="615A8023"/>
    <w:rsid w:val="626EB8E8"/>
    <w:rsid w:val="62AF80F7"/>
    <w:rsid w:val="631C2EBE"/>
    <w:rsid w:val="638D7665"/>
    <w:rsid w:val="63E225F1"/>
    <w:rsid w:val="658D314D"/>
    <w:rsid w:val="65A659AA"/>
    <w:rsid w:val="65AD54AE"/>
    <w:rsid w:val="66DB21EF"/>
    <w:rsid w:val="6814528D"/>
    <w:rsid w:val="698E2736"/>
    <w:rsid w:val="6B052409"/>
    <w:rsid w:val="6C159B2E"/>
    <w:rsid w:val="6C2B7525"/>
    <w:rsid w:val="6C3D1B40"/>
    <w:rsid w:val="6E28582E"/>
    <w:rsid w:val="6E44B251"/>
    <w:rsid w:val="6F74BC02"/>
    <w:rsid w:val="7101E4A3"/>
    <w:rsid w:val="713BA842"/>
    <w:rsid w:val="714EA808"/>
    <w:rsid w:val="72B44A4A"/>
    <w:rsid w:val="74003741"/>
    <w:rsid w:val="759C07A2"/>
    <w:rsid w:val="77448DE0"/>
    <w:rsid w:val="7747E3EA"/>
    <w:rsid w:val="7766AA19"/>
    <w:rsid w:val="77D1A379"/>
    <w:rsid w:val="79238BCE"/>
    <w:rsid w:val="7AB248C7"/>
    <w:rsid w:val="7B45B2A5"/>
    <w:rsid w:val="7BE72E6E"/>
    <w:rsid w:val="7BF5E269"/>
    <w:rsid w:val="7CE41D54"/>
    <w:rsid w:val="7EB05D90"/>
    <w:rsid w:val="7ED5A14E"/>
    <w:rsid w:val="7F2339BB"/>
    <w:rsid w:val="7F610544"/>
    <w:rsid w:val="7F92C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61FA9"/>
  <w15:docId w15:val="{E4A3662D-BC18-491D-B096-917A53D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hAnsi="Century Gothic" w:eastAsia="Century Gothic" w:cs="Times New Roman"/>
        <w:color w:val="7F7F7F"/>
        <w:sz w:val="24"/>
        <w:szCs w:val="24"/>
        <w:lang w:val="en-US" w:eastAsia="en-US" w:bidi="ar-SA"/>
      </w:rPr>
    </w:rPrDefault>
    <w:pPrDefault>
      <w:pPr>
        <w:autoSpaceDN w:val="0"/>
        <w:spacing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style>
  <w:style w:type="paragraph" w:styleId="Heading1">
    <w:name w:val="heading 1"/>
    <w:basedOn w:val="Normal"/>
    <w:next w:val="Normal"/>
    <w:uiPriority w:val="9"/>
    <w:qFormat/>
    <w:pPr>
      <w:keepNext/>
      <w:keepLines/>
      <w:spacing w:before="480"/>
      <w:outlineLvl w:val="0"/>
    </w:pPr>
    <w:rPr>
      <w:rFonts w:eastAsia="Times New Roman"/>
      <w:caps/>
      <w:color w:val="8A2387"/>
      <w:sz w:val="40"/>
      <w:szCs w:val="32"/>
    </w:rPr>
  </w:style>
  <w:style w:type="paragraph" w:styleId="Heading2">
    <w:name w:val="heading 2"/>
    <w:basedOn w:val="Normal"/>
    <w:next w:val="Normal"/>
    <w:uiPriority w:val="9"/>
    <w:unhideWhenUsed/>
    <w:qFormat/>
    <w:pPr>
      <w:keepNext/>
      <w:keepLines/>
      <w:spacing w:before="120" w:line="240" w:lineRule="auto"/>
      <w:outlineLvl w:val="1"/>
    </w:pPr>
    <w:rPr>
      <w:rFonts w:eastAsia="Times New Roman"/>
      <w:caps/>
      <w:sz w:val="32"/>
      <w:szCs w:val="26"/>
    </w:rPr>
  </w:style>
  <w:style w:type="paragraph" w:styleId="Heading3">
    <w:name w:val="heading 3"/>
    <w:basedOn w:val="Normal"/>
    <w:next w:val="Normal"/>
    <w:uiPriority w:val="9"/>
    <w:unhideWhenUsed/>
    <w:qFormat/>
    <w:pPr>
      <w:keepNext/>
      <w:keepLines/>
      <w:spacing w:before="40"/>
      <w:outlineLvl w:val="2"/>
    </w:pPr>
    <w:rPr>
      <w:rFonts w:eastAsia="Times New Roman"/>
      <w:i/>
    </w:rPr>
  </w:style>
  <w:style w:type="paragraph" w:styleId="Heading4">
    <w:name w:val="heading 4"/>
    <w:basedOn w:val="Normal"/>
    <w:next w:val="Normal"/>
    <w:uiPriority w:val="9"/>
    <w:unhideWhenUsed/>
    <w:qFormat/>
    <w:pPr>
      <w:keepNext/>
      <w:keepLines/>
      <w:spacing w:before="40"/>
      <w:jc w:val="center"/>
      <w:outlineLvl w:val="3"/>
    </w:pPr>
    <w:rPr>
      <w:rFonts w:eastAsia="Times New Roman"/>
      <w:iCs/>
      <w:caps/>
      <w:color w:val="FFFFFF"/>
      <w:sz w:val="32"/>
    </w:rPr>
  </w:style>
  <w:style w:type="paragraph" w:styleId="Heading5">
    <w:name w:val="heading 5"/>
    <w:basedOn w:val="Normal"/>
    <w:next w:val="Normal"/>
    <w:uiPriority w:val="9"/>
    <w:unhideWhenUsed/>
    <w:qFormat/>
    <w:pPr>
      <w:keepNext/>
      <w:keepLines/>
      <w:spacing w:before="80" w:line="240" w:lineRule="auto"/>
      <w:outlineLvl w:val="4"/>
    </w:pPr>
    <w:rPr>
      <w:rFonts w:eastAsia="Times New Roman"/>
      <w:b/>
      <w:caps/>
      <w:color w:val="FFFFFF"/>
    </w:rPr>
  </w:style>
  <w:style w:type="paragraph" w:styleId="Heading6">
    <w:name w:val="heading 6"/>
    <w:basedOn w:val="Normal"/>
    <w:next w:val="Normal"/>
    <w:uiPriority w:val="9"/>
    <w:unhideWhenUsed/>
    <w:qFormat/>
    <w:pPr>
      <w:keepNext/>
      <w:keepLines/>
      <w:spacing w:before="40"/>
      <w:outlineLvl w:val="5"/>
    </w:pPr>
    <w:rPr>
      <w:rFonts w:eastAsia="Times New Roman"/>
      <w:i/>
      <w:color w:val="FFFFF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rPr>
      <w:rFonts w:ascii="Times New Roman" w:hAnsi="Times New Roman"/>
      <w:sz w:val="18"/>
      <w:szCs w:val="18"/>
    </w:rPr>
  </w:style>
  <w:style w:type="character" w:styleId="BalloonTextChar" w:customStyle="1">
    <w:name w:val="Balloon Text Char"/>
    <w:basedOn w:val="DefaultParagraphFont"/>
    <w:rPr>
      <w:rFonts w:ascii="Times New Roman" w:hAnsi="Times New Roman" w:cs="Times New Roman"/>
      <w:sz w:val="18"/>
      <w:szCs w:val="18"/>
    </w:rPr>
  </w:style>
  <w:style w:type="paragraph" w:styleId="ListParagraph">
    <w:name w:val="List Paragraph"/>
    <w:basedOn w:val="Normal"/>
    <w:pPr>
      <w:ind w:left="720"/>
    </w:pPr>
  </w:style>
  <w:style w:type="paragraph" w:styleId="Header">
    <w:name w:val="header"/>
    <w:basedOn w:val="Normal"/>
    <w:pPr>
      <w:tabs>
        <w:tab w:val="center" w:pos="4680"/>
        <w:tab w:val="right" w:pos="9360"/>
      </w:tabs>
    </w:pPr>
  </w:style>
  <w:style w:type="character" w:styleId="HeaderChar" w:customStyle="1">
    <w:name w:val="Header Char"/>
    <w:basedOn w:val="DefaultParagraphFont"/>
  </w:style>
  <w:style w:type="paragraph" w:styleId="Footer">
    <w:name w:val="footer"/>
    <w:basedOn w:val="Normal"/>
    <w:pPr>
      <w:tabs>
        <w:tab w:val="center" w:pos="4680"/>
        <w:tab w:val="right" w:pos="9360"/>
      </w:tabs>
    </w:pPr>
  </w:style>
  <w:style w:type="character" w:styleId="FooterChar" w:customStyle="1">
    <w:name w:val="Footer Char"/>
    <w:basedOn w:val="DefaultParagraphFont"/>
  </w:style>
  <w:style w:type="paragraph" w:styleId="Title">
    <w:name w:val="Title"/>
    <w:basedOn w:val="Normal"/>
    <w:next w:val="Normal"/>
    <w:uiPriority w:val="10"/>
    <w:qFormat/>
    <w:pPr>
      <w:spacing w:after="60" w:line="240" w:lineRule="auto"/>
    </w:pPr>
    <w:rPr>
      <w:rFonts w:eastAsia="Times New Roman"/>
      <w:caps/>
      <w:color w:val="595959"/>
      <w:kern w:val="3"/>
      <w:sz w:val="72"/>
      <w:szCs w:val="56"/>
    </w:rPr>
  </w:style>
  <w:style w:type="character" w:styleId="TitleChar" w:customStyle="1">
    <w:name w:val="Title Char"/>
    <w:basedOn w:val="DefaultParagraphFont"/>
    <w:rPr>
      <w:rFonts w:ascii="Century Gothic" w:hAnsi="Century Gothic" w:eastAsia="Times New Roman" w:cs="Times New Roman"/>
      <w:caps/>
      <w:color w:val="595959"/>
      <w:kern w:val="3"/>
      <w:sz w:val="72"/>
      <w:szCs w:val="56"/>
    </w:rPr>
  </w:style>
  <w:style w:type="character" w:styleId="PlaceholderText">
    <w:name w:val="Placeholder Text"/>
    <w:basedOn w:val="DefaultParagraphFont"/>
    <w:rPr>
      <w:color w:val="808080"/>
    </w:rPr>
  </w:style>
  <w:style w:type="paragraph" w:styleId="Subtitle">
    <w:name w:val="Subtitle"/>
    <w:basedOn w:val="Normal"/>
    <w:next w:val="Normal"/>
    <w:uiPriority w:val="11"/>
    <w:qFormat/>
    <w:pPr>
      <w:pBdr>
        <w:bottom w:val="single" w:color="595959" w:sz="4" w:space="10"/>
      </w:pBdr>
      <w:spacing w:after="160"/>
    </w:pPr>
    <w:rPr>
      <w:rFonts w:eastAsia="Times New Roman"/>
      <w:caps/>
      <w:color w:val="8A2387"/>
      <w:sz w:val="40"/>
      <w:szCs w:val="22"/>
    </w:rPr>
  </w:style>
  <w:style w:type="character" w:styleId="SubtitleChar" w:customStyle="1">
    <w:name w:val="Subtitle Char"/>
    <w:basedOn w:val="DefaultParagraphFont"/>
    <w:rPr>
      <w:rFonts w:eastAsia="Times New Roman"/>
      <w:caps/>
      <w:color w:val="8A2387"/>
      <w:sz w:val="40"/>
      <w:szCs w:val="22"/>
    </w:rPr>
  </w:style>
  <w:style w:type="character" w:styleId="Heading1Char" w:customStyle="1">
    <w:name w:val="Heading 1 Char"/>
    <w:basedOn w:val="DefaultParagraphFont"/>
    <w:rPr>
      <w:rFonts w:ascii="Century Gothic" w:hAnsi="Century Gothic" w:eastAsia="Times New Roman" w:cs="Times New Roman"/>
      <w:caps/>
      <w:color w:val="8A2387"/>
      <w:sz w:val="40"/>
      <w:szCs w:val="32"/>
    </w:rPr>
  </w:style>
  <w:style w:type="character" w:styleId="Heading2Char" w:customStyle="1">
    <w:name w:val="Heading 2 Char"/>
    <w:basedOn w:val="DefaultParagraphFont"/>
    <w:rPr>
      <w:rFonts w:ascii="Century Gothic" w:hAnsi="Century Gothic" w:eastAsia="Times New Roman" w:cs="Times New Roman"/>
      <w:caps/>
      <w:sz w:val="32"/>
      <w:szCs w:val="26"/>
    </w:rPr>
  </w:style>
  <w:style w:type="character" w:styleId="Heading3Char" w:customStyle="1">
    <w:name w:val="Heading 3 Char"/>
    <w:basedOn w:val="DefaultParagraphFont"/>
    <w:rPr>
      <w:rFonts w:ascii="Century Gothic" w:hAnsi="Century Gothic" w:eastAsia="Times New Roman" w:cs="Times New Roman"/>
      <w:i/>
    </w:rPr>
  </w:style>
  <w:style w:type="character" w:styleId="Heading4Char" w:customStyle="1">
    <w:name w:val="Heading 4 Char"/>
    <w:basedOn w:val="DefaultParagraphFont"/>
    <w:rPr>
      <w:rFonts w:ascii="Century Gothic" w:hAnsi="Century Gothic" w:eastAsia="Times New Roman" w:cs="Times New Roman"/>
      <w:iCs/>
      <w:caps/>
      <w:color w:val="FFFFFF"/>
      <w:sz w:val="32"/>
    </w:rPr>
  </w:style>
  <w:style w:type="paragraph" w:styleId="Contact1" w:customStyle="1">
    <w:name w:val="Contact1"/>
    <w:basedOn w:val="Normal"/>
    <w:next w:val="Normal"/>
    <w:rPr>
      <w:color w:val="FFFFFF"/>
    </w:rPr>
  </w:style>
  <w:style w:type="paragraph" w:styleId="Contact2" w:customStyle="1">
    <w:name w:val="Contact2"/>
    <w:basedOn w:val="Normal"/>
    <w:next w:val="Normal"/>
    <w:pPr>
      <w:jc w:val="center"/>
    </w:pPr>
    <w:rPr>
      <w:b/>
      <w:color w:val="FFFFFF"/>
    </w:rPr>
  </w:style>
  <w:style w:type="character" w:styleId="Contact1Char" w:customStyle="1">
    <w:name w:val="Contact1 Char"/>
    <w:basedOn w:val="DefaultParagraphFont"/>
    <w:rPr>
      <w:color w:val="FFFFFF"/>
    </w:rPr>
  </w:style>
  <w:style w:type="character" w:styleId="Heading5Char" w:customStyle="1">
    <w:name w:val="Heading 5 Char"/>
    <w:basedOn w:val="DefaultParagraphFont"/>
    <w:rPr>
      <w:rFonts w:ascii="Century Gothic" w:hAnsi="Century Gothic" w:eastAsia="Times New Roman" w:cs="Times New Roman"/>
      <w:b/>
      <w:caps/>
      <w:color w:val="FFFFFF"/>
    </w:rPr>
  </w:style>
  <w:style w:type="character" w:styleId="Contact2Char" w:customStyle="1">
    <w:name w:val="Contact2 Char"/>
    <w:basedOn w:val="DefaultParagraphFont"/>
    <w:rPr>
      <w:b/>
      <w:color w:val="FFFFFF"/>
    </w:rPr>
  </w:style>
  <w:style w:type="character" w:styleId="Heading6Char" w:customStyle="1">
    <w:name w:val="Heading 6 Char"/>
    <w:basedOn w:val="DefaultParagraphFont"/>
    <w:rPr>
      <w:rFonts w:ascii="Century Gothic" w:hAnsi="Century Gothic" w:eastAsia="Times New Roman" w:cs="Times New Roman"/>
      <w:i/>
      <w:color w:val="FFFFFF"/>
    </w:rPr>
  </w:style>
  <w:style w:type="paragraph" w:styleId="AboutMe" w:customStyle="1">
    <w:name w:val="AboutMe"/>
    <w:basedOn w:val="Normal"/>
    <w:next w:val="Normal"/>
    <w:pPr>
      <w:spacing w:before="120"/>
      <w:jc w:val="center"/>
    </w:pPr>
    <w:rPr>
      <w:color w:val="FFFFFF"/>
    </w:rPr>
  </w:style>
  <w:style w:type="character" w:styleId="AboutMeChar" w:customStyle="1">
    <w:name w:val="AboutMe Char"/>
    <w:basedOn w:val="DefaultParagraphFont"/>
    <w:rPr>
      <w:color w:val="FFFFFF"/>
    </w:rPr>
  </w:style>
  <w:style w:type="character" w:styleId="Hyperlink">
    <w:name w:val="Hyperlink"/>
    <w:basedOn w:val="DefaultParagraphFont"/>
    <w:rPr>
      <w:color w:val="0563C1"/>
      <w:u w:val="single"/>
    </w:rPr>
  </w:style>
  <w:style w:type="character" w:styleId="UnresolvedMention1" w:customStyle="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3.svg" Id="rId13" /><Relationship Type="http://schemas.openxmlformats.org/officeDocument/2006/relationships/hyperlink" Target="https://github.com/NASOKILA/Diplomas-Certificates" TargetMode="External" Id="rId18" /><Relationship Type="http://schemas.openxmlformats.org/officeDocument/2006/relationships/webSettings" Target="webSettings.xml" Id="rId3" /><Relationship Type="http://schemas.openxmlformats.org/officeDocument/2006/relationships/image" Target="media/image8.png" Id="rId21" /><Relationship Type="http://schemas.openxmlformats.org/officeDocument/2006/relationships/image" Target="media/image2.png" Id="rId12" /><Relationship Type="http://schemas.openxmlformats.org/officeDocument/2006/relationships/image" Target="media/image5.svg" Id="rId17" /><Relationship Type="http://schemas.openxmlformats.org/officeDocument/2006/relationships/settings" Target="settings.xml" Id="rId2" /><Relationship Type="http://schemas.openxmlformats.org/officeDocument/2006/relationships/image" Target="media/image4.png" Id="rId16" /><Relationship Type="http://schemas.openxmlformats.org/officeDocument/2006/relationships/image" Target="media/image7.svg" Id="rId20" /><Relationship Type="http://schemas.openxmlformats.org/officeDocument/2006/relationships/styles" Target="styles.xml" Id="rId1"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endnotes" Target="endnotes.xml" Id="rId5" /><Relationship Type="http://schemas.openxmlformats.org/officeDocument/2006/relationships/fontTable" Target="fontTable.xml" Id="rId23" /><Relationship Type="http://schemas.openxmlformats.org/officeDocument/2006/relationships/image" Target="media/image6.png" Id="rId19" /><Relationship Type="http://schemas.openxmlformats.org/officeDocument/2006/relationships/footnotes" Target="footnotes.xml" Id="rId4" /><Relationship Type="http://schemas.openxmlformats.org/officeDocument/2006/relationships/image" Target="media/image9.svg" Id="rId22" /><Relationship Type="http://schemas.openxmlformats.org/officeDocument/2006/relationships/image" Target="/media/image6.png" Id="R5b9d8bdcb59f48a8" /><Relationship Type="http://schemas.openxmlformats.org/officeDocument/2006/relationships/image" Target="/media/image7.png" Id="Rd42dc62c0df947f7" /><Relationship Type="http://schemas.openxmlformats.org/officeDocument/2006/relationships/image" Target="/media/image8.png" Id="R287e056ccbf742fd" /><Relationship Type="http://schemas.openxmlformats.org/officeDocument/2006/relationships/image" Target="/media/image9.png" Id="Ra35b477fe9804bd6" /><Relationship Type="http://schemas.openxmlformats.org/officeDocument/2006/relationships/image" Target="/media/imagea.png" Id="R0d94eb72828944b7" /><Relationship Type="http://schemas.openxmlformats.org/officeDocument/2006/relationships/hyperlink" Target="https://github.com/NASOKILA/Diplomas-Certificates" TargetMode="External" Id="R323673d2ab594fc8" /><Relationship Type="http://schemas.openxmlformats.org/officeDocument/2006/relationships/image" Target="/media/imageb.png" Id="R1b454e779cfc4f83" /><Relationship Type="http://schemas.openxmlformats.org/officeDocument/2006/relationships/image" Target="/media/imagec.png" Id="Rd06c98a12bf64922" /><Relationship Type="http://schemas.openxmlformats.org/officeDocument/2006/relationships/image" Target="/media/imaged.png" Id="R4c4ac5805b7941b0" /><Relationship Type="http://schemas.openxmlformats.org/officeDocument/2006/relationships/image" Target="/media/imagee.png" Id="R0d35742a6fc84755" /><Relationship Type="http://schemas.openxmlformats.org/officeDocument/2006/relationships/hyperlink" Target="https://github.com/NASOKILA/Tangy-Restaurant" TargetMode="External" Id="R94b3235975204479" /><Relationship Type="http://schemas.openxmlformats.org/officeDocument/2006/relationships/hyperlink" Target="https://github.com/NASOKILA/todolist.backend" TargetMode="External" Id="Rf2aa320dc0dd4b6f" /><Relationship Type="http://schemas.openxmlformats.org/officeDocument/2006/relationships/hyperlink" Target="https://github.com/NASOKILA/todolist.frontend" TargetMode="External" Id="R3aedc91a7ba446dd" /><Relationship Type="http://schemas.openxmlformats.org/officeDocument/2006/relationships/hyperlink" Target="https://nasokila.github.io/comix-shop" TargetMode="External" Id="R462c598016cd4140" /><Relationship Type="http://schemas.openxmlformats.org/officeDocument/2006/relationships/hyperlink" Target="https://github.com/NASOKILA/Portfolio-Projects/tree/comix-shop" TargetMode="External" Id="R6f8a5cae3231413a" /><Relationship Type="http://schemas.openxmlformats.org/officeDocument/2006/relationships/hyperlink" Target="https://www.linkedin.com/in/atanas-kambitov-a69528162/" TargetMode="External" Id="Rbf01aa97b0f84723" /><Relationship Type="http://schemas.microsoft.com/office/2020/10/relationships/intelligence" Target="intelligence2.xml" Id="R465bdba204ef485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na\AppData\Roaming\Microsoft\Templates\Contemporary%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Contemporary 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atanas.kambitov@outlook.com</dc:creator>
  <dc:description/>
  <lastModifiedBy>Atanas Kambitov</lastModifiedBy>
  <revision>15</revision>
  <dcterms:created xsi:type="dcterms:W3CDTF">2020-03-19T00:48:00.0000000Z</dcterms:created>
  <dcterms:modified xsi:type="dcterms:W3CDTF">2022-12-11T15:31:09.4597392Z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