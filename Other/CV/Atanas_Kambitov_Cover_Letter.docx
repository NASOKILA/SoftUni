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25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2E1C9E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Dear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Sir/Madam</w:t>
      </w:r>
    </w:p>
    <w:p w:rsidR="002E1C9E" w:rsidRDefault="002E1C9E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662B25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With </w:t>
      </w:r>
      <w:r w:rsidR="00C8122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3.5 years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of full time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professional 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experience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and 2 years of additional hands on experience as a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 w:rsidR="00C8122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student in a private university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.</w:t>
      </w:r>
    </w:p>
    <w:p w:rsidR="00701D82" w:rsidRDefault="00662B25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 am confident 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 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will be an excellent fit for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this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software engineer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ing</w:t>
      </w:r>
      <w:r w:rsidR="003714F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role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My experience has provided me with the skills </w:t>
      </w:r>
      <w:r w:rsidR="001005CE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and abilities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to successfully fulfill the requested requirements for this position.</w:t>
      </w:r>
    </w:p>
    <w:p w:rsidR="00701D82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701D82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My work also includes building 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maintaining and supporting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modern web applications and websites for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J Sainsbury’s</w:t>
      </w:r>
      <w:r w:rsidR="002E1C9E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using the latest technologies including </w:t>
      </w:r>
    </w:p>
    <w:p w:rsidR="00662B25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Azure Cloud Services,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Microservice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Architecture,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Docker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DevOps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 Agile, Scrum Methodologies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.NET, C#, JavaScript, </w:t>
      </w:r>
      <w:proofErr w:type="spellStart"/>
      <w:r w:rsidR="00C8122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TypeScript</w:t>
      </w:r>
      <w:proofErr w:type="spellEnd"/>
      <w:r w:rsidR="00907744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ReactJS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Redux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</w:t>
      </w:r>
      <w:r w:rsidR="00C8122B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React Hooks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</w:t>
      </w:r>
    </w:p>
    <w:p w:rsidR="003714FB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NodeJS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, SQL, SQL Server, </w:t>
      </w:r>
      <w:proofErr w:type="spellStart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MongoDB</w:t>
      </w:r>
      <w:proofErr w:type="spellEnd"/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, HTML5, CSS3, LESS, SASS, Bootstrap,</w:t>
      </w:r>
    </w:p>
    <w:p w:rsidR="0062513F" w:rsidRDefault="00701D82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Unit testing, Integration testing,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JSON, SOAP XML, REST API</w:t>
      </w:r>
      <w:r w:rsidR="0062513F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’s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and more.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bookmarkStart w:id="0" w:name="_GoBack"/>
      <w:bookmarkEnd w:id="0"/>
    </w:p>
    <w:p w:rsidR="002E1C9E" w:rsidRDefault="002E1C9E" w:rsidP="002E1C9E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It would be a pleasure to learn more about 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your</w:t>
      </w:r>
      <w:r w:rsidRPr="00D16588"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needs</w:t>
      </w: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 and hopefully have an opportunity to provide further insight into my personal and technical knowledge.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Thank you for considering my application for this position, I hope to hear back from you to schedule an interview.</w:t>
      </w: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</w:p>
    <w:p w:rsid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 xml:space="preserve">Sincerely, </w:t>
      </w:r>
    </w:p>
    <w:p w:rsidR="0062513F" w:rsidRPr="0062513F" w:rsidRDefault="0062513F">
      <w:pP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4A4A4A"/>
          <w:sz w:val="27"/>
          <w:szCs w:val="27"/>
          <w:lang w:eastAsia="en-GB"/>
        </w:rPr>
        <w:t>Atanas Kambitov</w:t>
      </w:r>
    </w:p>
    <w:sectPr w:rsidR="0062513F" w:rsidRPr="0062513F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DCD" w:rsidRDefault="00A81DCD">
      <w:pPr>
        <w:spacing w:line="240" w:lineRule="auto"/>
      </w:pPr>
      <w:r>
        <w:separator/>
      </w:r>
    </w:p>
  </w:endnote>
  <w:endnote w:type="continuationSeparator" w:id="0">
    <w:p w:rsidR="00A81DCD" w:rsidRDefault="00A81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F12818" w:rsidRDefault="0075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C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DCD" w:rsidRDefault="00A81DCD">
      <w:pPr>
        <w:spacing w:line="240" w:lineRule="auto"/>
      </w:pPr>
      <w:r>
        <w:separator/>
      </w:r>
    </w:p>
  </w:footnote>
  <w:footnote w:type="continuationSeparator" w:id="0">
    <w:p w:rsidR="00A81DCD" w:rsidRDefault="00A81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818" w:rsidRDefault="00753E5C">
    <w:pPr>
      <w:pStyle w:val="Title"/>
    </w:pPr>
    <w:r>
      <w:rPr>
        <w:noProof/>
        <w:lang w:val="bg-BG" w:eastAsia="bg-BG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39BAD21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:rsidR="00F12818" w:rsidRDefault="00A81DCD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Street Address</w:t>
        </w:r>
      </w:sdtContent>
    </w:sdt>
    <w:r w:rsidR="00753E5C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City, ST ZIP Code</w:t>
        </w:r>
      </w:sdtContent>
    </w:sdt>
    <w:r w:rsidR="00753E5C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Telephone</w:t>
        </w:r>
      </w:sdtContent>
    </w:sdt>
  </w:p>
  <w:p w:rsidR="00F12818" w:rsidRDefault="00A81DCD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753E5C">
          <w:rPr>
            <w:rStyle w:val="ContactInfoChar"/>
          </w:rPr>
          <w:t>E</w:t>
        </w:r>
        <w:r w:rsidR="00753E5C">
          <w:t>mail</w:t>
        </w:r>
      </w:sdtContent>
    </w:sdt>
    <w:r w:rsidR="00753E5C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53E5C">
          <w:t>Website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818" w:rsidRPr="003714FB" w:rsidRDefault="00753E5C">
    <w:pPr>
      <w:pStyle w:val="Title"/>
      <w:rPr>
        <w:rFonts w:ascii="Segoe UI" w:hAnsi="Segoe UI" w:cs="Segoe UI"/>
        <w:sz w:val="72"/>
        <w:szCs w:val="72"/>
      </w:rPr>
    </w:pPr>
    <w:r w:rsidRPr="003714FB">
      <w:rPr>
        <w:rFonts w:ascii="Segoe UI" w:hAnsi="Segoe UI" w:cs="Segoe UI"/>
        <w:noProof/>
        <w:sz w:val="72"/>
        <w:szCs w:val="72"/>
        <w:lang w:val="bg-BG" w:eastAsia="bg-B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404735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CEE1F1F" id="Group 19" o:spid="_x0000_s1026" alt="Title: Background graphic" style="position:absolute;margin-left:531.85pt;margin-top:0;width:583.05pt;height:763.15pt;z-index:251662336;mso-width-percent:953;mso-height-percent:964;mso-position-horizontal:right;mso-position-horizontal-relative:page;mso-position-vertical:top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965AA1" w:rsidRPr="003714FB">
      <w:rPr>
        <w:rFonts w:ascii="Segoe UI" w:hAnsi="Segoe UI" w:cs="Segoe UI"/>
        <w:sz w:val="72"/>
        <w:szCs w:val="72"/>
      </w:rPr>
      <w:t>ATANAS KAMBITOV</w:t>
    </w:r>
  </w:p>
  <w:p w:rsidR="00965AA1" w:rsidRPr="00662B25" w:rsidRDefault="00965AA1">
    <w:pPr>
      <w:pStyle w:val="ContactInfo"/>
      <w:rPr>
        <w:rStyle w:val="ContactInfoChar"/>
        <w:rFonts w:ascii="Segoe UI" w:hAnsi="Segoe UI" w:cs="Segoe UI"/>
      </w:rPr>
    </w:pPr>
  </w:p>
  <w:p w:rsidR="003714FB" w:rsidRPr="003714FB" w:rsidRDefault="003714FB">
    <w:pPr>
      <w:pStyle w:val="ContactInfo"/>
      <w:rPr>
        <w:rStyle w:val="ContactInfoChar"/>
        <w:rFonts w:ascii="Segoe UI" w:hAnsi="Segoe UI" w:cs="Segoe UI"/>
        <w:b/>
        <w:sz w:val="44"/>
        <w:szCs w:val="44"/>
        <w:u w:val="single"/>
      </w:rPr>
    </w:pPr>
    <w:r w:rsidRPr="003714FB">
      <w:rPr>
        <w:rStyle w:val="ContactInfoChar"/>
        <w:rFonts w:ascii="Segoe UI" w:hAnsi="Segoe UI" w:cs="Segoe UI"/>
        <w:b/>
        <w:sz w:val="44"/>
        <w:szCs w:val="44"/>
        <w:u w:val="single"/>
      </w:rPr>
      <w:t>SOFTWARE ENGINEER</w:t>
    </w:r>
  </w:p>
  <w:p w:rsidR="003714FB" w:rsidRDefault="003714FB">
    <w:pPr>
      <w:pStyle w:val="ContactInfo"/>
      <w:rPr>
        <w:rStyle w:val="ContactInfoChar"/>
        <w:rFonts w:ascii="Segoe UI" w:hAnsi="Segoe UI" w:cs="Segoe UI"/>
        <w:b/>
        <w:sz w:val="28"/>
        <w:szCs w:val="28"/>
      </w:rPr>
    </w:pPr>
  </w:p>
  <w:p w:rsidR="00F12818" w:rsidRPr="003714FB" w:rsidRDefault="00965AA1">
    <w:pPr>
      <w:pStyle w:val="ContactInfo"/>
      <w:rPr>
        <w:rStyle w:val="ContactInfoChar"/>
        <w:rFonts w:ascii="Segoe UI" w:hAnsi="Segoe UI" w:cs="Segoe UI"/>
        <w:sz w:val="28"/>
        <w:szCs w:val="28"/>
      </w:rPr>
    </w:pPr>
    <w:proofErr w:type="spellStart"/>
    <w:r w:rsidRPr="003714FB">
      <w:rPr>
        <w:rStyle w:val="ContactInfoChar"/>
        <w:rFonts w:ascii="Segoe UI" w:hAnsi="Segoe UI" w:cs="Segoe UI"/>
        <w:sz w:val="28"/>
        <w:szCs w:val="28"/>
      </w:rPr>
      <w:t>Walsgrave</w:t>
    </w:r>
    <w:proofErr w:type="spellEnd"/>
    <w:r w:rsidRPr="003714FB">
      <w:rPr>
        <w:rStyle w:val="ContactInfoChar"/>
        <w:rFonts w:ascii="Segoe UI" w:hAnsi="Segoe UI" w:cs="Segoe UI"/>
        <w:sz w:val="28"/>
        <w:szCs w:val="28"/>
      </w:rPr>
      <w:t xml:space="preserve"> Road 146 | Coventry | CV24AX | United Kingdom</w:t>
    </w:r>
  </w:p>
  <w:p w:rsidR="00965AA1" w:rsidRPr="003714FB" w:rsidRDefault="00965AA1">
    <w:pPr>
      <w:pStyle w:val="ContactInfo"/>
      <w:rPr>
        <w:rFonts w:ascii="Segoe UI" w:hAnsi="Segoe UI" w:cs="Segoe UI"/>
      </w:rPr>
    </w:pPr>
  </w:p>
  <w:p w:rsidR="00F12818" w:rsidRPr="003714FB" w:rsidRDefault="00965AA1">
    <w:pPr>
      <w:pStyle w:val="ContactInfo"/>
      <w:rPr>
        <w:rFonts w:ascii="Segoe UI" w:hAnsi="Segoe UI" w:cs="Segoe UI"/>
        <w:sz w:val="28"/>
        <w:szCs w:val="28"/>
      </w:rPr>
    </w:pPr>
    <w:r w:rsidRPr="003714FB">
      <w:rPr>
        <w:rStyle w:val="ContactInfoChar"/>
        <w:rFonts w:ascii="Segoe UI" w:hAnsi="Segoe UI" w:cs="Segoe UI"/>
        <w:sz w:val="28"/>
        <w:szCs w:val="28"/>
      </w:rPr>
      <w:t>atanasskambitovv@gmail.com | +44 7448719858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A1"/>
    <w:rsid w:val="001005CE"/>
    <w:rsid w:val="002E1C9E"/>
    <w:rsid w:val="003714FB"/>
    <w:rsid w:val="0062513F"/>
    <w:rsid w:val="00662B25"/>
    <w:rsid w:val="00701D82"/>
    <w:rsid w:val="00753E5C"/>
    <w:rsid w:val="00907744"/>
    <w:rsid w:val="00965AA1"/>
    <w:rsid w:val="00A81DCD"/>
    <w:rsid w:val="00C8122B"/>
    <w:rsid w:val="00CB21F5"/>
    <w:rsid w:val="00F1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26648-B54B-4EC5-B2DB-30930876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965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51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Atanas Kambitov</cp:lastModifiedBy>
  <cp:revision>6</cp:revision>
  <dcterms:created xsi:type="dcterms:W3CDTF">2019-09-30T23:16:00Z</dcterms:created>
  <dcterms:modified xsi:type="dcterms:W3CDTF">2020-03-05T00:02:00Z</dcterms:modified>
  <cp:version/>
</cp:coreProperties>
</file>