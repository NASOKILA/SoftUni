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304"/>
      </w:tblGrid>
      <w:tr w:rsidR="001B2ABD" w:rsidTr="00AD49FE">
        <w:trPr>
          <w:trHeight w:val="3754"/>
        </w:trPr>
        <w:tc>
          <w:tcPr>
            <w:tcW w:w="3600" w:type="dxa"/>
            <w:vAlign w:val="bottom"/>
          </w:tcPr>
          <w:p w:rsidR="001B2ABD" w:rsidRDefault="001A1F69" w:rsidP="001B2ABD">
            <w:pPr>
              <w:tabs>
                <w:tab w:val="left" w:pos="990"/>
              </w:tabs>
              <w:jc w:val="center"/>
            </w:pPr>
            <w:r>
              <w:rPr>
                <w:rFonts w:ascii="Trebuchet MS" w:eastAsia="Trebuchet MS" w:hAnsi="Trebuchet MS" w:cs="Trebuchet MS"/>
                <w:noProof/>
                <w:color w:val="262626"/>
                <w:sz w:val="19"/>
                <w:szCs w:val="19"/>
                <w:lang w:val="bg-BG" w:eastAsia="bg-BG"/>
              </w:rPr>
              <w:drawing>
                <wp:inline distT="0" distB="0" distL="0" distR="0" wp14:anchorId="48B0CF66" wp14:editId="42116840">
                  <wp:extent cx="2184928" cy="2554954"/>
                  <wp:effectExtent l="0" t="0" r="635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28" cy="255495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304" w:type="dxa"/>
            <w:vAlign w:val="bottom"/>
          </w:tcPr>
          <w:p w:rsidR="001B2ABD" w:rsidRPr="001A1F69" w:rsidRDefault="001A1F69" w:rsidP="001B2ABD">
            <w:pPr>
              <w:pStyle w:val="Title"/>
              <w:rPr>
                <w:sz w:val="56"/>
                <w:szCs w:val="56"/>
              </w:rPr>
            </w:pPr>
            <w:r w:rsidRPr="001A1F69">
              <w:rPr>
                <w:sz w:val="56"/>
                <w:szCs w:val="56"/>
              </w:rPr>
              <w:t>Atanas kambitov</w:t>
            </w:r>
          </w:p>
          <w:p w:rsidR="001B2ABD" w:rsidRPr="001A1F69" w:rsidRDefault="001A1F69" w:rsidP="001A1F69">
            <w:pPr>
              <w:pStyle w:val="Subtitle"/>
              <w:rPr>
                <w:spacing w:val="0"/>
                <w:w w:val="100"/>
                <w:u w:val="single"/>
              </w:rPr>
            </w:pPr>
            <w:r w:rsidRPr="00A11CC5">
              <w:rPr>
                <w:spacing w:val="0"/>
                <w:w w:val="76"/>
                <w:u w:val="single"/>
              </w:rPr>
              <w:t>Software Enginee</w:t>
            </w:r>
            <w:r w:rsidRPr="00A11CC5">
              <w:rPr>
                <w:spacing w:val="195"/>
                <w:w w:val="76"/>
                <w:u w:val="single"/>
              </w:rPr>
              <w:t>r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WORK EXPERIENCE</w:t>
            </w:r>
            <w:r>
              <w:tab/>
            </w:r>
          </w:p>
          <w:p w:rsidR="00AD49FE" w:rsidRDefault="00AD49FE" w:rsidP="00AD49FE">
            <w:pPr>
              <w:pStyle w:val="Heading4"/>
            </w:pPr>
            <w:r>
              <w:t>Sainsbury’s | Software Engineer | Coventry UK</w:t>
            </w:r>
          </w:p>
          <w:p w:rsidR="001A1F69" w:rsidRDefault="00AD49FE" w:rsidP="00AD49FE">
            <w:pPr>
              <w:rPr>
                <w:u w:val="single"/>
              </w:rPr>
            </w:pPr>
            <w:r w:rsidRPr="007652CD">
              <w:rPr>
                <w:u w:val="single"/>
              </w:rPr>
              <w:t xml:space="preserve">03/12/2018 – Now  (1 year </w:t>
            </w:r>
            <w:r w:rsidR="00E96C0D">
              <w:rPr>
                <w:u w:val="single"/>
              </w:rPr>
              <w:t>and 6</w:t>
            </w:r>
            <w:r w:rsidR="00705740">
              <w:rPr>
                <w:u w:val="single"/>
              </w:rPr>
              <w:t xml:space="preserve"> months</w:t>
            </w:r>
            <w:r w:rsidRPr="007652CD">
              <w:rPr>
                <w:u w:val="single"/>
              </w:rPr>
              <w:t xml:space="preserve">) </w:t>
            </w:r>
          </w:p>
          <w:p w:rsidR="007652CD" w:rsidRPr="007652CD" w:rsidRDefault="007652CD" w:rsidP="00AD49FE">
            <w:pPr>
              <w:rPr>
                <w:u w:val="single"/>
              </w:rPr>
            </w:pPr>
          </w:p>
          <w:p w:rsidR="00AD49FE" w:rsidRDefault="007652CD" w:rsidP="00AD49FE">
            <w:r>
              <w:t>E</w:t>
            </w:r>
            <w:r w:rsidR="00AD49FE">
              <w:t>xperience</w:t>
            </w:r>
            <w:r>
              <w:t>d</w:t>
            </w:r>
            <w:r w:rsidR="00AD49FE">
              <w:t xml:space="preserve"> with </w:t>
            </w:r>
            <w:proofErr w:type="spellStart"/>
            <w:r w:rsidR="00AD49FE">
              <w:t>Microservice</w:t>
            </w:r>
            <w:proofErr w:type="spellEnd"/>
            <w:r w:rsidR="00AD49FE">
              <w:t xml:space="preserve"> architecture and full-stack development including unit, integration and performance testing.</w:t>
            </w:r>
          </w:p>
          <w:p w:rsidR="007652CD" w:rsidRDefault="007652CD" w:rsidP="00AD49FE"/>
          <w:p w:rsidR="007652CD" w:rsidRDefault="007652CD" w:rsidP="00993F46">
            <w:r>
              <w:t>Hands on e</w:t>
            </w:r>
            <w:r w:rsidR="00AD49FE">
              <w:t xml:space="preserve">xperience in .Net Core, </w:t>
            </w:r>
            <w:proofErr w:type="spellStart"/>
            <w:r w:rsidR="00AD49FE">
              <w:t>React</w:t>
            </w:r>
            <w:r w:rsidR="00E96C0D">
              <w:t>JS</w:t>
            </w:r>
            <w:proofErr w:type="spellEnd"/>
            <w:r w:rsidR="00E96C0D">
              <w:t>, Redux</w:t>
            </w:r>
            <w:bookmarkStart w:id="0" w:name="_GoBack"/>
            <w:bookmarkEnd w:id="0"/>
            <w:r w:rsidR="00AD49FE">
              <w:t>, SQL, relational and non-rela</w:t>
            </w:r>
            <w:r w:rsidR="00705740">
              <w:t xml:space="preserve">tional databases, </w:t>
            </w:r>
            <w:proofErr w:type="spellStart"/>
            <w:r w:rsidR="00705740">
              <w:t>Docker</w:t>
            </w:r>
            <w:proofErr w:type="spellEnd"/>
            <w:r w:rsidR="00705740">
              <w:t>, Azure</w:t>
            </w:r>
            <w:r w:rsidR="00AD49FE">
              <w:t xml:space="preserve"> </w:t>
            </w:r>
            <w:proofErr w:type="spellStart"/>
            <w:r w:rsidR="00AD49FE">
              <w:t>DevOps</w:t>
            </w:r>
            <w:proofErr w:type="spellEnd"/>
            <w:r w:rsidR="00AD49FE">
              <w:t xml:space="preserve">, </w:t>
            </w:r>
            <w:proofErr w:type="spellStart"/>
            <w:r w:rsidR="00AD49FE">
              <w:t>SignalR</w:t>
            </w:r>
            <w:proofErr w:type="spellEnd"/>
            <w:r w:rsidR="00AD49FE">
              <w:t xml:space="preserve">, Key vaults, AAD, </w:t>
            </w:r>
            <w:proofErr w:type="spellStart"/>
            <w:r w:rsidR="00AD49FE">
              <w:t>Redis</w:t>
            </w:r>
            <w:proofErr w:type="spellEnd"/>
            <w:r w:rsidR="00AD49FE">
              <w:t xml:space="preserve">, Container Registry, </w:t>
            </w:r>
            <w:proofErr w:type="spellStart"/>
            <w:r w:rsidR="00AD49FE">
              <w:t>Kubernetes</w:t>
            </w:r>
            <w:proofErr w:type="spellEnd"/>
            <w:r w:rsidR="00AD49FE">
              <w:t xml:space="preserve">, App Service, Azure Cosmos </w:t>
            </w:r>
            <w:proofErr w:type="spellStart"/>
            <w:r w:rsidR="00AD49FE">
              <w:t>Db</w:t>
            </w:r>
            <w:proofErr w:type="spellEnd"/>
            <w:r w:rsidR="00AD49FE">
              <w:t xml:space="preserve">, Azure Service Bus, Event Hub, Stream analytics, </w:t>
            </w:r>
            <w:proofErr w:type="spellStart"/>
            <w:r w:rsidR="00AD49FE">
              <w:t>PowerBI</w:t>
            </w:r>
            <w:proofErr w:type="spellEnd"/>
            <w:r w:rsidR="00AD49FE">
              <w:t>, MVC, MVVM</w:t>
            </w:r>
            <w:r w:rsidR="00993F46">
              <w:t>, REST, SOAP XML, JSON</w:t>
            </w:r>
            <w:r w:rsidR="00AD49FE">
              <w:t xml:space="preserve">. </w:t>
            </w:r>
          </w:p>
          <w:p w:rsidR="001A4612" w:rsidRPr="001A1F69" w:rsidRDefault="001A4612" w:rsidP="00993F46"/>
        </w:tc>
      </w:tr>
      <w:tr w:rsidR="001A1F69" w:rsidTr="00AD49FE">
        <w:tc>
          <w:tcPr>
            <w:tcW w:w="3600" w:type="dxa"/>
          </w:tcPr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PROFILE</w:t>
            </w:r>
          </w:p>
          <w:p w:rsidR="001A1F69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I offer </w:t>
            </w:r>
            <w:r w:rsidR="00E96C0D">
              <w:rPr>
                <w:szCs w:val="18"/>
              </w:rPr>
              <w:t xml:space="preserve">3.5 years </w:t>
            </w:r>
            <w:r w:rsidRPr="00AD49FE">
              <w:rPr>
                <w:szCs w:val="18"/>
              </w:rPr>
              <w:t>of profess</w:t>
            </w:r>
            <w:r w:rsidR="00E96C0D">
              <w:rPr>
                <w:szCs w:val="18"/>
              </w:rPr>
              <w:t>ional experience in development.</w:t>
            </w:r>
          </w:p>
          <w:p w:rsidR="00E96C0D" w:rsidRPr="00AD49FE" w:rsidRDefault="00E96C0D" w:rsidP="001A1F69">
            <w:pPr>
              <w:rPr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Currently</w:t>
            </w:r>
            <w:r w:rsidR="00E172F9">
              <w:rPr>
                <w:szCs w:val="18"/>
              </w:rPr>
              <w:t>,</w:t>
            </w:r>
            <w:r w:rsidRPr="00AD49FE">
              <w:rPr>
                <w:szCs w:val="18"/>
              </w:rPr>
              <w:t xml:space="preserve"> I am working as a Softwar</w:t>
            </w:r>
            <w:r w:rsidR="00E172F9">
              <w:rPr>
                <w:szCs w:val="18"/>
              </w:rPr>
              <w:t xml:space="preserve">e Engineer in Coventry UK for </w:t>
            </w:r>
            <w:r w:rsidRPr="00AD49FE">
              <w:rPr>
                <w:szCs w:val="18"/>
              </w:rPr>
              <w:t>Sainsbury´s.</w:t>
            </w:r>
          </w:p>
          <w:p w:rsidR="001A1F69" w:rsidRPr="00AD49FE" w:rsidRDefault="001A1F69" w:rsidP="001A1F69">
            <w:pPr>
              <w:rPr>
                <w:color w:val="000000"/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My goal is to keep learning and growing my career as a Full-Stack Software Engineer.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 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Programming is my passion, I am highly motivated, focused, with a lot of will to keep learning.</w:t>
            </w:r>
          </w:p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CONTACT</w:t>
            </w:r>
          </w:p>
          <w:p w:rsidR="001A1F69" w:rsidRDefault="001A1F69" w:rsidP="001A1F69">
            <w:r>
              <w:t>P</w:t>
            </w:r>
            <w:r w:rsidR="00AD49FE">
              <w:t>hone</w:t>
            </w:r>
            <w:r>
              <w:t>:</w:t>
            </w:r>
          </w:p>
          <w:p w:rsidR="001A1F69" w:rsidRDefault="001A1F69" w:rsidP="001A1F69">
            <w:r>
              <w:t>+44 7448719858</w:t>
            </w:r>
          </w:p>
          <w:p w:rsidR="001A1F69" w:rsidRDefault="001A1F69" w:rsidP="001A1F69"/>
          <w:p w:rsidR="001A1F69" w:rsidRPr="00AD49FE" w:rsidRDefault="00AD49FE" w:rsidP="001A1F69">
            <w:pPr>
              <w:rPr>
                <w:color w:val="000000" w:themeColor="text1"/>
              </w:rPr>
            </w:pPr>
            <w:r>
              <w:t>Email</w:t>
            </w:r>
            <w:r w:rsidR="001A1F69">
              <w:t>:</w:t>
            </w:r>
          </w:p>
          <w:p w:rsidR="001A1F69" w:rsidRPr="00AD49FE" w:rsidRDefault="00A11CC5" w:rsidP="001A1F69">
            <w:pPr>
              <w:rPr>
                <w:color w:val="000000" w:themeColor="text1"/>
              </w:rPr>
            </w:pPr>
            <w:hyperlink r:id="rId10">
              <w:r w:rsidR="001A1F69" w:rsidRPr="00AD49FE">
                <w:rPr>
                  <w:color w:val="000000" w:themeColor="text1"/>
                </w:rPr>
                <w:t>atanasskambitovv@gmail.com</w:t>
              </w:r>
            </w:hyperlink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1A1F69" w:rsidRDefault="001A1F69" w:rsidP="001A1F69">
            <w:r>
              <w:t>English | Italian | Spanish | Bulgarian</w:t>
            </w:r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HOBBIES &amp; SPORTS</w:t>
            </w:r>
          </w:p>
          <w:p w:rsidR="00C06EA5" w:rsidRDefault="001A1F69" w:rsidP="001A1F69">
            <w:r>
              <w:t>Badminton | Football | Chess</w:t>
            </w:r>
          </w:p>
          <w:p w:rsidR="00C06EA5" w:rsidRDefault="00C06EA5" w:rsidP="00C06EA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LINKS</w:t>
            </w:r>
          </w:p>
          <w:p w:rsidR="00C06EA5" w:rsidRDefault="00C06EA5" w:rsidP="00C06EA5">
            <w:proofErr w:type="spellStart"/>
            <w:r>
              <w:t>GitHub</w:t>
            </w:r>
            <w:proofErr w:type="spellEnd"/>
            <w:r>
              <w:t xml:space="preserve"> :</w:t>
            </w:r>
          </w:p>
          <w:p w:rsidR="00C06EA5" w:rsidRDefault="00A11CC5" w:rsidP="00C06EA5">
            <w:hyperlink r:id="rId11">
              <w:r w:rsidR="00C06EA5">
                <w:rPr>
                  <w:color w:val="B85B22"/>
                  <w:u w:val="single"/>
                </w:rPr>
                <w:t>https://github.com/NASOKILA</w:t>
              </w:r>
            </w:hyperlink>
          </w:p>
          <w:p w:rsidR="00C06EA5" w:rsidRDefault="00C06EA5" w:rsidP="00C06EA5">
            <w:pPr>
              <w:rPr>
                <w:color w:val="548AB7"/>
              </w:rPr>
            </w:pPr>
          </w:p>
          <w:p w:rsidR="00C06EA5" w:rsidRPr="00C06EA5" w:rsidRDefault="00C06EA5" w:rsidP="001A1F69">
            <w:pPr>
              <w:rPr>
                <w:color w:val="B85B22"/>
                <w:u w:val="single"/>
              </w:rPr>
            </w:pPr>
            <w:r>
              <w:t xml:space="preserve">LinkedIn : </w:t>
            </w:r>
            <w:hyperlink r:id="rId12">
              <w:r>
                <w:rPr>
                  <w:color w:val="B85B22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720" w:type="dxa"/>
          </w:tcPr>
          <w:p w:rsidR="001A1F69" w:rsidRDefault="001A1F69" w:rsidP="001A1F69">
            <w:pPr>
              <w:tabs>
                <w:tab w:val="left" w:pos="990"/>
              </w:tabs>
            </w:pPr>
          </w:p>
        </w:tc>
        <w:tc>
          <w:tcPr>
            <w:tcW w:w="7304" w:type="dxa"/>
          </w:tcPr>
          <w:p w:rsidR="001A1F69" w:rsidRDefault="001A1F69" w:rsidP="001A1F69">
            <w:r>
              <w:t>Working in an agile way with scrum in a team of five people providing code quality, latency, stability and performance following solid principles.</w:t>
            </w:r>
          </w:p>
          <w:p w:rsidR="001A1F69" w:rsidRDefault="001A1F69" w:rsidP="001A1F69"/>
          <w:p w:rsidR="001A1F69" w:rsidRPr="00A06D9F" w:rsidRDefault="001A1F69" w:rsidP="001A1F69">
            <w:pPr>
              <w:pStyle w:val="Heading4"/>
              <w:rPr>
                <w:lang w:val="it-IT"/>
              </w:rPr>
            </w:pPr>
            <w:r w:rsidRPr="00A06D9F">
              <w:rPr>
                <w:lang w:val="it-IT"/>
              </w:rPr>
              <w:t xml:space="preserve">SoftUni | </w:t>
            </w:r>
            <w:r w:rsidR="00E96C0D">
              <w:rPr>
                <w:lang w:val="it-IT"/>
              </w:rPr>
              <w:t>Software Engineer</w:t>
            </w:r>
            <w:r w:rsidRPr="00A06D9F">
              <w:rPr>
                <w:lang w:val="it-IT"/>
              </w:rPr>
              <w:t xml:space="preserve"> | Sofia, Bulgaria</w:t>
            </w:r>
          </w:p>
          <w:p w:rsidR="001A1F69" w:rsidRPr="007652CD" w:rsidRDefault="001A1F69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u w:val="single"/>
                <w:lang w:val="it-IT"/>
              </w:rPr>
            </w:pPr>
            <w:r w:rsidRPr="007652CD">
              <w:rPr>
                <w:color w:val="000000"/>
                <w:szCs w:val="18"/>
                <w:u w:val="single"/>
                <w:lang w:val="it-IT"/>
              </w:rPr>
              <w:t>05/12/2016 – 21/12/2018  ( 2 years )</w:t>
            </w:r>
          </w:p>
          <w:p w:rsidR="007652CD" w:rsidRPr="00A06D9F" w:rsidRDefault="007652CD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lang w:val="it-IT"/>
              </w:rPr>
            </w:pPr>
          </w:p>
          <w:p w:rsidR="001A1F69" w:rsidRDefault="001A1F69" w:rsidP="001A1F69">
            <w:r>
              <w:t>Hands on experience with backend API’s, databases and frontend apps.</w:t>
            </w:r>
          </w:p>
          <w:p w:rsidR="00C06EA5" w:rsidRDefault="001A1F69" w:rsidP="001A1F69">
            <w:r>
              <w:t>Quickly deliver quality code and meet deadlines in a high pressure environment with deferent technologies, languages and frameworks.</w:t>
            </w:r>
          </w:p>
          <w:p w:rsidR="00C06EA5" w:rsidRDefault="00C06EA5" w:rsidP="00C06EA5">
            <w:pPr>
              <w:pStyle w:val="Heading2"/>
            </w:pPr>
            <w:r>
              <w:t xml:space="preserve">TECHNICAL </w:t>
            </w: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Agile Methodologies | </w:t>
            </w:r>
            <w:proofErr w:type="spellStart"/>
            <w:r>
              <w:rPr>
                <w:b/>
                <w:color w:val="000000"/>
              </w:rPr>
              <w:t>Microservice</w:t>
            </w:r>
            <w:proofErr w:type="spellEnd"/>
            <w:r>
              <w:rPr>
                <w:b/>
                <w:color w:val="000000"/>
              </w:rPr>
              <w:t xml:space="preserve"> Architecture | Azure| Solid Principles | MVC MVVM | </w:t>
            </w:r>
            <w:proofErr w:type="spellStart"/>
            <w:r>
              <w:rPr>
                <w:b/>
                <w:color w:val="000000"/>
              </w:rPr>
              <w:t>Kubernetes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GitHub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| REST API | .NET Core | .Net Framework 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React.js | </w:t>
            </w:r>
            <w:proofErr w:type="spellStart"/>
            <w:r>
              <w:rPr>
                <w:b/>
                <w:color w:val="000000"/>
              </w:rPr>
              <w:t>Redux</w:t>
            </w:r>
            <w:proofErr w:type="spellEnd"/>
            <w:r>
              <w:rPr>
                <w:b/>
                <w:color w:val="000000"/>
              </w:rPr>
              <w:t xml:space="preserve"> | SQL | Angular | Typescript | JavaScript | Mongo DB | JQuery</w:t>
            </w:r>
          </w:p>
          <w:p w:rsidR="00C024F4" w:rsidRPr="00C024F4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HTML5 &amp; CSS3 | Less &amp; Sass | Bootstrap | Node.js &amp; Express.js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EDUCATION</w:t>
            </w:r>
            <w:r>
              <w:tab/>
            </w:r>
          </w:p>
          <w:p w:rsidR="00AD49FE" w:rsidRP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="Arial"/>
                <w:b/>
                <w:color w:val="000000"/>
                <w:szCs w:val="18"/>
              </w:rPr>
            </w:pPr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South-West University "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Neofit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 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Rilski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" </w:t>
            </w:r>
          </w:p>
          <w:p w:rsid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15/09/2014 - 25/05/2018  ( 4 years )</w:t>
            </w:r>
          </w:p>
          <w:p w:rsidR="00AD49FE" w:rsidRDefault="00AD49FE" w:rsidP="00AD49FE">
            <w:r>
              <w:t xml:space="preserve">Bachelor degree in Informatics. </w:t>
            </w:r>
          </w:p>
          <w:p w:rsidR="00AD49FE" w:rsidRDefault="00AD49FE" w:rsidP="00AD49FE"/>
          <w:p w:rsidR="00AD49FE" w:rsidRDefault="00AD49FE" w:rsidP="00AD49FE">
            <w:pPr>
              <w:pStyle w:val="Heading4"/>
            </w:pPr>
            <w:r>
              <w:t>Private Software University (</w:t>
            </w:r>
            <w:proofErr w:type="spellStart"/>
            <w:r>
              <w:t>SoftUni</w:t>
            </w:r>
            <w:proofErr w:type="spellEnd"/>
            <w:r>
              <w:t>)</w:t>
            </w:r>
          </w:p>
          <w:p w:rsidR="00AD49FE" w:rsidRDefault="00AD49FE" w:rsidP="00AD49FE">
            <w:r>
              <w:t>05/12/2016 – 21/12/2018   ( 2 years )</w:t>
            </w:r>
          </w:p>
          <w:p w:rsidR="00C024F4" w:rsidRDefault="00AD49FE" w:rsidP="00AD49FE">
            <w:r>
              <w:t>Professionally graduated and qualified C# and JavaScript developer.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DIPLOMAS &amp; CERTIFICATES</w:t>
            </w:r>
            <w:r>
              <w:tab/>
            </w:r>
          </w:p>
          <w:p w:rsidR="00C024F4" w:rsidRPr="00C024F4" w:rsidRDefault="00A11CC5" w:rsidP="00C06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hyperlink r:id="rId13">
              <w:r w:rsidR="00AD49FE">
                <w:rPr>
                  <w:color w:val="B85B22"/>
                  <w:szCs w:val="18"/>
                  <w:u w:val="single"/>
                </w:rPr>
                <w:t>https://github.com/NASOKILA/Diplomas-Certificates</w:t>
              </w:r>
            </w:hyperlink>
            <w:r w:rsidR="00AD49FE">
              <w:rPr>
                <w:b/>
                <w:color w:val="000000"/>
              </w:rPr>
              <w:t xml:space="preserve">  </w:t>
            </w:r>
          </w:p>
          <w:p w:rsidR="00AD49FE" w:rsidRDefault="00AD49FE" w:rsidP="00AD49FE">
            <w:pPr>
              <w:pStyle w:val="Heading2"/>
            </w:pPr>
            <w:r>
              <w:t>PERSONAL PROJECTS</w:t>
            </w:r>
          </w:p>
          <w:p w:rsidR="00AD49FE" w:rsidRDefault="00AD49FE" w:rsidP="00AD49FE">
            <w:r>
              <w:t xml:space="preserve">.Net Core </w:t>
            </w:r>
          </w:p>
          <w:p w:rsidR="00AD49FE" w:rsidRDefault="00A11CC5" w:rsidP="00AD49FE">
            <w:pPr>
              <w:rPr>
                <w:color w:val="B85B22"/>
                <w:u w:val="single"/>
              </w:rPr>
            </w:pPr>
            <w:hyperlink r:id="rId14">
              <w:r w:rsidR="00AD49FE">
                <w:rPr>
                  <w:color w:val="B85B22"/>
                  <w:u w:val="single"/>
                </w:rPr>
                <w:t>https://github.com/NASOKILA/Tangy-Restaurant</w:t>
              </w:r>
            </w:hyperlink>
          </w:p>
          <w:p w:rsidR="00AD49FE" w:rsidRDefault="00AD49FE" w:rsidP="00AD49FE">
            <w:pPr>
              <w:rPr>
                <w:color w:val="B85B22"/>
                <w:u w:val="single"/>
              </w:rPr>
            </w:pPr>
          </w:p>
          <w:p w:rsidR="00AD49FE" w:rsidRDefault="00AD49FE" w:rsidP="00AD49FE">
            <w:r>
              <w:t xml:space="preserve">Angular </w:t>
            </w:r>
          </w:p>
          <w:p w:rsidR="00AD49FE" w:rsidRPr="00A06D9F" w:rsidRDefault="00A11CC5" w:rsidP="00AD49FE">
            <w:pPr>
              <w:rPr>
                <w:rFonts w:asciiTheme="majorHAnsi" w:hAnsiTheme="majorHAnsi"/>
                <w:szCs w:val="18"/>
              </w:rPr>
            </w:pPr>
            <w:hyperlink r:id="rId15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https://nasokila.github.io/comix-shop/</w:t>
              </w:r>
            </w:hyperlink>
          </w:p>
          <w:p w:rsidR="00AD49FE" w:rsidRDefault="00A11CC5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  <w:hyperlink r:id="rId16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https://github.com/NASOKILA/Portfolio-Projects/tree/comix-shop</w:t>
              </w:r>
            </w:hyperlink>
          </w:p>
          <w:p w:rsidR="00AD49FE" w:rsidRDefault="00AD49FE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</w:p>
          <w:p w:rsidR="00AD49FE" w:rsidRDefault="00AD49FE" w:rsidP="00AD49FE">
            <w:r>
              <w:t xml:space="preserve">React.js </w:t>
            </w:r>
          </w:p>
          <w:p w:rsidR="00AD49FE" w:rsidRPr="00A06D9F" w:rsidRDefault="00A11CC5" w:rsidP="00AD49FE">
            <w:pPr>
              <w:rPr>
                <w:rFonts w:asciiTheme="majorHAnsi" w:hAnsiTheme="majorHAnsi"/>
                <w:color w:val="A17C35"/>
              </w:rPr>
            </w:pPr>
            <w:hyperlink r:id="rId17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https://nasokila.github.io/house-shop/</w:t>
              </w:r>
            </w:hyperlink>
          </w:p>
          <w:p w:rsidR="001A1F69" w:rsidRPr="00AD49FE" w:rsidRDefault="00A11CC5" w:rsidP="001A1F69">
            <w:pPr>
              <w:rPr>
                <w:rFonts w:asciiTheme="majorHAnsi" w:hAnsiTheme="majorHAnsi"/>
                <w:color w:val="A17C35"/>
              </w:rPr>
            </w:pPr>
            <w:hyperlink r:id="rId18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https://github.com/NASOKILA/Portfolio-Projects/tree/house-shop</w:t>
              </w:r>
            </w:hyperlink>
          </w:p>
        </w:tc>
      </w:tr>
    </w:tbl>
    <w:p w:rsidR="0043117B" w:rsidRDefault="00A11CC5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C5" w:rsidRDefault="00A11CC5" w:rsidP="000C45FF">
      <w:r>
        <w:separator/>
      </w:r>
    </w:p>
  </w:endnote>
  <w:endnote w:type="continuationSeparator" w:id="0">
    <w:p w:rsidR="00A11CC5" w:rsidRDefault="00A11CC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C5" w:rsidRDefault="00A11CC5" w:rsidP="000C45FF">
      <w:r>
        <w:separator/>
      </w:r>
    </w:p>
  </w:footnote>
  <w:footnote w:type="continuationSeparator" w:id="0">
    <w:p w:rsidR="00A11CC5" w:rsidRDefault="00A11CC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69"/>
    <w:rsid w:val="000332FB"/>
    <w:rsid w:val="00036450"/>
    <w:rsid w:val="00094499"/>
    <w:rsid w:val="000C45FF"/>
    <w:rsid w:val="000E3FD1"/>
    <w:rsid w:val="00112054"/>
    <w:rsid w:val="001525E1"/>
    <w:rsid w:val="00180329"/>
    <w:rsid w:val="0019001F"/>
    <w:rsid w:val="001A1F69"/>
    <w:rsid w:val="001A4612"/>
    <w:rsid w:val="001A74A5"/>
    <w:rsid w:val="001B2ABD"/>
    <w:rsid w:val="001B701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5740"/>
    <w:rsid w:val="00715FCB"/>
    <w:rsid w:val="00743101"/>
    <w:rsid w:val="007652CD"/>
    <w:rsid w:val="007775E1"/>
    <w:rsid w:val="007867A0"/>
    <w:rsid w:val="007927F5"/>
    <w:rsid w:val="00802CA0"/>
    <w:rsid w:val="008C34BF"/>
    <w:rsid w:val="009260CD"/>
    <w:rsid w:val="00952C25"/>
    <w:rsid w:val="00993F46"/>
    <w:rsid w:val="009A2432"/>
    <w:rsid w:val="00A11CC5"/>
    <w:rsid w:val="00A2118D"/>
    <w:rsid w:val="00AD49FE"/>
    <w:rsid w:val="00AD76E2"/>
    <w:rsid w:val="00B20152"/>
    <w:rsid w:val="00B359E4"/>
    <w:rsid w:val="00B57D98"/>
    <w:rsid w:val="00B70850"/>
    <w:rsid w:val="00BB085A"/>
    <w:rsid w:val="00C024F4"/>
    <w:rsid w:val="00C066B6"/>
    <w:rsid w:val="00C06EA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72F9"/>
    <w:rsid w:val="00E25A26"/>
    <w:rsid w:val="00E4381A"/>
    <w:rsid w:val="00E55D74"/>
    <w:rsid w:val="00E96C0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SOKILA/Diplomas-Certificates" TargetMode="External"/><Relationship Id="rId18" Type="http://schemas.openxmlformats.org/officeDocument/2006/relationships/hyperlink" Target="https://github.com/NASOKILA/Portfolio-Projects/tree/house-sho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tanas-kambitov-a69528162/" TargetMode="External"/><Relationship Id="rId17" Type="http://schemas.openxmlformats.org/officeDocument/2006/relationships/hyperlink" Target="https://nasokila.github.io/house-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Portfolio-Projects/tree/comix-sh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SOKI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sokila.github.io/comix-shop/" TargetMode="External"/><Relationship Id="rId10" Type="http://schemas.openxmlformats.org/officeDocument/2006/relationships/hyperlink" Target="mailto:atanasskambitovv@gmail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ASOKILA/Tangy-Restaur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2019-09-29T17:53:00Z</dcterms:created>
  <dcterms:modified xsi:type="dcterms:W3CDTF">2020-03-05T00:00:00Z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