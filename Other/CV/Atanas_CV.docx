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134"/>
        <w:gridCol w:w="90"/>
        <w:gridCol w:w="2340"/>
        <w:gridCol w:w="270"/>
        <w:gridCol w:w="536"/>
        <w:gridCol w:w="454"/>
        <w:gridCol w:w="7236"/>
      </w:tblGrid>
      <w:tr w:rsidR="00024C69" w14:paraId="4A7244F1" w14:textId="77777777">
        <w:trPr>
          <w:trHeight w:val="284"/>
        </w:trPr>
        <w:tc>
          <w:tcPr>
            <w:tcW w:w="54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0BF84" w14:textId="77777777" w:rsidR="00024C69" w:rsidRDefault="00024C69"/>
        </w:tc>
        <w:tc>
          <w:tcPr>
            <w:tcW w:w="2340" w:type="dxa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FF86D" w14:textId="77777777" w:rsidR="00024C69" w:rsidRDefault="00231AEE">
            <w:pPr>
              <w:pStyle w:val="Heading4"/>
            </w:pPr>
            <w:r>
              <w:t xml:space="preserve">A B O U </w:t>
            </w:r>
            <w:proofErr w:type="gramStart"/>
            <w:r>
              <w:t>T  M</w:t>
            </w:r>
            <w:proofErr w:type="gramEnd"/>
            <w:r>
              <w:t xml:space="preserve"> E</w:t>
            </w:r>
          </w:p>
        </w:tc>
        <w:tc>
          <w:tcPr>
            <w:tcW w:w="80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66C2" w14:textId="77777777" w:rsidR="00024C69" w:rsidRDefault="00024C69"/>
        </w:tc>
        <w:tc>
          <w:tcPr>
            <w:tcW w:w="45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4EF4E" w14:textId="77777777" w:rsidR="00024C69" w:rsidRDefault="00024C69">
            <w:pPr>
              <w:rPr>
                <w:color w:val="FFD966"/>
              </w:rPr>
            </w:pPr>
          </w:p>
        </w:tc>
        <w:tc>
          <w:tcPr>
            <w:tcW w:w="7236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3A1D" w14:textId="77777777" w:rsidR="00024C69" w:rsidRDefault="00231AEE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Atanas Kambitov</w:t>
            </w:r>
          </w:p>
          <w:p w14:paraId="3EDB158C" w14:textId="77777777" w:rsidR="00024C69" w:rsidRDefault="00231AEE">
            <w:pPr>
              <w:pStyle w:val="Sub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Software Engineer</w:t>
            </w:r>
          </w:p>
          <w:p w14:paraId="75D664DF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professional Experience</w:t>
            </w:r>
          </w:p>
          <w:p w14:paraId="3CE8A4C4" w14:textId="77777777" w:rsidR="00024C69" w:rsidRDefault="00231AEE">
            <w:pPr>
              <w:rPr>
                <w:b/>
                <w:bCs/>
              </w:rPr>
            </w:pPr>
            <w:r>
              <w:rPr>
                <w:b/>
                <w:bCs/>
              </w:rPr>
              <w:t>Sainsbury’s – United Kingdom, Coventry</w:t>
            </w:r>
          </w:p>
          <w:p w14:paraId="4405C074" w14:textId="77777777" w:rsidR="00024C69" w:rsidRDefault="00231AEE">
            <w:pPr>
              <w:pStyle w:val="Heading2"/>
            </w:pPr>
            <w:r>
              <w:rPr>
                <w:b/>
                <w:bCs/>
                <w:sz w:val="18"/>
                <w:szCs w:val="18"/>
              </w:rPr>
              <w:t xml:space="preserve">Software Engineer                                                    </w:t>
            </w:r>
            <w:r>
              <w:rPr>
                <w:b/>
                <w:bCs/>
                <w:sz w:val="18"/>
                <w:szCs w:val="18"/>
                <w:u w:val="single"/>
              </w:rPr>
              <w:t xml:space="preserve">03/12/2018 – </w:t>
            </w:r>
            <w:proofErr w:type="gramStart"/>
            <w:r>
              <w:rPr>
                <w:b/>
                <w:bCs/>
                <w:sz w:val="18"/>
                <w:szCs w:val="18"/>
                <w:u w:val="single"/>
              </w:rPr>
              <w:t>Now  (</w:t>
            </w:r>
            <w:proofErr w:type="gramEnd"/>
            <w:r>
              <w:rPr>
                <w:b/>
                <w:bCs/>
                <w:sz w:val="18"/>
                <w:szCs w:val="18"/>
                <w:u w:val="single"/>
              </w:rPr>
              <w:t xml:space="preserve"> 1.5 years )</w:t>
            </w:r>
          </w:p>
          <w:p w14:paraId="2BB50665" w14:textId="77777777" w:rsidR="00024C69" w:rsidRDefault="00024C69">
            <w:pPr>
              <w:rPr>
                <w:b/>
                <w:bCs/>
                <w:sz w:val="18"/>
                <w:szCs w:val="18"/>
                <w:u w:val="single"/>
              </w:rPr>
            </w:pPr>
          </w:p>
          <w:p w14:paraId="5AC32BE1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Currently working on multiple projects mostly with C#, ReactJS, SQL and Azure.</w:t>
            </w:r>
          </w:p>
          <w:p w14:paraId="0C7732C1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Managing infrastructure using Terraform, CI/CD pipelines and container orchestration with Kubernetes cluster.</w:t>
            </w:r>
          </w:p>
          <w:p w14:paraId="53E2CBB0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Experience in Serverless architecture, Microservices, Full-stack development including Unit and Integration testing.</w:t>
            </w:r>
          </w:p>
          <w:p w14:paraId="3EACF3E8" w14:textId="77777777" w:rsidR="00024C69" w:rsidRDefault="00024C69">
            <w:pPr>
              <w:rPr>
                <w:sz w:val="16"/>
                <w:szCs w:val="16"/>
              </w:rPr>
            </w:pPr>
          </w:p>
          <w:p w14:paraId="0C15E460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Hands on experience in .Net Core, ReactJS, React Hooks, Redux, SQL, relational and non-relational databases, DevOps, AKS, Docker, Signal R, Key vaults, AAD, Redis Cache, Container Registry, App Services, Azure Cosmos Db, Service Bus, Event Hubs, App Services and more. </w:t>
            </w:r>
          </w:p>
          <w:p w14:paraId="3EE6E93A" w14:textId="77777777" w:rsidR="00024C69" w:rsidRDefault="00024C69">
            <w:pPr>
              <w:rPr>
                <w:sz w:val="16"/>
                <w:szCs w:val="16"/>
              </w:rPr>
            </w:pPr>
          </w:p>
          <w:p w14:paraId="3B8E324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Usage of Power BI for reporting and Datadog for monitoring and alerting.</w:t>
            </w:r>
          </w:p>
          <w:p w14:paraId="592CCB2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in an agile way using scrum in a team of five people providing code quality, latency, stability and performance following solid principles and design patterns.</w:t>
            </w:r>
          </w:p>
          <w:p w14:paraId="267B6C51" w14:textId="77777777" w:rsidR="00024C69" w:rsidRDefault="00024C69">
            <w:pPr>
              <w:rPr>
                <w:sz w:val="18"/>
                <w:szCs w:val="18"/>
              </w:rPr>
            </w:pPr>
          </w:p>
          <w:p w14:paraId="67F739A3" w14:textId="77777777" w:rsidR="00024C69" w:rsidRDefault="00231AEE">
            <w:proofErr w:type="spellStart"/>
            <w:r>
              <w:rPr>
                <w:b/>
                <w:bCs/>
              </w:rPr>
              <w:t>SoftUni</w:t>
            </w:r>
            <w:proofErr w:type="spellEnd"/>
            <w:r>
              <w:rPr>
                <w:b/>
                <w:bCs/>
              </w:rPr>
              <w:t xml:space="preserve"> – Bulgaria, Sofia</w:t>
            </w:r>
            <w:bookmarkStart w:id="0" w:name="_GoBack"/>
            <w:bookmarkEnd w:id="0"/>
          </w:p>
          <w:p w14:paraId="126B16BB" w14:textId="77777777" w:rsidR="00024C69" w:rsidRDefault="00231AEE">
            <w:pPr>
              <w:pStyle w:val="Heading2"/>
            </w:pPr>
            <w:r>
              <w:rPr>
                <w:b/>
                <w:bCs/>
                <w:sz w:val="18"/>
                <w:szCs w:val="18"/>
              </w:rPr>
              <w:t xml:space="preserve">Software </w:t>
            </w:r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Engineer                                             </w:t>
            </w:r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  <w:u w:val="single"/>
                <w:lang w:val="it-IT"/>
              </w:rPr>
              <w:t>05/12/2016 – 21/12/</w:t>
            </w:r>
            <w:proofErr w:type="gramStart"/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  <w:u w:val="single"/>
                <w:lang w:val="it-IT"/>
              </w:rPr>
              <w:t>2018  (</w:t>
            </w:r>
            <w:proofErr w:type="gramEnd"/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  <w:u w:val="single"/>
                <w:lang w:val="it-IT"/>
              </w:rPr>
              <w:t xml:space="preserve"> 2 years )</w:t>
            </w:r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14:paraId="3153C8B8" w14:textId="77777777" w:rsidR="00024C69" w:rsidRDefault="00024C69">
            <w:pPr>
              <w:rPr>
                <w:b/>
                <w:bCs/>
                <w:sz w:val="18"/>
                <w:szCs w:val="18"/>
              </w:rPr>
            </w:pPr>
          </w:p>
          <w:p w14:paraId="76480AF0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Design and deliver backend RESTFULL API’s using .Net Core and NodeJS + </w:t>
            </w:r>
            <w:proofErr w:type="spellStart"/>
            <w:r>
              <w:rPr>
                <w:sz w:val="16"/>
                <w:szCs w:val="16"/>
              </w:rPr>
              <w:t>ExpressJS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44D8A00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and release frontend applications with ReactJS and Angular 2+.</w:t>
            </w:r>
          </w:p>
          <w:p w14:paraId="4581377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Experience with MVC, MVVM, REST, SOAP XML, JSON, YAML, Git, GitHub and more.</w:t>
            </w:r>
          </w:p>
          <w:p w14:paraId="093AA0AA" w14:textId="77777777" w:rsidR="00024C69" w:rsidRDefault="00024C69">
            <w:pPr>
              <w:rPr>
                <w:sz w:val="16"/>
                <w:szCs w:val="16"/>
              </w:rPr>
            </w:pPr>
          </w:p>
          <w:p w14:paraId="29323C9A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Optimizing SQL queries and working on relational databases with SQL, Dapper, and Entity framework.</w:t>
            </w:r>
          </w:p>
          <w:p w14:paraId="074BA52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Quickly deliver quality code and meet deadlines on multiple projects using different technologies, languages and frameworks.</w:t>
            </w:r>
          </w:p>
          <w:p w14:paraId="7C0CA941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Technical skills</w:t>
            </w:r>
          </w:p>
          <w:p w14:paraId="0CC610C3" w14:textId="77777777" w:rsidR="00024C69" w:rsidRPr="00421C06" w:rsidRDefault="00231AEE">
            <w:pPr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>Azure | Microservices | Serverless | AKS | Docker | Agile Methodologies | Scrum</w:t>
            </w:r>
          </w:p>
          <w:p w14:paraId="257DBCEB" w14:textId="77777777" w:rsidR="00024C69" w:rsidRPr="00421C06" w:rsidRDefault="00231AEE">
            <w:pPr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C# | .Net Core | Node.js &amp; Express.js | MVC &amp; MVVM | RESTFUL API’s | SQL | Mongo DB </w:t>
            </w:r>
          </w:p>
          <w:p w14:paraId="63C54010" w14:textId="77777777" w:rsidR="00024C69" w:rsidRPr="00421C06" w:rsidRDefault="00231AEE">
            <w:pPr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ReactJS | Angular | Redux | TypeScript | JavaScript | jQuery | Bootstrap | Solid </w:t>
            </w:r>
            <w:proofErr w:type="gramStart"/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>Principles  Design</w:t>
            </w:r>
            <w:proofErr w:type="gramEnd"/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 Patterns | HTML5 &amp; CSS3 | Less &amp; Sass | Git &amp; GitHub </w:t>
            </w:r>
          </w:p>
          <w:p w14:paraId="21378499" w14:textId="77777777" w:rsidR="00024C69" w:rsidRDefault="00231AEE">
            <w:pPr>
              <w:pStyle w:val="Heading1"/>
            </w:pPr>
            <w:r>
              <w:rPr>
                <w:b/>
                <w:bCs/>
                <w:sz w:val="24"/>
                <w:szCs w:val="24"/>
              </w:rPr>
              <w:t>personal projects</w:t>
            </w:r>
          </w:p>
          <w:p w14:paraId="69E6B2C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.Net Core </w:t>
            </w:r>
          </w:p>
          <w:p w14:paraId="52665EC7" w14:textId="77777777" w:rsidR="00024C69" w:rsidRDefault="00445595">
            <w:hyperlink r:id="rId6" w:history="1">
              <w:r w:rsidR="00231AEE">
                <w:rPr>
                  <w:rStyle w:val="Hyperlink"/>
                  <w:sz w:val="16"/>
                  <w:szCs w:val="16"/>
                </w:rPr>
                <w:t>https://github.com/NASOKILA/Tangy-Restaurant</w:t>
              </w:r>
            </w:hyperlink>
            <w:r w:rsidR="00231AEE">
              <w:rPr>
                <w:color w:val="B85B22"/>
                <w:sz w:val="16"/>
                <w:szCs w:val="16"/>
                <w:u w:val="single"/>
              </w:rPr>
              <w:t xml:space="preserve"> </w:t>
            </w:r>
          </w:p>
          <w:p w14:paraId="3C4EDF3F" w14:textId="77777777" w:rsidR="00024C69" w:rsidRDefault="00024C69">
            <w:pPr>
              <w:rPr>
                <w:color w:val="B85B22"/>
                <w:sz w:val="16"/>
                <w:szCs w:val="16"/>
                <w:u w:val="single"/>
              </w:rPr>
            </w:pPr>
          </w:p>
          <w:p w14:paraId="38D73D64" w14:textId="77777777" w:rsidR="00024C69" w:rsidRDefault="00231AEE">
            <w:r>
              <w:rPr>
                <w:sz w:val="16"/>
                <w:szCs w:val="16"/>
              </w:rPr>
              <w:t xml:space="preserve">.Net Core and ReactJS </w:t>
            </w:r>
          </w:p>
          <w:p w14:paraId="345B0670" w14:textId="77777777" w:rsidR="00024C69" w:rsidRDefault="00445595">
            <w:hyperlink r:id="rId7" w:history="1">
              <w:r w:rsidR="00231AEE">
                <w:rPr>
                  <w:rStyle w:val="Hyperlink"/>
                  <w:sz w:val="16"/>
                  <w:szCs w:val="16"/>
                </w:rPr>
                <w:t>https://github.com/NASOKILA/todolist.backend</w:t>
              </w:r>
            </w:hyperlink>
          </w:p>
          <w:p w14:paraId="2312B9C0" w14:textId="77777777" w:rsidR="00024C69" w:rsidRDefault="00445595">
            <w:hyperlink r:id="rId8" w:history="1">
              <w:r w:rsidR="00231AEE">
                <w:rPr>
                  <w:rStyle w:val="Hyperlink"/>
                  <w:sz w:val="16"/>
                  <w:szCs w:val="16"/>
                </w:rPr>
                <w:t>https://github.com/NASOKILA/todolist.frontend</w:t>
              </w:r>
            </w:hyperlink>
            <w:r w:rsidR="00231AEE">
              <w:rPr>
                <w:color w:val="B85B22"/>
                <w:sz w:val="16"/>
                <w:szCs w:val="16"/>
                <w:u w:val="single"/>
              </w:rPr>
              <w:t xml:space="preserve"> </w:t>
            </w:r>
          </w:p>
          <w:p w14:paraId="206CC408" w14:textId="77777777" w:rsidR="00024C69" w:rsidRDefault="00024C69">
            <w:pPr>
              <w:rPr>
                <w:color w:val="B85B22"/>
                <w:sz w:val="16"/>
                <w:szCs w:val="16"/>
                <w:u w:val="single"/>
              </w:rPr>
            </w:pPr>
          </w:p>
          <w:p w14:paraId="07A9331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Angular </w:t>
            </w:r>
          </w:p>
          <w:p w14:paraId="011A889A" w14:textId="77777777" w:rsidR="00024C69" w:rsidRDefault="00445595">
            <w:hyperlink r:id="rId9" w:history="1">
              <w:r w:rsidR="00231AEE">
                <w:rPr>
                  <w:rStyle w:val="Hyperlink"/>
                  <w:sz w:val="16"/>
                  <w:szCs w:val="16"/>
                </w:rPr>
                <w:t>https://nasokila.github.io/comix-shop</w:t>
              </w:r>
            </w:hyperlink>
            <w:r w:rsidR="00231AEE">
              <w:rPr>
                <w:sz w:val="16"/>
                <w:szCs w:val="16"/>
              </w:rPr>
              <w:t xml:space="preserve"> </w:t>
            </w:r>
          </w:p>
          <w:p w14:paraId="71F71DBC" w14:textId="77777777" w:rsidR="00024C69" w:rsidRDefault="00445595">
            <w:hyperlink r:id="rId10" w:history="1">
              <w:r w:rsidR="00231AEE">
                <w:rPr>
                  <w:rStyle w:val="Hyperlink"/>
                  <w:rFonts w:eastAsia="Quattrocento Sans" w:cs="Quattrocento Sans"/>
                  <w:sz w:val="16"/>
                  <w:szCs w:val="16"/>
                </w:rPr>
                <w:t>https://github.com/NASOKILA/Portfolio-Projects/tree/comix-shop</w:t>
              </w:r>
            </w:hyperlink>
          </w:p>
          <w:p w14:paraId="303CB26E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</w:t>
            </w:r>
          </w:p>
          <w:p w14:paraId="2395F204" w14:textId="77777777" w:rsidR="00024C69" w:rsidRDefault="00231AEE"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English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Italian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Spanish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Bulgarian</w:t>
            </w:r>
          </w:p>
        </w:tc>
      </w:tr>
      <w:tr w:rsidR="00024C69" w14:paraId="5A673ED4" w14:textId="77777777">
        <w:trPr>
          <w:trHeight w:val="4053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A1F4" w14:textId="77777777" w:rsidR="00024C69" w:rsidRDefault="00231AEE">
            <w:r>
              <w:rPr>
                <w:noProof/>
                <w:color w:val="FFD966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0CE7257B" wp14:editId="1A95A4D8">
                      <wp:simplePos x="0" y="0"/>
                      <wp:positionH relativeFrom="page">
                        <wp:posOffset>-206381</wp:posOffset>
                      </wp:positionH>
                      <wp:positionV relativeFrom="margin">
                        <wp:posOffset>-1216023</wp:posOffset>
                      </wp:positionV>
                      <wp:extent cx="2669554" cy="13221335"/>
                      <wp:effectExtent l="0" t="0" r="0" b="18415"/>
                      <wp:wrapNone/>
                      <wp:docPr id="1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54" cy="13221335"/>
                                <a:chOff x="0" y="0"/>
                                <a:chExt cx="2669554" cy="13221335"/>
                              </a:xfrm>
                            </wpg:grpSpPr>
                            <wpg:grpSp>
                              <wpg:cNvPr id="2" name="Group 12"/>
                              <wpg:cNvGrpSpPr/>
                              <wpg:grpSpPr>
                                <a:xfrm>
                                  <a:off x="0" y="6221329"/>
                                  <a:ext cx="2669554" cy="3913165"/>
                                  <a:chOff x="0" y="0"/>
                                  <a:chExt cx="2669554" cy="3913165"/>
                                </a:xfrm>
                              </wpg:grpSpPr>
                              <wpg:grpSp>
                                <wpg:cNvPr id="3" name="Group 6"/>
                                <wpg:cNvGrpSpPr/>
                                <wpg:grpSpPr>
                                  <a:xfrm>
                                    <a:off x="0" y="1001698"/>
                                    <a:ext cx="2666456" cy="2911467"/>
                                    <a:chOff x="0" y="0"/>
                                    <a:chExt cx="2666456" cy="2911467"/>
                                  </a:xfrm>
                                </wpg:grpSpPr>
                                <wps:wsp>
                                  <wps:cNvPr id="4" name="Rectangle 7"/>
                                  <wps:cNvSpPr/>
                                  <wps:spPr>
                                    <a:xfrm>
                                      <a:off x="11" y="0"/>
                                      <a:ext cx="2666445" cy="19053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5" name="Triangle 8"/>
                                  <wps:cNvSpPr/>
                                  <wps:spPr>
                                    <a:xfrm rot="10799991">
                                      <a:off x="0" y="1905408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6" name="Right Triangle 10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7" name="Right Triangle 11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0" y="9308170"/>
                                  <a:ext cx="2669554" cy="3913165"/>
                                  <a:chOff x="0" y="0"/>
                                  <a:chExt cx="2669554" cy="3913165"/>
                                </a:xfrm>
                              </wpg:grpSpPr>
                              <wpg:grpSp>
                                <wpg:cNvPr id="9" name="Group 20"/>
                                <wpg:cNvGrpSpPr/>
                                <wpg:grpSpPr>
                                  <a:xfrm>
                                    <a:off x="0" y="1006059"/>
                                    <a:ext cx="2666456" cy="2907106"/>
                                    <a:chOff x="0" y="0"/>
                                    <a:chExt cx="2666456" cy="2907106"/>
                                  </a:xfrm>
                                </wpg:grpSpPr>
                                <wps:wsp>
                                  <wps:cNvPr id="10" name="Rectangle 21"/>
                                  <wps:cNvSpPr/>
                                  <wps:spPr>
                                    <a:xfrm>
                                      <a:off x="11" y="0"/>
                                      <a:ext cx="2666445" cy="19010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11" name="Triangle 22"/>
                                  <wps:cNvSpPr/>
                                  <wps:spPr>
                                    <a:xfrm rot="10799991">
                                      <a:off x="0" y="1901047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12" name="Right Triangle 23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13" name="Right Triangle 24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14" name="Group 78"/>
                              <wpg:cNvGrpSpPr/>
                              <wpg:grpSpPr>
                                <a:xfrm>
                                  <a:off x="11" y="3115432"/>
                                  <a:ext cx="2666361" cy="3913175"/>
                                  <a:chOff x="0" y="0"/>
                                  <a:chExt cx="2666361" cy="3913175"/>
                                </a:xfrm>
                              </wpg:grpSpPr>
                              <wpg:grpSp>
                                <wpg:cNvPr id="15" name="Group 79"/>
                                <wpg:cNvGrpSpPr/>
                                <wpg:grpSpPr>
                                  <a:xfrm>
                                    <a:off x="0" y="1001698"/>
                                    <a:ext cx="2666361" cy="2911477"/>
                                    <a:chOff x="0" y="0"/>
                                    <a:chExt cx="2666361" cy="2911477"/>
                                  </a:xfrm>
                                </wpg:grpSpPr>
                                <wps:wsp>
                                  <wps:cNvPr id="16" name="Rectangle 81"/>
                                  <wps:cNvSpPr/>
                                  <wps:spPr>
                                    <a:xfrm>
                                      <a:off x="0" y="0"/>
                                      <a:ext cx="2666353" cy="19053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17" name="Triangle 34"/>
                                  <wps:cNvSpPr/>
                                  <wps:spPr>
                                    <a:xfrm rot="10799991">
                                      <a:off x="8" y="1905418"/>
                                      <a:ext cx="2666353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18" name="Right Triangle 83"/>
                                <wps:cNvSpPr/>
                                <wps:spPr>
                                  <a:xfrm>
                                    <a:off x="0" y="0"/>
                                    <a:ext cx="1333816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19" name="Right Triangle 87"/>
                                <wps:cNvSpPr/>
                                <wps:spPr>
                                  <a:xfrm flipH="1">
                                    <a:off x="1331045" y="0"/>
                                    <a:ext cx="1333816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20" name="Group 88"/>
                              <wpg:cNvGrpSpPr/>
                              <wpg:grpSpPr>
                                <a:xfrm>
                                  <a:off x="0" y="0"/>
                                  <a:ext cx="2669554" cy="3913182"/>
                                  <a:chOff x="0" y="0"/>
                                  <a:chExt cx="2669554" cy="3913182"/>
                                </a:xfrm>
                              </wpg:grpSpPr>
                              <wpg:grpSp>
                                <wpg:cNvPr id="21" name="Group 89"/>
                                <wpg:cNvGrpSpPr/>
                                <wpg:grpSpPr>
                                  <a:xfrm>
                                    <a:off x="0" y="883090"/>
                                    <a:ext cx="2666456" cy="3030092"/>
                                    <a:chOff x="0" y="0"/>
                                    <a:chExt cx="2666456" cy="3030092"/>
                                  </a:xfrm>
                                </wpg:grpSpPr>
                                <wps:wsp>
                                  <wps:cNvPr id="22" name="Rectangle 90"/>
                                  <wps:cNvSpPr/>
                                  <wps:spPr>
                                    <a:xfrm>
                                      <a:off x="11" y="0"/>
                                      <a:ext cx="2666445" cy="20240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23" name="Triangle 74"/>
                                  <wps:cNvSpPr/>
                                  <wps:spPr>
                                    <a:xfrm rot="10799991">
                                      <a:off x="0" y="2024033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24" name="Right Triangle 92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25" name="Right Triangle 93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3B8096" id="Group 94" o:spid="_x0000_s1026" style="position:absolute;margin-left:-16.25pt;margin-top:-95.75pt;width:210.2pt;height:1041.05pt;z-index:-251577344;mso-position-horizontal-relative:page;mso-position-vertical-relative:margin" coordsize="26695,13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">
                      <v:group id="Group 12" o:spid="_x0000_s1027" style="position:absolute;top:62213;width:26695;height:39131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Group 6" o:spid="_x0000_s1028" style="position:absolute;top:10016;width:26664;height:29115" coordsize="26664,2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7" o:spid="_x0000_s1029" style="position:absolute;width:26664;height:1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" fillcolor="#8a2387" stroked="f">
                            <v:textbox inset="0,0,0,0"/>
                          </v:rect>
                          <v:shape id="Triangle 8" o:spid="_x0000_s1030" style="position:absolute;top:19054;width:26664;height:10060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10" o:spid="_x0000_s1031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11" o:spid="_x0000_s1032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v:group id="Group 19" o:spid="_x0000_s1033" style="position:absolute;top:93081;width:26695;height:39132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group id="Group 20" o:spid="_x0000_s1034" style="position:absolute;top:10060;width:26664;height:29071" coordsize="26664,29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21" o:spid="_x0000_s1035" style="position:absolute;width:26664;height:19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" fillcolor="#8a2387" stroked="f">
                            <v:textbox inset="0,0,0,0"/>
                          </v:rect>
                          <v:shape id="Triangle 22" o:spid="_x0000_s1036" style="position:absolute;top:19010;width:26664;height:10061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23" o:spid="_x0000_s1037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24" o:spid="_x0000_s1038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v:group id="Group 78" o:spid="_x0000_s1039" style="position:absolute;top:31154;width:26663;height:39132" coordsize="26663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 79" o:spid="_x0000_s1040" style="position:absolute;top:10016;width:26663;height:29115" coordsize="26663,2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rect id="Rectangle 81" o:spid="_x0000_s1041" style="position:absolute;width:26663;height:1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" fillcolor="#8a2387" stroked="f">
                            <v:textbox inset="0,0,0,0"/>
                          </v:rect>
                          <v:shape id="Triangle 34" o:spid="_x0000_s1042" style="position:absolute;top:19054;width:26663;height:10060;rotation:11796470fd;visibility:visible;mso-wrap-style:square;v-text-anchor:top" coordsize="2666353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" path="m,1006059l1333177,,2666353,1006059,,1006059xe" fillcolor="#8a2387" stroked="f">
                            <v:path arrowok="t" o:connecttype="custom" o:connectlocs="1333177,0;2666353,503030;1333177,1006059;0,503030;1333177,0;666588,503029;0,1006059;1333177,1006059;2666353,1006059;1999765,503029" o:connectangles="270,0,90,180,270,180,90,90,90,0" textboxrect="666588,503029,1999765,1006059"/>
                          </v:shape>
                        </v:group>
                        <v:shape id="Right Triangle 83" o:spid="_x0000_s1043" style="position:absolute;width:13338;height:10060;visibility:visible;mso-wrap-style:square;v-text-anchor:top" coordsize="1333816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" path="m,1006059l,,1333816,1006059,,1006059xe" fillcolor="#8a2387" stroked="f">
                          <v:path arrowok="t" o:connecttype="custom" o:connectlocs="666908,0;1333816,503030;666908,1006059;0,503030;0,0;0,1006059;1333816,1006059;666908,503029" o:connectangles="270,0,90,180,270,90,90,0" textboxrect="111151,586868,778059,922221"/>
                        </v:shape>
                        <v:shape id="Right Triangle 87" o:spid="_x0000_s1044" style="position:absolute;left:13310;width:13338;height:10060;flip:x;visibility:visible;mso-wrap-style:square;v-text-anchor:top" coordsize="1333816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" path="m,1006059l,,1333816,1006059,,1006059xe" fillcolor="#8a2387" stroked="f">
                          <v:path arrowok="t" o:connecttype="custom" o:connectlocs="666908,0;1333816,503030;666908,1006059;0,503030;0,0;0,1006059;1333816,1006059;666908,503029" o:connectangles="270,0,90,180,270,90,90,0" textboxrect="111151,586868,778059,922221"/>
                        </v:shape>
                      </v:group>
                      <v:group id="Group 88" o:spid="_x0000_s1045" style="position:absolute;width:26695;height:39131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89" o:spid="_x0000_s1046" style="position:absolute;top:8830;width:26664;height:30301" coordsize="26664,3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rect id="Rectangle 90" o:spid="_x0000_s1047" style="position:absolute;width:26664;height:20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" fillcolor="#8a2387" stroked="f">
                            <v:textbox inset="0,0,0,0"/>
                          </v:rect>
                          <v:shape id="Triangle 74" o:spid="_x0000_s1048" style="position:absolute;top:20240;width:26664;height:10060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92" o:spid="_x0000_s1049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93" o:spid="_x0000_s1050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w10:wrap anchorx="page" anchory="margin"/>
                    </v:group>
                  </w:pict>
                </mc:Fallback>
              </mc:AlternateContent>
            </w:r>
          </w:p>
          <w:p w14:paraId="4B10BD4B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 offer 3 and a half years of experience in software development.</w:t>
            </w:r>
          </w:p>
          <w:p w14:paraId="5C3AD42A" w14:textId="77777777" w:rsidR="00024C69" w:rsidRDefault="00024C69">
            <w:pPr>
              <w:rPr>
                <w:color w:val="FFFFFF"/>
                <w:sz w:val="16"/>
                <w:szCs w:val="16"/>
              </w:rPr>
            </w:pPr>
          </w:p>
          <w:p w14:paraId="57EA3B01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Currently I am working as a Software Engineer for Sainsbury´s in Coventry UK.</w:t>
            </w:r>
          </w:p>
          <w:p w14:paraId="4FE676D8" w14:textId="77777777" w:rsidR="00024C69" w:rsidRDefault="00024C69">
            <w:pPr>
              <w:rPr>
                <w:color w:val="FFFFFF"/>
                <w:sz w:val="16"/>
                <w:szCs w:val="16"/>
              </w:rPr>
            </w:pPr>
          </w:p>
          <w:p w14:paraId="576A225F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My goal is to keep learning and growing my career as a Full-Stack Software Engineer.</w:t>
            </w:r>
          </w:p>
          <w:p w14:paraId="1DB5718D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 </w:t>
            </w:r>
          </w:p>
          <w:p w14:paraId="54D1FC4C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Programming is my passion. I also like working with cloud and infrastructure technologies.</w:t>
            </w:r>
          </w:p>
          <w:p w14:paraId="16C8D3CB" w14:textId="77777777" w:rsidR="00024C69" w:rsidRDefault="00024C69">
            <w:pPr>
              <w:pStyle w:val="AboutMe"/>
              <w:rPr>
                <w:lang w:val="it-IT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C09A" w14:textId="77777777" w:rsidR="00024C69" w:rsidRDefault="00024C69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6B413" w14:textId="77777777" w:rsidR="00024C69" w:rsidRDefault="00024C69">
            <w:pPr>
              <w:pStyle w:val="AboutMe"/>
              <w:rPr>
                <w:lang w:val="it-IT"/>
              </w:rPr>
            </w:pPr>
          </w:p>
        </w:tc>
      </w:tr>
      <w:tr w:rsidR="00024C69" w14:paraId="35558F29" w14:textId="77777777">
        <w:trPr>
          <w:trHeight w:val="540"/>
        </w:trPr>
        <w:tc>
          <w:tcPr>
            <w:tcW w:w="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23A8" w14:textId="77777777" w:rsidR="00024C69" w:rsidRDefault="00024C69">
            <w:pPr>
              <w:rPr>
                <w:lang w:val="it-IT"/>
              </w:rPr>
            </w:pPr>
          </w:p>
        </w:tc>
        <w:tc>
          <w:tcPr>
            <w:tcW w:w="2834" w:type="dxa"/>
            <w:gridSpan w:val="4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EB94E" w14:textId="77777777" w:rsidR="00024C69" w:rsidRDefault="00024C69">
            <w:pPr>
              <w:pStyle w:val="Heading4"/>
            </w:pPr>
          </w:p>
          <w:p w14:paraId="0B978D93" w14:textId="77777777" w:rsidR="00024C69" w:rsidRDefault="00231AEE">
            <w:pPr>
              <w:pStyle w:val="Heading4"/>
            </w:pPr>
            <w:r>
              <w:t>C O N T A C T</w:t>
            </w:r>
          </w:p>
        </w:tc>
        <w:tc>
          <w:tcPr>
            <w:tcW w:w="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F08A2" w14:textId="77777777" w:rsidR="00024C69" w:rsidRDefault="00024C69">
            <w:pPr>
              <w:pStyle w:val="Heading4"/>
            </w:pPr>
          </w:p>
        </w:tc>
        <w:tc>
          <w:tcPr>
            <w:tcW w:w="4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B0C96" w14:textId="77777777" w:rsidR="00024C69" w:rsidRDefault="00024C69">
            <w:pPr>
              <w:pStyle w:val="Heading4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EB93F" w14:textId="77777777" w:rsidR="00024C69" w:rsidRDefault="00024C69">
            <w:pPr>
              <w:pStyle w:val="Title"/>
            </w:pPr>
          </w:p>
        </w:tc>
      </w:tr>
      <w:tr w:rsidR="00024C69" w14:paraId="540B62AB" w14:textId="77777777">
        <w:trPr>
          <w:trHeight w:val="62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F99A" w14:textId="77777777" w:rsidR="00024C69" w:rsidRDefault="00231AEE">
            <w:r>
              <w:rPr>
                <w:noProof/>
                <w:sz w:val="16"/>
                <w:szCs w:val="16"/>
              </w:rPr>
              <w:drawing>
                <wp:inline distT="0" distB="0" distL="0" distR="0" wp14:anchorId="79E1BF0B" wp14:editId="646AFB43">
                  <wp:extent cx="180978" cy="180978"/>
                  <wp:effectExtent l="0" t="0" r="9522" b="9522"/>
                  <wp:docPr id="26" name="Graphic 4" descr="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8" cy="180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5D63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atanasskambitov@gmail.com</w:t>
            </w:r>
          </w:p>
        </w:tc>
        <w:tc>
          <w:tcPr>
            <w:tcW w:w="45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9401" w14:textId="77777777" w:rsidR="00024C69" w:rsidRDefault="00231AEE">
            <w:r>
              <w:t xml:space="preserve"> </w:t>
            </w: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B9B7" w14:textId="77777777" w:rsidR="00024C69" w:rsidRDefault="00024C69">
            <w:pPr>
              <w:pStyle w:val="Title"/>
            </w:pPr>
          </w:p>
        </w:tc>
      </w:tr>
      <w:tr w:rsidR="00024C69" w14:paraId="32DD5BB3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1502" w14:textId="77777777" w:rsidR="00024C69" w:rsidRDefault="00231AEE"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77361353" wp14:editId="70905D1F">
                      <wp:extent cx="114190" cy="211455"/>
                      <wp:effectExtent l="0" t="0" r="19160" b="17145"/>
                      <wp:docPr id="27" name="Graphic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90" cy="211455"/>
                                <a:chOff x="0" y="0"/>
                                <a:chExt cx="114190" cy="211455"/>
                              </a:xfrm>
                            </wpg:grpSpPr>
                            <wps:wsp>
                              <wps:cNvPr id="28" name="Freeform 84"/>
                              <wps:cNvSpPr/>
                              <wps:spPr>
                                <a:xfrm>
                                  <a:off x="0" y="0"/>
                                  <a:ext cx="114190" cy="211455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114185"/>
                                    <a:gd name="f7" fmla="val 211455"/>
                                    <a:gd name="f8" fmla="val 99342"/>
                                    <a:gd name="f9" fmla="val 16028"/>
                                    <a:gd name="f10" fmla="val 7176"/>
                                    <a:gd name="f11" fmla="val 195427"/>
                                    <a:gd name="f12" fmla="val 204279"/>
                                    <a:gd name="f13" fmla="val 108194"/>
                                    <a:gd name="f14" fmla="val 115370"/>
                                    <a:gd name="f15" fmla="val 6428"/>
                                    <a:gd name="f16" fmla="val 35376"/>
                                    <a:gd name="f17" fmla="val 108942"/>
                                    <a:gd name="f18" fmla="val 171004"/>
                                    <a:gd name="f19" fmla="val 6344"/>
                                    <a:gd name="f20" fmla="val 104655"/>
                                    <a:gd name="f21" fmla="val 108963"/>
                                    <a:gd name="f22" fmla="val 10651"/>
                                    <a:gd name="f23" fmla="val 15965"/>
                                    <a:gd name="f24" fmla="val 28969"/>
                                    <a:gd name="f25" fmla="val 6393"/>
                                    <a:gd name="f26" fmla="val 10715"/>
                                    <a:gd name="f27" fmla="val 10672"/>
                                    <a:gd name="f28" fmla="val 6379"/>
                                    <a:gd name="f29" fmla="val 15986"/>
                                    <a:gd name="f30" fmla="val 16000"/>
                                    <a:gd name="f31" fmla="val 16014"/>
                                    <a:gd name="f32" fmla="val 205111"/>
                                    <a:gd name="f33" fmla="val 6407"/>
                                    <a:gd name="f34" fmla="val 200804"/>
                                    <a:gd name="f35" fmla="val 195490"/>
                                    <a:gd name="f36" fmla="val 177411"/>
                                    <a:gd name="f37" fmla="val 108977"/>
                                    <a:gd name="f38" fmla="val 200740"/>
                                    <a:gd name="f39" fmla="val 104698"/>
                                    <a:gd name="f40" fmla="val 205076"/>
                                    <a:gd name="f41" fmla="val 99384"/>
                                    <a:gd name="f42" fmla="val 99370"/>
                                    <a:gd name="f43" fmla="val 99356"/>
                                    <a:gd name="f44" fmla="+- 0 0 -90"/>
                                    <a:gd name="f45" fmla="*/ f3 1 114185"/>
                                    <a:gd name="f46" fmla="*/ f4 1 211455"/>
                                    <a:gd name="f47" fmla="+- f7 0 f5"/>
                                    <a:gd name="f48" fmla="+- f6 0 f5"/>
                                    <a:gd name="f49" fmla="*/ f44 f0 1"/>
                                    <a:gd name="f50" fmla="*/ f48 1 114185"/>
                                    <a:gd name="f51" fmla="*/ f47 1 211455"/>
                                    <a:gd name="f52" fmla="*/ 99342 f48 1"/>
                                    <a:gd name="f53" fmla="*/ 0 f47 1"/>
                                    <a:gd name="f54" fmla="*/ 16028 f48 1"/>
                                    <a:gd name="f55" fmla="*/ 0 f48 1"/>
                                    <a:gd name="f56" fmla="*/ 16028 f47 1"/>
                                    <a:gd name="f57" fmla="*/ 195427 f47 1"/>
                                    <a:gd name="f58" fmla="*/ 211455 f47 1"/>
                                    <a:gd name="f59" fmla="*/ 115370 f48 1"/>
                                    <a:gd name="f60" fmla="*/ 6428 f48 1"/>
                                    <a:gd name="f61" fmla="*/ 35376 f47 1"/>
                                    <a:gd name="f62" fmla="*/ 108942 f48 1"/>
                                    <a:gd name="f63" fmla="*/ 171004 f47 1"/>
                                    <a:gd name="f64" fmla="*/ 6344 f47 1"/>
                                    <a:gd name="f65" fmla="*/ 108963 f48 1"/>
                                    <a:gd name="f66" fmla="*/ 15965 f47 1"/>
                                    <a:gd name="f67" fmla="*/ 28969 f47 1"/>
                                    <a:gd name="f68" fmla="*/ 15986 f48 1"/>
                                    <a:gd name="f69" fmla="*/ 205111 f47 1"/>
                                    <a:gd name="f70" fmla="*/ 6407 f48 1"/>
                                    <a:gd name="f71" fmla="*/ 195490 f47 1"/>
                                    <a:gd name="f72" fmla="*/ 177411 f47 1"/>
                                    <a:gd name="f73" fmla="*/ 99384 f48 1"/>
                                    <a:gd name="f74" fmla="*/ f49 1 f2"/>
                                    <a:gd name="f75" fmla="*/ f52 1 114185"/>
                                    <a:gd name="f76" fmla="*/ f53 1 211455"/>
                                    <a:gd name="f77" fmla="*/ f54 1 114185"/>
                                    <a:gd name="f78" fmla="*/ f55 1 114185"/>
                                    <a:gd name="f79" fmla="*/ f56 1 211455"/>
                                    <a:gd name="f80" fmla="*/ f57 1 211455"/>
                                    <a:gd name="f81" fmla="*/ f58 1 211455"/>
                                    <a:gd name="f82" fmla="*/ f59 1 114185"/>
                                    <a:gd name="f83" fmla="*/ f60 1 114185"/>
                                    <a:gd name="f84" fmla="*/ f61 1 211455"/>
                                    <a:gd name="f85" fmla="*/ f62 1 114185"/>
                                    <a:gd name="f86" fmla="*/ f63 1 211455"/>
                                    <a:gd name="f87" fmla="*/ f64 1 211455"/>
                                    <a:gd name="f88" fmla="*/ f65 1 114185"/>
                                    <a:gd name="f89" fmla="*/ f66 1 211455"/>
                                    <a:gd name="f90" fmla="*/ f67 1 211455"/>
                                    <a:gd name="f91" fmla="*/ f68 1 114185"/>
                                    <a:gd name="f92" fmla="*/ f69 1 211455"/>
                                    <a:gd name="f93" fmla="*/ f70 1 114185"/>
                                    <a:gd name="f94" fmla="*/ f71 1 211455"/>
                                    <a:gd name="f95" fmla="*/ f72 1 211455"/>
                                    <a:gd name="f96" fmla="*/ f73 1 114185"/>
                                    <a:gd name="f97" fmla="*/ f5 1 f50"/>
                                    <a:gd name="f98" fmla="*/ f6 1 f50"/>
                                    <a:gd name="f99" fmla="*/ f5 1 f51"/>
                                    <a:gd name="f100" fmla="*/ f7 1 f51"/>
                                    <a:gd name="f101" fmla="+- f74 0 f1"/>
                                    <a:gd name="f102" fmla="*/ f75 1 f50"/>
                                    <a:gd name="f103" fmla="*/ f76 1 f51"/>
                                    <a:gd name="f104" fmla="*/ f77 1 f50"/>
                                    <a:gd name="f105" fmla="*/ f78 1 f50"/>
                                    <a:gd name="f106" fmla="*/ f79 1 f51"/>
                                    <a:gd name="f107" fmla="*/ f80 1 f51"/>
                                    <a:gd name="f108" fmla="*/ f81 1 f51"/>
                                    <a:gd name="f109" fmla="*/ f82 1 f50"/>
                                    <a:gd name="f110" fmla="*/ f83 1 f50"/>
                                    <a:gd name="f111" fmla="*/ f84 1 f51"/>
                                    <a:gd name="f112" fmla="*/ f85 1 f50"/>
                                    <a:gd name="f113" fmla="*/ f86 1 f51"/>
                                    <a:gd name="f114" fmla="*/ f87 1 f51"/>
                                    <a:gd name="f115" fmla="*/ f88 1 f50"/>
                                    <a:gd name="f116" fmla="*/ f89 1 f51"/>
                                    <a:gd name="f117" fmla="*/ f90 1 f51"/>
                                    <a:gd name="f118" fmla="*/ f91 1 f50"/>
                                    <a:gd name="f119" fmla="*/ f92 1 f51"/>
                                    <a:gd name="f120" fmla="*/ f93 1 f50"/>
                                    <a:gd name="f121" fmla="*/ f94 1 f51"/>
                                    <a:gd name="f122" fmla="*/ f95 1 f51"/>
                                    <a:gd name="f123" fmla="*/ f96 1 f50"/>
                                    <a:gd name="f124" fmla="*/ f97 f45 1"/>
                                    <a:gd name="f125" fmla="*/ f98 f45 1"/>
                                    <a:gd name="f126" fmla="*/ f100 f46 1"/>
                                    <a:gd name="f127" fmla="*/ f99 f46 1"/>
                                    <a:gd name="f128" fmla="*/ f102 f45 1"/>
                                    <a:gd name="f129" fmla="*/ f103 f46 1"/>
                                    <a:gd name="f130" fmla="*/ f104 f45 1"/>
                                    <a:gd name="f131" fmla="*/ f105 f45 1"/>
                                    <a:gd name="f132" fmla="*/ f106 f46 1"/>
                                    <a:gd name="f133" fmla="*/ f107 f46 1"/>
                                    <a:gd name="f134" fmla="*/ f108 f46 1"/>
                                    <a:gd name="f135" fmla="*/ f109 f45 1"/>
                                    <a:gd name="f136" fmla="*/ f110 f45 1"/>
                                    <a:gd name="f137" fmla="*/ f111 f46 1"/>
                                    <a:gd name="f138" fmla="*/ f112 f45 1"/>
                                    <a:gd name="f139" fmla="*/ f113 f46 1"/>
                                    <a:gd name="f140" fmla="*/ f114 f46 1"/>
                                    <a:gd name="f141" fmla="*/ f115 f45 1"/>
                                    <a:gd name="f142" fmla="*/ f116 f46 1"/>
                                    <a:gd name="f143" fmla="*/ f117 f46 1"/>
                                    <a:gd name="f144" fmla="*/ f118 f45 1"/>
                                    <a:gd name="f145" fmla="*/ f119 f46 1"/>
                                    <a:gd name="f146" fmla="*/ f120 f45 1"/>
                                    <a:gd name="f147" fmla="*/ f121 f46 1"/>
                                    <a:gd name="f148" fmla="*/ f122 f46 1"/>
                                    <a:gd name="f149" fmla="*/ f123 f45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101">
                                      <a:pos x="f128" y="f129"/>
                                    </a:cxn>
                                    <a:cxn ang="f101">
                                      <a:pos x="f130" y="f129"/>
                                    </a:cxn>
                                    <a:cxn ang="f101">
                                      <a:pos x="f131" y="f132"/>
                                    </a:cxn>
                                    <a:cxn ang="f101">
                                      <a:pos x="f131" y="f133"/>
                                    </a:cxn>
                                    <a:cxn ang="f101">
                                      <a:pos x="f130" y="f134"/>
                                    </a:cxn>
                                    <a:cxn ang="f101">
                                      <a:pos x="f128" y="f134"/>
                                    </a:cxn>
                                    <a:cxn ang="f101">
                                      <a:pos x="f135" y="f133"/>
                                    </a:cxn>
                                    <a:cxn ang="f101">
                                      <a:pos x="f135" y="f132"/>
                                    </a:cxn>
                                    <a:cxn ang="f101">
                                      <a:pos x="f128" y="f129"/>
                                    </a:cxn>
                                    <a:cxn ang="f101">
                                      <a:pos x="f136" y="f137"/>
                                    </a:cxn>
                                    <a:cxn ang="f101">
                                      <a:pos x="f138" y="f137"/>
                                    </a:cxn>
                                    <a:cxn ang="f101">
                                      <a:pos x="f138" y="f139"/>
                                    </a:cxn>
                                    <a:cxn ang="f101">
                                      <a:pos x="f136" y="f139"/>
                                    </a:cxn>
                                    <a:cxn ang="f101">
                                      <a:pos x="f136" y="f137"/>
                                    </a:cxn>
                                    <a:cxn ang="f101">
                                      <a:pos x="f130" y="f140"/>
                                    </a:cxn>
                                    <a:cxn ang="f101">
                                      <a:pos x="f128" y="f140"/>
                                    </a:cxn>
                                    <a:cxn ang="f101">
                                      <a:pos x="f141" y="f142"/>
                                    </a:cxn>
                                    <a:cxn ang="f101">
                                      <a:pos x="f141" y="f143"/>
                                    </a:cxn>
                                    <a:cxn ang="f101">
                                      <a:pos x="f136" y="f143"/>
                                    </a:cxn>
                                    <a:cxn ang="f101">
                                      <a:pos x="f136" y="f132"/>
                                    </a:cxn>
                                    <a:cxn ang="f101">
                                      <a:pos x="f144" y="f140"/>
                                    </a:cxn>
                                    <a:cxn ang="f101">
                                      <a:pos x="f130" y="f140"/>
                                    </a:cxn>
                                    <a:cxn ang="f101">
                                      <a:pos x="f128" y="f145"/>
                                    </a:cxn>
                                    <a:cxn ang="f101">
                                      <a:pos x="f130" y="f145"/>
                                    </a:cxn>
                                    <a:cxn ang="f101">
                                      <a:pos x="f146" y="f147"/>
                                    </a:cxn>
                                    <a:cxn ang="f101">
                                      <a:pos x="f146" y="f148"/>
                                    </a:cxn>
                                    <a:cxn ang="f101">
                                      <a:pos x="f138" y="f148"/>
                                    </a:cxn>
                                    <a:cxn ang="f101">
                                      <a:pos x="f138" y="f133"/>
                                    </a:cxn>
                                    <a:cxn ang="f101">
                                      <a:pos x="f149" y="f145"/>
                                    </a:cxn>
                                    <a:cxn ang="f101">
                                      <a:pos x="f128" y="f145"/>
                                    </a:cxn>
                                  </a:cxnLst>
                                  <a:rect l="f124" t="f127" r="f125" b="f126"/>
                                  <a:pathLst>
                                    <a:path w="114185" h="211455">
                                      <a:moveTo>
                                        <a:pt x="f8" y="f5"/>
                                      </a:moveTo>
                                      <a:lnTo>
                                        <a:pt x="f9" y="f5"/>
                                      </a:lnTo>
                                      <a:cubicBezTo>
                                        <a:pt x="f10" y="f5"/>
                                        <a:pt x="f5" y="f10"/>
                                        <a:pt x="f5" y="f9"/>
                                      </a:cubicBezTo>
                                      <a:lnTo>
                                        <a:pt x="f5" y="f11"/>
                                      </a:lnTo>
                                      <a:cubicBezTo>
                                        <a:pt x="f5" y="f12"/>
                                        <a:pt x="f10" y="f7"/>
                                        <a:pt x="f9" y="f7"/>
                                      </a:cubicBezTo>
                                      <a:lnTo>
                                        <a:pt x="f8" y="f7"/>
                                      </a:lnTo>
                                      <a:cubicBezTo>
                                        <a:pt x="f13" y="f7"/>
                                        <a:pt x="f14" y="f12"/>
                                        <a:pt x="f14" y="f11"/>
                                      </a:cubicBezTo>
                                      <a:lnTo>
                                        <a:pt x="f14" y="f9"/>
                                      </a:lnTo>
                                      <a:cubicBezTo>
                                        <a:pt x="f14" y="f10"/>
                                        <a:pt x="f13" y="f5"/>
                                        <a:pt x="f8" y="f5"/>
                                      </a:cubicBezTo>
                                      <a:close/>
                                      <a:moveTo>
                                        <a:pt x="f15" y="f16"/>
                                      </a:moveTo>
                                      <a:lnTo>
                                        <a:pt x="f17" y="f16"/>
                                      </a:lnTo>
                                      <a:lnTo>
                                        <a:pt x="f17" y="f18"/>
                                      </a:lnTo>
                                      <a:lnTo>
                                        <a:pt x="f15" y="f18"/>
                                      </a:lnTo>
                                      <a:lnTo>
                                        <a:pt x="f15" y="f16"/>
                                      </a:lnTo>
                                      <a:close/>
                                      <a:moveTo>
                                        <a:pt x="f9" y="f19"/>
                                      </a:moveTo>
                                      <a:lnTo>
                                        <a:pt x="f8" y="f19"/>
                                      </a:lnTo>
                                      <a:cubicBezTo>
                                        <a:pt x="f20" y="f19"/>
                                        <a:pt x="f21" y="f22"/>
                                        <a:pt x="f21" y="f23"/>
                                      </a:cubicBezTo>
                                      <a:lnTo>
                                        <a:pt x="f21" y="f24"/>
                                      </a:lnTo>
                                      <a:lnTo>
                                        <a:pt x="f15" y="f24"/>
                                      </a:lnTo>
                                      <a:lnTo>
                                        <a:pt x="f15" y="f9"/>
                                      </a:lnTo>
                                      <a:cubicBezTo>
                                        <a:pt x="f25" y="f26"/>
                                        <a:pt x="f27" y="f28"/>
                                        <a:pt x="f29" y="f19"/>
                                      </a:cubicBezTo>
                                      <a:cubicBezTo>
                                        <a:pt x="f30" y="f19"/>
                                        <a:pt x="f31" y="f19"/>
                                        <a:pt x="f9" y="f19"/>
                                      </a:cubicBezTo>
                                      <a:close/>
                                      <a:moveTo>
                                        <a:pt x="f8" y="f32"/>
                                      </a:moveTo>
                                      <a:lnTo>
                                        <a:pt x="f9" y="f32"/>
                                      </a:lnTo>
                                      <a:cubicBezTo>
                                        <a:pt x="f26" y="f32"/>
                                        <a:pt x="f33" y="f34"/>
                                        <a:pt x="f33" y="f35"/>
                                      </a:cubicBezTo>
                                      <a:lnTo>
                                        <a:pt x="f33" y="f36"/>
                                      </a:lnTo>
                                      <a:lnTo>
                                        <a:pt x="f17" y="f36"/>
                                      </a:lnTo>
                                      <a:lnTo>
                                        <a:pt x="f17" y="f11"/>
                                      </a:lnTo>
                                      <a:cubicBezTo>
                                        <a:pt x="f37" y="f38"/>
                                        <a:pt x="f39" y="f40"/>
                                        <a:pt x="f41" y="f32"/>
                                      </a:cubicBezTo>
                                      <a:cubicBezTo>
                                        <a:pt x="f42" y="f32"/>
                                        <a:pt x="f43" y="f32"/>
                                        <a:pt x="f8" y="f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29" name="Freeform 85"/>
                              <wps:cNvSpPr/>
                              <wps:spPr>
                                <a:xfrm>
                                  <a:off x="48636" y="182825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16916"/>
                                    <a:gd name="f7" fmla="val 18101"/>
                                    <a:gd name="f8" fmla="val 9050"/>
                                    <a:gd name="f9" fmla="val 14049"/>
                                    <a:gd name="f10" fmla="val 4052"/>
                                    <a:gd name="f11" fmla="+- 0 0 -90"/>
                                    <a:gd name="f12" fmla="*/ f3 1 16916"/>
                                    <a:gd name="f13" fmla="*/ f4 1 16916"/>
                                    <a:gd name="f14" fmla="+- f6 0 f5"/>
                                    <a:gd name="f15" fmla="*/ f11 f0 1"/>
                                    <a:gd name="f16" fmla="*/ f14 1 16916"/>
                                    <a:gd name="f17" fmla="*/ 18101 f14 1"/>
                                    <a:gd name="f18" fmla="*/ 9050 f14 1"/>
                                    <a:gd name="f19" fmla="*/ 0 f14 1"/>
                                    <a:gd name="f20" fmla="*/ f15 1 f2"/>
                                    <a:gd name="f21" fmla="*/ f17 1 16916"/>
                                    <a:gd name="f22" fmla="*/ f18 1 16916"/>
                                    <a:gd name="f23" fmla="*/ f19 1 16916"/>
                                    <a:gd name="f24" fmla="*/ f5 1 f16"/>
                                    <a:gd name="f25" fmla="*/ f6 1 f16"/>
                                    <a:gd name="f26" fmla="+- f20 0 f1"/>
                                    <a:gd name="f27" fmla="*/ f21 1 f16"/>
                                    <a:gd name="f28" fmla="*/ f22 1 f16"/>
                                    <a:gd name="f29" fmla="*/ f23 1 f16"/>
                                    <a:gd name="f30" fmla="*/ f24 f12 1"/>
                                    <a:gd name="f31" fmla="*/ f25 f12 1"/>
                                    <a:gd name="f32" fmla="*/ f25 f13 1"/>
                                    <a:gd name="f33" fmla="*/ f24 f13 1"/>
                                    <a:gd name="f34" fmla="*/ f27 f12 1"/>
                                    <a:gd name="f35" fmla="*/ f28 f13 1"/>
                                    <a:gd name="f36" fmla="*/ f28 f12 1"/>
                                    <a:gd name="f37" fmla="*/ f27 f13 1"/>
                                    <a:gd name="f38" fmla="*/ f29 f12 1"/>
                                    <a:gd name="f39" fmla="*/ f29 f13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26">
                                      <a:pos x="f34" y="f35"/>
                                    </a:cxn>
                                    <a:cxn ang="f26">
                                      <a:pos x="f36" y="f37"/>
                                    </a:cxn>
                                    <a:cxn ang="f26">
                                      <a:pos x="f38" y="f35"/>
                                    </a:cxn>
                                    <a:cxn ang="f26">
                                      <a:pos x="f36" y="f39"/>
                                    </a:cxn>
                                    <a:cxn ang="f26">
                                      <a:pos x="f34" y="f35"/>
                                    </a:cxn>
                                  </a:cxnLst>
                                  <a:rect l="f30" t="f33" r="f31" b="f32"/>
                                  <a:pathLst>
                                    <a:path w="16916" h="16916">
                                      <a:moveTo>
                                        <a:pt x="f7" y="f8"/>
                                      </a:moveTo>
                                      <a:cubicBezTo>
                                        <a:pt x="f7" y="f9"/>
                                        <a:pt x="f9" y="f7"/>
                                        <a:pt x="f8" y="f7"/>
                                      </a:cubicBezTo>
                                      <a:cubicBezTo>
                                        <a:pt x="f10" y="f7"/>
                                        <a:pt x="f5" y="f9"/>
                                        <a:pt x="f5" y="f8"/>
                                      </a:cubicBezTo>
                                      <a:cubicBezTo>
                                        <a:pt x="f5" y="f10"/>
                                        <a:pt x="f10" y="f5"/>
                                        <a:pt x="f8" y="f5"/>
                                      </a:cubicBezTo>
                                      <a:cubicBezTo>
                                        <a:pt x="f9" y="f5"/>
                                        <a:pt x="f7" y="f10"/>
                                        <a:pt x="f7" y="f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30" name="Freeform 86"/>
                              <wps:cNvSpPr/>
                              <wps:spPr>
                                <a:xfrm>
                                  <a:off x="41266" y="14968"/>
                                  <a:ext cx="31720" cy="6345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31718"/>
                                    <a:gd name="f7" fmla="val 6343"/>
                                    <a:gd name="f8" fmla="val 3734"/>
                                    <a:gd name="f9" fmla="val 6386"/>
                                    <a:gd name="f10" fmla="val 29109"/>
                                    <a:gd name="f11" fmla="val 30861"/>
                                    <a:gd name="f12" fmla="val 6673"/>
                                    <a:gd name="f13" fmla="val 32513"/>
                                    <a:gd name="f14" fmla="val 5486"/>
                                    <a:gd name="f15" fmla="val 32800"/>
                                    <a:gd name="f16" fmla="val 33087"/>
                                    <a:gd name="f17" fmla="val 1983"/>
                                    <a:gd name="f18" fmla="val 31900"/>
                                    <a:gd name="f19" fmla="val 330"/>
                                    <a:gd name="f20" fmla="val 30148"/>
                                    <a:gd name="f21" fmla="val 43"/>
                                    <a:gd name="f22" fmla="val 29804"/>
                                    <a:gd name="f23" fmla="+- 0 0 14"/>
                                    <a:gd name="f24" fmla="val 29453"/>
                                    <a:gd name="f25" fmla="+- 0 0 244"/>
                                    <a:gd name="f26" fmla="val 943"/>
                                    <a:gd name="f27" fmla="val 2695"/>
                                    <a:gd name="f28" fmla="val 4447"/>
                                    <a:gd name="f29" fmla="val 6099"/>
                                    <a:gd name="f30" fmla="val 3039"/>
                                    <a:gd name="f31" fmla="val 6443"/>
                                    <a:gd name="f32" fmla="val 3390"/>
                                    <a:gd name="f33" fmla="+- 0 0 -90"/>
                                    <a:gd name="f34" fmla="*/ f3 1 31718"/>
                                    <a:gd name="f35" fmla="*/ f4 1 6343"/>
                                    <a:gd name="f36" fmla="+- f7 0 f5"/>
                                    <a:gd name="f37" fmla="+- f6 0 f5"/>
                                    <a:gd name="f38" fmla="*/ f33 f0 1"/>
                                    <a:gd name="f39" fmla="*/ f37 1 31718"/>
                                    <a:gd name="f40" fmla="*/ f36 1 6343"/>
                                    <a:gd name="f41" fmla="*/ 3734 f37 1"/>
                                    <a:gd name="f42" fmla="*/ 6386 f36 1"/>
                                    <a:gd name="f43" fmla="*/ 29109 f37 1"/>
                                    <a:gd name="f44" fmla="*/ 32800 f37 1"/>
                                    <a:gd name="f45" fmla="*/ 3734 f36 1"/>
                                    <a:gd name="f46" fmla="*/ 30148 f37 1"/>
                                    <a:gd name="f47" fmla="*/ 43 f36 1"/>
                                    <a:gd name="f48" fmla="*/ 43 f37 1"/>
                                    <a:gd name="f49" fmla="*/ 2695 f36 1"/>
                                    <a:gd name="f50" fmla="*/ 2695 f37 1"/>
                                    <a:gd name="f51" fmla="*/ f38 1 f2"/>
                                    <a:gd name="f52" fmla="*/ f41 1 31718"/>
                                    <a:gd name="f53" fmla="*/ f42 1 6343"/>
                                    <a:gd name="f54" fmla="*/ f43 1 31718"/>
                                    <a:gd name="f55" fmla="*/ f44 1 31718"/>
                                    <a:gd name="f56" fmla="*/ f45 1 6343"/>
                                    <a:gd name="f57" fmla="*/ f46 1 31718"/>
                                    <a:gd name="f58" fmla="*/ f47 1 6343"/>
                                    <a:gd name="f59" fmla="*/ f48 1 31718"/>
                                    <a:gd name="f60" fmla="*/ f49 1 6343"/>
                                    <a:gd name="f61" fmla="*/ f50 1 31718"/>
                                    <a:gd name="f62" fmla="*/ f5 1 f39"/>
                                    <a:gd name="f63" fmla="*/ f6 1 f39"/>
                                    <a:gd name="f64" fmla="*/ f5 1 f40"/>
                                    <a:gd name="f65" fmla="*/ f7 1 f40"/>
                                    <a:gd name="f66" fmla="+- f51 0 f1"/>
                                    <a:gd name="f67" fmla="*/ f52 1 f39"/>
                                    <a:gd name="f68" fmla="*/ f53 1 f40"/>
                                    <a:gd name="f69" fmla="*/ f54 1 f39"/>
                                    <a:gd name="f70" fmla="*/ f55 1 f39"/>
                                    <a:gd name="f71" fmla="*/ f56 1 f40"/>
                                    <a:gd name="f72" fmla="*/ f57 1 f39"/>
                                    <a:gd name="f73" fmla="*/ f58 1 f40"/>
                                    <a:gd name="f74" fmla="*/ f59 1 f39"/>
                                    <a:gd name="f75" fmla="*/ f60 1 f40"/>
                                    <a:gd name="f76" fmla="*/ f61 1 f39"/>
                                    <a:gd name="f77" fmla="*/ f62 f34 1"/>
                                    <a:gd name="f78" fmla="*/ f63 f34 1"/>
                                    <a:gd name="f79" fmla="*/ f65 f35 1"/>
                                    <a:gd name="f80" fmla="*/ f64 f35 1"/>
                                    <a:gd name="f81" fmla="*/ f67 f34 1"/>
                                    <a:gd name="f82" fmla="*/ f68 f35 1"/>
                                    <a:gd name="f83" fmla="*/ f69 f34 1"/>
                                    <a:gd name="f84" fmla="*/ f70 f34 1"/>
                                    <a:gd name="f85" fmla="*/ f71 f35 1"/>
                                    <a:gd name="f86" fmla="*/ f72 f34 1"/>
                                    <a:gd name="f87" fmla="*/ f73 f35 1"/>
                                    <a:gd name="f88" fmla="*/ f74 f34 1"/>
                                    <a:gd name="f89" fmla="*/ f75 f35 1"/>
                                    <a:gd name="f90" fmla="*/ f76 f34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66">
                                      <a:pos x="f81" y="f82"/>
                                    </a:cxn>
                                    <a:cxn ang="f66">
                                      <a:pos x="f83" y="f82"/>
                                    </a:cxn>
                                    <a:cxn ang="f66">
                                      <a:pos x="f84" y="f85"/>
                                    </a:cxn>
                                    <a:cxn ang="f66">
                                      <a:pos x="f86" y="f87"/>
                                    </a:cxn>
                                    <a:cxn ang="f66">
                                      <a:pos x="f83" y="f87"/>
                                    </a:cxn>
                                    <a:cxn ang="f66">
                                      <a:pos x="f81" y="f87"/>
                                    </a:cxn>
                                    <a:cxn ang="f66">
                                      <a:pos x="f88" y="f89"/>
                                    </a:cxn>
                                    <a:cxn ang="f66">
                                      <a:pos x="f90" y="f82"/>
                                    </a:cxn>
                                    <a:cxn ang="f66">
                                      <a:pos x="f81" y="f82"/>
                                    </a:cxn>
                                  </a:cxnLst>
                                  <a:rect l="f77" t="f80" r="f78" b="f79"/>
                                  <a:pathLst>
                                    <a:path w="31718" h="6343">
                                      <a:moveTo>
                                        <a:pt x="f8" y="f9"/>
                                      </a:moveTo>
                                      <a:lnTo>
                                        <a:pt x="f10" y="f9"/>
                                      </a:lnTo>
                                      <a:cubicBezTo>
                                        <a:pt x="f11" y="f12"/>
                                        <a:pt x="f13" y="f14"/>
                                        <a:pt x="f15" y="f8"/>
                                      </a:cubicBezTo>
                                      <a:cubicBezTo>
                                        <a:pt x="f16" y="f17"/>
                                        <a:pt x="f18" y="f19"/>
                                        <a:pt x="f20" y="f21"/>
                                      </a:cubicBezTo>
                                      <a:cubicBezTo>
                                        <a:pt x="f22" y="f23"/>
                                        <a:pt x="f24" y="f23"/>
                                        <a:pt x="f10" y="f21"/>
                                      </a:cubicBezTo>
                                      <a:lnTo>
                                        <a:pt x="f8" y="f21"/>
                                      </a:lnTo>
                                      <a:cubicBezTo>
                                        <a:pt x="f17" y="f25"/>
                                        <a:pt x="f19" y="f26"/>
                                        <a:pt x="f21" y="f27"/>
                                      </a:cubicBezTo>
                                      <a:cubicBezTo>
                                        <a:pt x="f25" y="f28"/>
                                        <a:pt x="f26" y="f29"/>
                                        <a:pt x="f27" y="f9"/>
                                      </a:cubicBezTo>
                                      <a:cubicBezTo>
                                        <a:pt x="f30" y="f31"/>
                                        <a:pt x="f32" y="f31"/>
                                        <a:pt x="f8" y="f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62FF6C" id="Graphic 38" o:spid="_x0000_s1026" style="width:9pt;height:16.65pt;mso-position-horizontal-relative:char;mso-position-vertical-relative:line" coordsize="11419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">
                      <v:shape id="Freeform 84" o:spid="_x0000_s1027" style="position:absolute;width:114190;height:211455;visibility:visible;mso-wrap-style:square;v-text-anchor:top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stroked="f">
                        <v:path arrowok="t" o:connecttype="custom" o:connectlocs="57095,0;114190,105728;57095,211455;0,105728;99346,0;16029,0;0,16028;0,195427;16029,211455;99346,211455;115375,195427;115375,16028;99346,0;6428,35376;108947,35376;108947,171004;6428,171004;6428,35376;16029,6344;99346,6344;108968,15965;108968,28969;6428,28969;6428,16028;15987,6344;16029,6344;99346,205111;16029,205111;6407,195490;6407,177411;108947,177411;108947,195427;99388,205111;99346,205111" o:connectangles="270,0,90,180,0,0,0,0,0,0,0,0,0,0,0,0,0,0,0,0,0,0,0,0,0,0,0,0,0,0,0,0,0,0" textboxrect="0,0,114185,211455"/>
                      </v:shape>
                      <v:shape id="Freeform 85" o:spid="_x0000_s1028" style="position:absolute;left:48636;top:182825;width:16916;height:16916;visibility:visible;mso-wrap-style:square;v-text-anchor:top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" path="m18101,9050v,4999,-4052,9051,-9051,9051c4052,18101,,14049,,9050,,4052,4052,,9050,v4999,,9051,4052,9051,9050xe" stroked="f">
                        <v:path arrowok="t" o:connecttype="custom" o:connectlocs="8458,0;16916,8458;8458,16916;0,8458;18101,9050;9050,18101;0,9050;9050,0;18101,9050" o:connectangles="270,0,90,180,0,0,0,0,0" textboxrect="0,0,16916,16916"/>
                      </v:shape>
                      <v:shape id="Freeform 86" o:spid="_x0000_s1029" style="position:absolute;left:41266;top:14968;width:31720;height:6345;visibility:visible;mso-wrap-style:square;v-text-anchor:top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" path="m3734,6386r25375,c30861,6673,32513,5486,32800,3734,33087,1983,31900,330,30148,43v-344,-57,-695,-57,-1039,l3734,43c1983,-244,330,943,43,2695,-244,4447,943,6099,2695,6386v344,57,695,57,1039,xe" stroked="f">
                        <v:path arrowok="t" o:connecttype="custom" o:connectlocs="15860,0;31720,3173;15860,6345;0,3173;3734,6388;29111,6388;32802,3735;30150,43;29111,43;3734,43;43,2696;2695,6388;3734,6388" o:connectangles="270,0,90,180,0,0,0,0,0,0,0,0,0" textboxrect="0,0,31718,634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D43B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+44 744 87 19 858</w:t>
            </w: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1A17E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323F" w14:textId="77777777" w:rsidR="00024C69" w:rsidRDefault="00024C69">
            <w:pPr>
              <w:pStyle w:val="Title"/>
            </w:pPr>
          </w:p>
        </w:tc>
      </w:tr>
      <w:tr w:rsidR="00024C69" w14:paraId="5D2BEAD7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C06F" w14:textId="77777777" w:rsidR="00024C69" w:rsidRDefault="00231AEE">
            <w:r>
              <w:rPr>
                <w:noProof/>
                <w:color w:val="FFD966"/>
              </w:rPr>
              <w:drawing>
                <wp:inline distT="0" distB="0" distL="0" distR="0" wp14:anchorId="6D5165C5" wp14:editId="66BA2BFA">
                  <wp:extent cx="209690" cy="209690"/>
                  <wp:effectExtent l="0" t="0" r="0" b="0"/>
                  <wp:docPr id="31" name="Graphic 34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5D6F" w14:textId="77777777" w:rsidR="00024C69" w:rsidRDefault="00445595">
            <w:hyperlink r:id="rId14" w:history="1">
              <w:r w:rsidR="00231AEE">
                <w:rPr>
                  <w:color w:val="FFFFFF"/>
                  <w:sz w:val="16"/>
                  <w:szCs w:val="16"/>
                  <w:u w:val="single"/>
                </w:rPr>
                <w:t>https://github.com/NASOKILA</w:t>
              </w:r>
            </w:hyperlink>
          </w:p>
          <w:p w14:paraId="776F2F95" w14:textId="77777777" w:rsidR="00024C69" w:rsidRDefault="00024C69">
            <w:pPr>
              <w:pStyle w:val="Contact1"/>
              <w:rPr>
                <w:sz w:val="16"/>
                <w:szCs w:val="16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532C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BC7E" w14:textId="77777777" w:rsidR="00024C69" w:rsidRDefault="00024C69">
            <w:pPr>
              <w:pStyle w:val="Title"/>
            </w:pPr>
          </w:p>
        </w:tc>
      </w:tr>
      <w:tr w:rsidR="00024C69" w14:paraId="534E5B2B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155D" w14:textId="77777777" w:rsidR="00024C69" w:rsidRDefault="00231AEE">
            <w:r>
              <w:rPr>
                <w:noProof/>
                <w:color w:val="FFD966"/>
              </w:rPr>
              <w:drawing>
                <wp:inline distT="0" distB="0" distL="0" distR="0" wp14:anchorId="0F3607F0" wp14:editId="26DB4E2B">
                  <wp:extent cx="209690" cy="209690"/>
                  <wp:effectExtent l="0" t="0" r="0" b="0"/>
                  <wp:docPr id="32" name="Graphic 33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9A21" w14:textId="77777777" w:rsidR="00024C69" w:rsidRDefault="00445595">
            <w:pPr>
              <w:pStyle w:val="Contact1"/>
            </w:pPr>
            <w:hyperlink r:id="rId15" w:history="1">
              <w:r w:rsidR="00231AEE">
                <w:rPr>
                  <w:sz w:val="16"/>
                  <w:szCs w:val="16"/>
                  <w:u w:val="single"/>
                </w:rPr>
                <w:t>https://www.linkedin.com/in/atanas-kambitov-a69528162/</w:t>
              </w:r>
            </w:hyperlink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ABBE1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830C" w14:textId="77777777" w:rsidR="00024C69" w:rsidRDefault="00024C69">
            <w:pPr>
              <w:pStyle w:val="Title"/>
            </w:pPr>
          </w:p>
        </w:tc>
      </w:tr>
      <w:tr w:rsidR="00024C69" w14:paraId="0450ABDA" w14:textId="77777777">
        <w:trPr>
          <w:trHeight w:val="1584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8C" w14:textId="77777777" w:rsidR="00024C69" w:rsidRDefault="00024C69">
            <w:pPr>
              <w:pStyle w:val="Contact2"/>
              <w:rPr>
                <w:sz w:val="18"/>
                <w:szCs w:val="18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6950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0099" w14:textId="77777777" w:rsidR="00024C69" w:rsidRDefault="00024C69">
            <w:pPr>
              <w:pStyle w:val="Title"/>
            </w:pPr>
          </w:p>
        </w:tc>
      </w:tr>
      <w:tr w:rsidR="00024C69" w14:paraId="7B2187A9" w14:textId="77777777">
        <w:trPr>
          <w:trHeight w:val="318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D7B80" w14:textId="77777777" w:rsidR="00024C69" w:rsidRDefault="00024C69"/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B067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7443C" w14:textId="77777777" w:rsidR="00024C69" w:rsidRDefault="00024C69">
            <w:pPr>
              <w:pStyle w:val="Title"/>
            </w:pPr>
          </w:p>
        </w:tc>
      </w:tr>
      <w:tr w:rsidR="00024C69" w14:paraId="66B5CEA6" w14:textId="77777777">
        <w:trPr>
          <w:trHeight w:val="585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E64BE" w14:textId="77777777" w:rsidR="00024C69" w:rsidRDefault="00024C69">
            <w:pPr>
              <w:pStyle w:val="Heading4"/>
            </w:pPr>
          </w:p>
        </w:tc>
        <w:tc>
          <w:tcPr>
            <w:tcW w:w="2700" w:type="dxa"/>
            <w:gridSpan w:val="3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9AB9" w14:textId="77777777" w:rsidR="00024C69" w:rsidRDefault="00024C69">
            <w:pPr>
              <w:pStyle w:val="Heading4"/>
              <w:jc w:val="left"/>
            </w:pPr>
          </w:p>
          <w:p w14:paraId="7F7B92E7" w14:textId="77777777" w:rsidR="00024C69" w:rsidRDefault="00231AEE">
            <w:pPr>
              <w:pStyle w:val="Heading4"/>
              <w:jc w:val="left"/>
            </w:pPr>
            <w:r>
              <w:t>E D u c a t i o n</w:t>
            </w:r>
          </w:p>
        </w:tc>
        <w:tc>
          <w:tcPr>
            <w:tcW w:w="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FB71B" w14:textId="77777777" w:rsidR="00024C69" w:rsidRDefault="00024C69">
            <w:pPr>
              <w:pStyle w:val="Heading4"/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06525" w14:textId="77777777" w:rsidR="00024C69" w:rsidRDefault="00024C69">
            <w:pPr>
              <w:pStyle w:val="Heading4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50A37" w14:textId="77777777" w:rsidR="00024C69" w:rsidRDefault="00024C69">
            <w:pPr>
              <w:pStyle w:val="Title"/>
            </w:pPr>
          </w:p>
        </w:tc>
      </w:tr>
      <w:tr w:rsidR="00024C69" w14:paraId="21AAB1EE" w14:textId="77777777">
        <w:trPr>
          <w:trHeight w:val="170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59B15" w14:textId="77777777" w:rsidR="00024C69" w:rsidRDefault="00024C69">
            <w:pPr>
              <w:rPr>
                <w:sz w:val="16"/>
                <w:szCs w:val="16"/>
                <w:lang w:val="it-IT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B5A3C" w14:textId="77777777" w:rsidR="00024C69" w:rsidRDefault="00024C69">
            <w:pPr>
              <w:rPr>
                <w:lang w:val="it-IT"/>
              </w:rPr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16EF6" w14:textId="77777777" w:rsidR="00024C69" w:rsidRDefault="00024C69">
            <w:pPr>
              <w:pStyle w:val="Title"/>
              <w:rPr>
                <w:lang w:val="it-IT"/>
              </w:rPr>
            </w:pPr>
          </w:p>
        </w:tc>
      </w:tr>
      <w:tr w:rsidR="00024C69" w14:paraId="58BF4BE8" w14:textId="77777777">
        <w:trPr>
          <w:trHeight w:val="861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B3C8" w14:textId="77777777" w:rsidR="00024C69" w:rsidRDefault="00231AEE">
            <w:r>
              <w:rPr>
                <w:noProof/>
              </w:rPr>
              <w:drawing>
                <wp:inline distT="0" distB="0" distL="0" distR="0" wp14:anchorId="46528224" wp14:editId="66577398">
                  <wp:extent cx="257559" cy="313520"/>
                  <wp:effectExtent l="0" t="0" r="0" b="0"/>
                  <wp:docPr id="33" name="Graphic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9" cy="31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BB9A" w14:textId="77777777" w:rsidR="00024C69" w:rsidRDefault="00231AEE">
            <w:pPr>
              <w:pStyle w:val="Heading5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South-west university “Neofit Rilski”</w:t>
            </w:r>
          </w:p>
          <w:p w14:paraId="644AC268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Bachelor’s degree in informatics</w:t>
            </w:r>
          </w:p>
          <w:p w14:paraId="23110A37" w14:textId="77777777" w:rsidR="00024C69" w:rsidRDefault="00231AEE">
            <w:pPr>
              <w:pStyle w:val="Heading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15/09/</w:t>
            </w:r>
            <w:proofErr w:type="gramStart"/>
            <w:r>
              <w:rPr>
                <w:sz w:val="16"/>
                <w:szCs w:val="16"/>
              </w:rPr>
              <w:t>2014  -</w:t>
            </w:r>
            <w:proofErr w:type="gramEnd"/>
            <w:r>
              <w:rPr>
                <w:sz w:val="16"/>
                <w:szCs w:val="16"/>
              </w:rPr>
              <w:t xml:space="preserve">   25/05/2018  ( 4 years )</w:t>
            </w: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1B22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D4C27" w14:textId="77777777" w:rsidR="00024C69" w:rsidRDefault="00024C69">
            <w:pPr>
              <w:pStyle w:val="Title"/>
            </w:pPr>
          </w:p>
        </w:tc>
      </w:tr>
      <w:tr w:rsidR="00024C69" w14:paraId="5AB56157" w14:textId="77777777">
        <w:trPr>
          <w:trHeight w:val="718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F805" w14:textId="77777777" w:rsidR="00024C69" w:rsidRDefault="00231AEE">
            <w:r>
              <w:rPr>
                <w:noProof/>
              </w:rPr>
              <w:drawing>
                <wp:inline distT="0" distB="0" distL="0" distR="0" wp14:anchorId="43FA8A3A" wp14:editId="7D959E25">
                  <wp:extent cx="248021" cy="313520"/>
                  <wp:effectExtent l="0" t="0" r="0" b="0"/>
                  <wp:docPr id="34" name="Graphic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21" cy="31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B181" w14:textId="77777777" w:rsidR="00024C69" w:rsidRDefault="00231AEE">
            <w:pPr>
              <w:pStyle w:val="Heading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SOFTUNI “Private software university”</w:t>
            </w:r>
          </w:p>
          <w:p w14:paraId="0E288BF7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Graduated C# and JavaScript engineer</w:t>
            </w:r>
          </w:p>
          <w:p w14:paraId="448E3E00" w14:textId="77777777" w:rsidR="00024C69" w:rsidRDefault="00231AEE">
            <w:pPr>
              <w:pStyle w:val="Heading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05/12/</w:t>
            </w:r>
            <w:proofErr w:type="gramStart"/>
            <w:r>
              <w:rPr>
                <w:sz w:val="16"/>
                <w:szCs w:val="16"/>
              </w:rPr>
              <w:t>2016  -</w:t>
            </w:r>
            <w:proofErr w:type="gramEnd"/>
            <w:r>
              <w:rPr>
                <w:sz w:val="16"/>
                <w:szCs w:val="16"/>
              </w:rPr>
              <w:t xml:space="preserve">  21/02/2018  ( 2 years )</w:t>
            </w:r>
          </w:p>
          <w:p w14:paraId="1FED537A" w14:textId="77777777" w:rsidR="00024C69" w:rsidRDefault="00024C69">
            <w:pPr>
              <w:pStyle w:val="Heading5"/>
              <w:rPr>
                <w:sz w:val="16"/>
                <w:szCs w:val="16"/>
                <w:lang w:val="it-IT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8421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D47B9" w14:textId="77777777" w:rsidR="00024C69" w:rsidRDefault="00024C69">
            <w:pPr>
              <w:pStyle w:val="Title"/>
            </w:pPr>
          </w:p>
        </w:tc>
      </w:tr>
      <w:tr w:rsidR="00024C69" w14:paraId="22292861" w14:textId="77777777">
        <w:trPr>
          <w:trHeight w:val="1445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3E56" w14:textId="77777777" w:rsidR="00024C69" w:rsidRDefault="00231AEE">
            <w:r>
              <w:rPr>
                <w:noProof/>
                <w:color w:val="FFD966"/>
              </w:rPr>
              <w:drawing>
                <wp:inline distT="0" distB="0" distL="0" distR="0" wp14:anchorId="6FE0F1CA" wp14:editId="23A8D86E">
                  <wp:extent cx="209690" cy="209690"/>
                  <wp:effectExtent l="0" t="0" r="0" b="0"/>
                  <wp:docPr id="35" name="Graphic 31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737C" w14:textId="77777777" w:rsidR="00024C69" w:rsidRDefault="00445595">
            <w:hyperlink r:id="rId18" w:history="1">
              <w:r w:rsidR="00231AEE">
                <w:rPr>
                  <w:color w:val="FFFFFF"/>
                  <w:sz w:val="16"/>
                  <w:szCs w:val="16"/>
                  <w:u w:val="single"/>
                </w:rPr>
                <w:t>https://github.com/NASOKILA/Diplomas-Certificates</w:t>
              </w:r>
            </w:hyperlink>
          </w:p>
          <w:p w14:paraId="72333AD4" w14:textId="77777777" w:rsidR="00024C69" w:rsidRDefault="00024C69">
            <w:pPr>
              <w:rPr>
                <w:sz w:val="16"/>
                <w:szCs w:val="16"/>
              </w:rPr>
            </w:pPr>
          </w:p>
          <w:p w14:paraId="3264CE9A" w14:textId="77777777" w:rsidR="00024C69" w:rsidRDefault="00024C69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6BFE3" w14:textId="77777777" w:rsidR="00024C69" w:rsidRDefault="00024C69">
            <w:pPr>
              <w:rPr>
                <w:lang w:val="it-IT"/>
              </w:rPr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C4E6A" w14:textId="77777777" w:rsidR="00024C69" w:rsidRDefault="00024C69">
            <w:pPr>
              <w:pStyle w:val="Title"/>
              <w:rPr>
                <w:lang w:val="it-IT"/>
              </w:rPr>
            </w:pPr>
          </w:p>
        </w:tc>
      </w:tr>
    </w:tbl>
    <w:p w14:paraId="1FFECC0F" w14:textId="77777777" w:rsidR="00024C69" w:rsidRDefault="00231AEE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F83CC27" wp14:editId="1E3BC5FE">
                <wp:simplePos x="0" y="0"/>
                <wp:positionH relativeFrom="column">
                  <wp:posOffset>-619121</wp:posOffset>
                </wp:positionH>
                <wp:positionV relativeFrom="paragraph">
                  <wp:posOffset>3332475</wp:posOffset>
                </wp:positionV>
                <wp:extent cx="114190" cy="211455"/>
                <wp:effectExtent l="0" t="0" r="19160" b="17145"/>
                <wp:wrapNone/>
                <wp:docPr id="36" name="Graphic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90" cy="211455"/>
                          <a:chOff x="0" y="0"/>
                          <a:chExt cx="114190" cy="211455"/>
                        </a:xfrm>
                      </wpg:grpSpPr>
                      <wps:wsp>
                        <wps:cNvPr id="37" name="Freeform 84"/>
                        <wps:cNvSpPr/>
                        <wps:spPr>
                          <a:xfrm>
                            <a:off x="0" y="0"/>
                            <a:ext cx="114190" cy="2114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4185"/>
                              <a:gd name="f7" fmla="val 211455"/>
                              <a:gd name="f8" fmla="val 99342"/>
                              <a:gd name="f9" fmla="val 16028"/>
                              <a:gd name="f10" fmla="val 7176"/>
                              <a:gd name="f11" fmla="val 195427"/>
                              <a:gd name="f12" fmla="val 204279"/>
                              <a:gd name="f13" fmla="val 108194"/>
                              <a:gd name="f14" fmla="val 115370"/>
                              <a:gd name="f15" fmla="val 6428"/>
                              <a:gd name="f16" fmla="val 35376"/>
                              <a:gd name="f17" fmla="val 108942"/>
                              <a:gd name="f18" fmla="val 171004"/>
                              <a:gd name="f19" fmla="val 6344"/>
                              <a:gd name="f20" fmla="val 104655"/>
                              <a:gd name="f21" fmla="val 108963"/>
                              <a:gd name="f22" fmla="val 10651"/>
                              <a:gd name="f23" fmla="val 15965"/>
                              <a:gd name="f24" fmla="val 28969"/>
                              <a:gd name="f25" fmla="val 6393"/>
                              <a:gd name="f26" fmla="val 10715"/>
                              <a:gd name="f27" fmla="val 10672"/>
                              <a:gd name="f28" fmla="val 6379"/>
                              <a:gd name="f29" fmla="val 15986"/>
                              <a:gd name="f30" fmla="val 16000"/>
                              <a:gd name="f31" fmla="val 16014"/>
                              <a:gd name="f32" fmla="val 205111"/>
                              <a:gd name="f33" fmla="val 6407"/>
                              <a:gd name="f34" fmla="val 200804"/>
                              <a:gd name="f35" fmla="val 195490"/>
                              <a:gd name="f36" fmla="val 177411"/>
                              <a:gd name="f37" fmla="val 108977"/>
                              <a:gd name="f38" fmla="val 200740"/>
                              <a:gd name="f39" fmla="val 104698"/>
                              <a:gd name="f40" fmla="val 205076"/>
                              <a:gd name="f41" fmla="val 99384"/>
                              <a:gd name="f42" fmla="val 99370"/>
                              <a:gd name="f43" fmla="val 99356"/>
                              <a:gd name="f44" fmla="+- 0 0 -90"/>
                              <a:gd name="f45" fmla="*/ f3 1 114185"/>
                              <a:gd name="f46" fmla="*/ f4 1 211455"/>
                              <a:gd name="f47" fmla="+- f7 0 f5"/>
                              <a:gd name="f48" fmla="+- f6 0 f5"/>
                              <a:gd name="f49" fmla="*/ f44 f0 1"/>
                              <a:gd name="f50" fmla="*/ f48 1 114185"/>
                              <a:gd name="f51" fmla="*/ f47 1 211455"/>
                              <a:gd name="f52" fmla="*/ 99342 f48 1"/>
                              <a:gd name="f53" fmla="*/ 0 f47 1"/>
                              <a:gd name="f54" fmla="*/ 16028 f48 1"/>
                              <a:gd name="f55" fmla="*/ 0 f48 1"/>
                              <a:gd name="f56" fmla="*/ 16028 f47 1"/>
                              <a:gd name="f57" fmla="*/ 195427 f47 1"/>
                              <a:gd name="f58" fmla="*/ 211455 f47 1"/>
                              <a:gd name="f59" fmla="*/ 115370 f48 1"/>
                              <a:gd name="f60" fmla="*/ 6428 f48 1"/>
                              <a:gd name="f61" fmla="*/ 35376 f47 1"/>
                              <a:gd name="f62" fmla="*/ 108942 f48 1"/>
                              <a:gd name="f63" fmla="*/ 171004 f47 1"/>
                              <a:gd name="f64" fmla="*/ 6344 f47 1"/>
                              <a:gd name="f65" fmla="*/ 108963 f48 1"/>
                              <a:gd name="f66" fmla="*/ 15965 f47 1"/>
                              <a:gd name="f67" fmla="*/ 28969 f47 1"/>
                              <a:gd name="f68" fmla="*/ 15986 f48 1"/>
                              <a:gd name="f69" fmla="*/ 205111 f47 1"/>
                              <a:gd name="f70" fmla="*/ 6407 f48 1"/>
                              <a:gd name="f71" fmla="*/ 195490 f47 1"/>
                              <a:gd name="f72" fmla="*/ 177411 f47 1"/>
                              <a:gd name="f73" fmla="*/ 99384 f48 1"/>
                              <a:gd name="f74" fmla="*/ f49 1 f2"/>
                              <a:gd name="f75" fmla="*/ f52 1 114185"/>
                              <a:gd name="f76" fmla="*/ f53 1 211455"/>
                              <a:gd name="f77" fmla="*/ f54 1 114185"/>
                              <a:gd name="f78" fmla="*/ f55 1 114185"/>
                              <a:gd name="f79" fmla="*/ f56 1 211455"/>
                              <a:gd name="f80" fmla="*/ f57 1 211455"/>
                              <a:gd name="f81" fmla="*/ f58 1 211455"/>
                              <a:gd name="f82" fmla="*/ f59 1 114185"/>
                              <a:gd name="f83" fmla="*/ f60 1 114185"/>
                              <a:gd name="f84" fmla="*/ f61 1 211455"/>
                              <a:gd name="f85" fmla="*/ f62 1 114185"/>
                              <a:gd name="f86" fmla="*/ f63 1 211455"/>
                              <a:gd name="f87" fmla="*/ f64 1 211455"/>
                              <a:gd name="f88" fmla="*/ f65 1 114185"/>
                              <a:gd name="f89" fmla="*/ f66 1 211455"/>
                              <a:gd name="f90" fmla="*/ f67 1 211455"/>
                              <a:gd name="f91" fmla="*/ f68 1 114185"/>
                              <a:gd name="f92" fmla="*/ f69 1 211455"/>
                              <a:gd name="f93" fmla="*/ f70 1 114185"/>
                              <a:gd name="f94" fmla="*/ f71 1 211455"/>
                              <a:gd name="f95" fmla="*/ f72 1 211455"/>
                              <a:gd name="f96" fmla="*/ f73 1 114185"/>
                              <a:gd name="f97" fmla="*/ f5 1 f50"/>
                              <a:gd name="f98" fmla="*/ f6 1 f50"/>
                              <a:gd name="f99" fmla="*/ f5 1 f51"/>
                              <a:gd name="f100" fmla="*/ f7 1 f51"/>
                              <a:gd name="f101" fmla="+- f74 0 f1"/>
                              <a:gd name="f102" fmla="*/ f75 1 f50"/>
                              <a:gd name="f103" fmla="*/ f76 1 f51"/>
                              <a:gd name="f104" fmla="*/ f77 1 f50"/>
                              <a:gd name="f105" fmla="*/ f78 1 f50"/>
                              <a:gd name="f106" fmla="*/ f79 1 f51"/>
                              <a:gd name="f107" fmla="*/ f80 1 f51"/>
                              <a:gd name="f108" fmla="*/ f81 1 f51"/>
                              <a:gd name="f109" fmla="*/ f82 1 f50"/>
                              <a:gd name="f110" fmla="*/ f83 1 f50"/>
                              <a:gd name="f111" fmla="*/ f84 1 f51"/>
                              <a:gd name="f112" fmla="*/ f85 1 f50"/>
                              <a:gd name="f113" fmla="*/ f86 1 f51"/>
                              <a:gd name="f114" fmla="*/ f87 1 f51"/>
                              <a:gd name="f115" fmla="*/ f88 1 f50"/>
                              <a:gd name="f116" fmla="*/ f89 1 f51"/>
                              <a:gd name="f117" fmla="*/ f90 1 f51"/>
                              <a:gd name="f118" fmla="*/ f91 1 f50"/>
                              <a:gd name="f119" fmla="*/ f92 1 f51"/>
                              <a:gd name="f120" fmla="*/ f93 1 f50"/>
                              <a:gd name="f121" fmla="*/ f94 1 f51"/>
                              <a:gd name="f122" fmla="*/ f95 1 f51"/>
                              <a:gd name="f123" fmla="*/ f96 1 f50"/>
                              <a:gd name="f124" fmla="*/ f97 f45 1"/>
                              <a:gd name="f125" fmla="*/ f98 f45 1"/>
                              <a:gd name="f126" fmla="*/ f100 f46 1"/>
                              <a:gd name="f127" fmla="*/ f99 f46 1"/>
                              <a:gd name="f128" fmla="*/ f102 f45 1"/>
                              <a:gd name="f129" fmla="*/ f103 f46 1"/>
                              <a:gd name="f130" fmla="*/ f104 f45 1"/>
                              <a:gd name="f131" fmla="*/ f105 f45 1"/>
                              <a:gd name="f132" fmla="*/ f106 f46 1"/>
                              <a:gd name="f133" fmla="*/ f107 f46 1"/>
                              <a:gd name="f134" fmla="*/ f108 f46 1"/>
                              <a:gd name="f135" fmla="*/ f109 f45 1"/>
                              <a:gd name="f136" fmla="*/ f110 f45 1"/>
                              <a:gd name="f137" fmla="*/ f111 f46 1"/>
                              <a:gd name="f138" fmla="*/ f112 f45 1"/>
                              <a:gd name="f139" fmla="*/ f113 f46 1"/>
                              <a:gd name="f140" fmla="*/ f114 f46 1"/>
                              <a:gd name="f141" fmla="*/ f115 f45 1"/>
                              <a:gd name="f142" fmla="*/ f116 f46 1"/>
                              <a:gd name="f143" fmla="*/ f117 f46 1"/>
                              <a:gd name="f144" fmla="*/ f118 f45 1"/>
                              <a:gd name="f145" fmla="*/ f119 f46 1"/>
                              <a:gd name="f146" fmla="*/ f120 f45 1"/>
                              <a:gd name="f147" fmla="*/ f121 f46 1"/>
                              <a:gd name="f148" fmla="*/ f122 f46 1"/>
                              <a:gd name="f149" fmla="*/ f123 f4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01">
                                <a:pos x="f128" y="f129"/>
                              </a:cxn>
                              <a:cxn ang="f101">
                                <a:pos x="f130" y="f129"/>
                              </a:cxn>
                              <a:cxn ang="f101">
                                <a:pos x="f131" y="f132"/>
                              </a:cxn>
                              <a:cxn ang="f101">
                                <a:pos x="f131" y="f133"/>
                              </a:cxn>
                              <a:cxn ang="f101">
                                <a:pos x="f130" y="f134"/>
                              </a:cxn>
                              <a:cxn ang="f101">
                                <a:pos x="f128" y="f134"/>
                              </a:cxn>
                              <a:cxn ang="f101">
                                <a:pos x="f135" y="f133"/>
                              </a:cxn>
                              <a:cxn ang="f101">
                                <a:pos x="f135" y="f132"/>
                              </a:cxn>
                              <a:cxn ang="f101">
                                <a:pos x="f128" y="f129"/>
                              </a:cxn>
                              <a:cxn ang="f101">
                                <a:pos x="f136" y="f137"/>
                              </a:cxn>
                              <a:cxn ang="f101">
                                <a:pos x="f138" y="f137"/>
                              </a:cxn>
                              <a:cxn ang="f101">
                                <a:pos x="f138" y="f139"/>
                              </a:cxn>
                              <a:cxn ang="f101">
                                <a:pos x="f136" y="f139"/>
                              </a:cxn>
                              <a:cxn ang="f101">
                                <a:pos x="f136" y="f137"/>
                              </a:cxn>
                              <a:cxn ang="f101">
                                <a:pos x="f130" y="f140"/>
                              </a:cxn>
                              <a:cxn ang="f101">
                                <a:pos x="f128" y="f140"/>
                              </a:cxn>
                              <a:cxn ang="f101">
                                <a:pos x="f141" y="f142"/>
                              </a:cxn>
                              <a:cxn ang="f101">
                                <a:pos x="f141" y="f143"/>
                              </a:cxn>
                              <a:cxn ang="f101">
                                <a:pos x="f136" y="f143"/>
                              </a:cxn>
                              <a:cxn ang="f101">
                                <a:pos x="f136" y="f132"/>
                              </a:cxn>
                              <a:cxn ang="f101">
                                <a:pos x="f144" y="f140"/>
                              </a:cxn>
                              <a:cxn ang="f101">
                                <a:pos x="f130" y="f140"/>
                              </a:cxn>
                              <a:cxn ang="f101">
                                <a:pos x="f128" y="f145"/>
                              </a:cxn>
                              <a:cxn ang="f101">
                                <a:pos x="f130" y="f145"/>
                              </a:cxn>
                              <a:cxn ang="f101">
                                <a:pos x="f146" y="f147"/>
                              </a:cxn>
                              <a:cxn ang="f101">
                                <a:pos x="f146" y="f148"/>
                              </a:cxn>
                              <a:cxn ang="f101">
                                <a:pos x="f138" y="f148"/>
                              </a:cxn>
                              <a:cxn ang="f101">
                                <a:pos x="f138" y="f133"/>
                              </a:cxn>
                              <a:cxn ang="f101">
                                <a:pos x="f149" y="f145"/>
                              </a:cxn>
                              <a:cxn ang="f101">
                                <a:pos x="f128" y="f145"/>
                              </a:cxn>
                            </a:cxnLst>
                            <a:rect l="f124" t="f127" r="f125" b="f126"/>
                            <a:pathLst>
                              <a:path w="114185" h="211455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7"/>
                                  <a:pt x="f9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13" y="f7"/>
                                  <a:pt x="f14" y="f12"/>
                                  <a:pt x="f14" y="f11"/>
                                </a:cubicBezTo>
                                <a:lnTo>
                                  <a:pt x="f14" y="f9"/>
                                </a:lnTo>
                                <a:cubicBezTo>
                                  <a:pt x="f14" y="f10"/>
                                  <a:pt x="f13" y="f5"/>
                                  <a:pt x="f8" y="f5"/>
                                </a:cubicBezTo>
                                <a:close/>
                                <a:moveTo>
                                  <a:pt x="f15" y="f16"/>
                                </a:moveTo>
                                <a:lnTo>
                                  <a:pt x="f17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5" y="f18"/>
                                </a:lnTo>
                                <a:lnTo>
                                  <a:pt x="f15" y="f16"/>
                                </a:lnTo>
                                <a:close/>
                                <a:moveTo>
                                  <a:pt x="f9" y="f19"/>
                                </a:moveTo>
                                <a:lnTo>
                                  <a:pt x="f8" y="f19"/>
                                </a:lnTo>
                                <a:cubicBezTo>
                                  <a:pt x="f20" y="f19"/>
                                  <a:pt x="f21" y="f22"/>
                                  <a:pt x="f21" y="f23"/>
                                </a:cubicBezTo>
                                <a:lnTo>
                                  <a:pt x="f21" y="f24"/>
                                </a:lnTo>
                                <a:lnTo>
                                  <a:pt x="f15" y="f24"/>
                                </a:lnTo>
                                <a:lnTo>
                                  <a:pt x="f15" y="f9"/>
                                </a:lnTo>
                                <a:cubicBezTo>
                                  <a:pt x="f25" y="f26"/>
                                  <a:pt x="f27" y="f28"/>
                                  <a:pt x="f29" y="f19"/>
                                </a:cubicBezTo>
                                <a:cubicBezTo>
                                  <a:pt x="f30" y="f19"/>
                                  <a:pt x="f31" y="f19"/>
                                  <a:pt x="f9" y="f19"/>
                                </a:cubicBezTo>
                                <a:close/>
                                <a:moveTo>
                                  <a:pt x="f8" y="f32"/>
                                </a:moveTo>
                                <a:lnTo>
                                  <a:pt x="f9" y="f32"/>
                                </a:lnTo>
                                <a:cubicBezTo>
                                  <a:pt x="f26" y="f32"/>
                                  <a:pt x="f33" y="f34"/>
                                  <a:pt x="f33" y="f35"/>
                                </a:cubicBezTo>
                                <a:lnTo>
                                  <a:pt x="f33" y="f36"/>
                                </a:lnTo>
                                <a:lnTo>
                                  <a:pt x="f17" y="f36"/>
                                </a:lnTo>
                                <a:lnTo>
                                  <a:pt x="f17" y="f11"/>
                                </a:lnTo>
                                <a:cubicBezTo>
                                  <a:pt x="f37" y="f38"/>
                                  <a:pt x="f39" y="f40"/>
                                  <a:pt x="f41" y="f32"/>
                                </a:cubicBezTo>
                                <a:cubicBezTo>
                                  <a:pt x="f42" y="f32"/>
                                  <a:pt x="f43" y="f32"/>
                                  <a:pt x="f8" y="f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8" name="Freeform 85"/>
                        <wps:cNvSpPr/>
                        <wps:spPr>
                          <a:xfrm>
                            <a:off x="48627" y="182826"/>
                            <a:ext cx="16916" cy="1691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6916"/>
                              <a:gd name="f7" fmla="val 18101"/>
                              <a:gd name="f8" fmla="val 9050"/>
                              <a:gd name="f9" fmla="val 14049"/>
                              <a:gd name="f10" fmla="val 4052"/>
                              <a:gd name="f11" fmla="+- 0 0 -90"/>
                              <a:gd name="f12" fmla="*/ f3 1 16916"/>
                              <a:gd name="f13" fmla="*/ f4 1 16916"/>
                              <a:gd name="f14" fmla="+- f6 0 f5"/>
                              <a:gd name="f15" fmla="*/ f11 f0 1"/>
                              <a:gd name="f16" fmla="*/ f14 1 16916"/>
                              <a:gd name="f17" fmla="*/ 18101 f14 1"/>
                              <a:gd name="f18" fmla="*/ 9050 f14 1"/>
                              <a:gd name="f19" fmla="*/ 0 f14 1"/>
                              <a:gd name="f20" fmla="*/ f15 1 f2"/>
                              <a:gd name="f21" fmla="*/ f17 1 16916"/>
                              <a:gd name="f22" fmla="*/ f18 1 16916"/>
                              <a:gd name="f23" fmla="*/ f19 1 16916"/>
                              <a:gd name="f24" fmla="*/ f5 1 f16"/>
                              <a:gd name="f25" fmla="*/ f6 1 f16"/>
                              <a:gd name="f26" fmla="+- f20 0 f1"/>
                              <a:gd name="f27" fmla="*/ f21 1 f16"/>
                              <a:gd name="f28" fmla="*/ f22 1 f16"/>
                              <a:gd name="f29" fmla="*/ f23 1 f16"/>
                              <a:gd name="f30" fmla="*/ f24 f12 1"/>
                              <a:gd name="f31" fmla="*/ f25 f12 1"/>
                              <a:gd name="f32" fmla="*/ f25 f13 1"/>
                              <a:gd name="f33" fmla="*/ f24 f13 1"/>
                              <a:gd name="f34" fmla="*/ f27 f12 1"/>
                              <a:gd name="f35" fmla="*/ f28 f13 1"/>
                              <a:gd name="f36" fmla="*/ f28 f12 1"/>
                              <a:gd name="f37" fmla="*/ f27 f13 1"/>
                              <a:gd name="f38" fmla="*/ f29 f12 1"/>
                              <a:gd name="f39" fmla="*/ f29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5"/>
                              </a:cxn>
                              <a:cxn ang="f26">
                                <a:pos x="f36" y="f37"/>
                              </a:cxn>
                              <a:cxn ang="f26">
                                <a:pos x="f38" y="f35"/>
                              </a:cxn>
                              <a:cxn ang="f26">
                                <a:pos x="f36" y="f39"/>
                              </a:cxn>
                              <a:cxn ang="f26">
                                <a:pos x="f34" y="f35"/>
                              </a:cxn>
                            </a:cxnLst>
                            <a:rect l="f30" t="f33" r="f31" b="f32"/>
                            <a:pathLst>
                              <a:path w="16916" h="16916">
                                <a:moveTo>
                                  <a:pt x="f7" y="f8"/>
                                </a:moveTo>
                                <a:cubicBezTo>
                                  <a:pt x="f7" y="f9"/>
                                  <a:pt x="f9" y="f7"/>
                                  <a:pt x="f8" y="f7"/>
                                </a:cubicBezTo>
                                <a:cubicBezTo>
                                  <a:pt x="f10" y="f7"/>
                                  <a:pt x="f5" y="f9"/>
                                  <a:pt x="f5" y="f8"/>
                                </a:cubicBezTo>
                                <a:cubicBezTo>
                                  <a:pt x="f5" y="f10"/>
                                  <a:pt x="f10" y="f5"/>
                                  <a:pt x="f8" y="f5"/>
                                </a:cubicBezTo>
                                <a:cubicBezTo>
                                  <a:pt x="f9" y="f5"/>
                                  <a:pt x="f7" y="f10"/>
                                  <a:pt x="f7" y="f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9" name="Freeform 86"/>
                        <wps:cNvSpPr/>
                        <wps:spPr>
                          <a:xfrm>
                            <a:off x="41257" y="14978"/>
                            <a:ext cx="31720" cy="634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1718"/>
                              <a:gd name="f7" fmla="val 6343"/>
                              <a:gd name="f8" fmla="val 3734"/>
                              <a:gd name="f9" fmla="val 6386"/>
                              <a:gd name="f10" fmla="val 29109"/>
                              <a:gd name="f11" fmla="val 30861"/>
                              <a:gd name="f12" fmla="val 6673"/>
                              <a:gd name="f13" fmla="val 32513"/>
                              <a:gd name="f14" fmla="val 5486"/>
                              <a:gd name="f15" fmla="val 32800"/>
                              <a:gd name="f16" fmla="val 33087"/>
                              <a:gd name="f17" fmla="val 1983"/>
                              <a:gd name="f18" fmla="val 31900"/>
                              <a:gd name="f19" fmla="val 330"/>
                              <a:gd name="f20" fmla="val 30148"/>
                              <a:gd name="f21" fmla="val 43"/>
                              <a:gd name="f22" fmla="val 29804"/>
                              <a:gd name="f23" fmla="+- 0 0 14"/>
                              <a:gd name="f24" fmla="val 29453"/>
                              <a:gd name="f25" fmla="+- 0 0 244"/>
                              <a:gd name="f26" fmla="val 943"/>
                              <a:gd name="f27" fmla="val 2695"/>
                              <a:gd name="f28" fmla="val 4447"/>
                              <a:gd name="f29" fmla="val 6099"/>
                              <a:gd name="f30" fmla="val 3039"/>
                              <a:gd name="f31" fmla="val 6443"/>
                              <a:gd name="f32" fmla="val 3390"/>
                              <a:gd name="f33" fmla="+- 0 0 -90"/>
                              <a:gd name="f34" fmla="*/ f3 1 31718"/>
                              <a:gd name="f35" fmla="*/ f4 1 6343"/>
                              <a:gd name="f36" fmla="+- f7 0 f5"/>
                              <a:gd name="f37" fmla="+- f6 0 f5"/>
                              <a:gd name="f38" fmla="*/ f33 f0 1"/>
                              <a:gd name="f39" fmla="*/ f37 1 31718"/>
                              <a:gd name="f40" fmla="*/ f36 1 6343"/>
                              <a:gd name="f41" fmla="*/ 3734 f37 1"/>
                              <a:gd name="f42" fmla="*/ 6386 f36 1"/>
                              <a:gd name="f43" fmla="*/ 29109 f37 1"/>
                              <a:gd name="f44" fmla="*/ 32800 f37 1"/>
                              <a:gd name="f45" fmla="*/ 3734 f36 1"/>
                              <a:gd name="f46" fmla="*/ 30148 f37 1"/>
                              <a:gd name="f47" fmla="*/ 43 f36 1"/>
                              <a:gd name="f48" fmla="*/ 43 f37 1"/>
                              <a:gd name="f49" fmla="*/ 2695 f36 1"/>
                              <a:gd name="f50" fmla="*/ 2695 f37 1"/>
                              <a:gd name="f51" fmla="*/ f38 1 f2"/>
                              <a:gd name="f52" fmla="*/ f41 1 31718"/>
                              <a:gd name="f53" fmla="*/ f42 1 6343"/>
                              <a:gd name="f54" fmla="*/ f43 1 31718"/>
                              <a:gd name="f55" fmla="*/ f44 1 31718"/>
                              <a:gd name="f56" fmla="*/ f45 1 6343"/>
                              <a:gd name="f57" fmla="*/ f46 1 31718"/>
                              <a:gd name="f58" fmla="*/ f47 1 6343"/>
                              <a:gd name="f59" fmla="*/ f48 1 31718"/>
                              <a:gd name="f60" fmla="*/ f49 1 6343"/>
                              <a:gd name="f61" fmla="*/ f50 1 31718"/>
                              <a:gd name="f62" fmla="*/ f5 1 f39"/>
                              <a:gd name="f63" fmla="*/ f6 1 f39"/>
                              <a:gd name="f64" fmla="*/ f5 1 f40"/>
                              <a:gd name="f65" fmla="*/ f7 1 f40"/>
                              <a:gd name="f66" fmla="+- f51 0 f1"/>
                              <a:gd name="f67" fmla="*/ f52 1 f39"/>
                              <a:gd name="f68" fmla="*/ f53 1 f40"/>
                              <a:gd name="f69" fmla="*/ f54 1 f39"/>
                              <a:gd name="f70" fmla="*/ f55 1 f39"/>
                              <a:gd name="f71" fmla="*/ f56 1 f40"/>
                              <a:gd name="f72" fmla="*/ f57 1 f39"/>
                              <a:gd name="f73" fmla="*/ f58 1 f40"/>
                              <a:gd name="f74" fmla="*/ f59 1 f39"/>
                              <a:gd name="f75" fmla="*/ f60 1 f40"/>
                              <a:gd name="f76" fmla="*/ f61 1 f39"/>
                              <a:gd name="f77" fmla="*/ f62 f34 1"/>
                              <a:gd name="f78" fmla="*/ f63 f34 1"/>
                              <a:gd name="f79" fmla="*/ f65 f35 1"/>
                              <a:gd name="f80" fmla="*/ f64 f35 1"/>
                              <a:gd name="f81" fmla="*/ f67 f34 1"/>
                              <a:gd name="f82" fmla="*/ f68 f35 1"/>
                              <a:gd name="f83" fmla="*/ f69 f34 1"/>
                              <a:gd name="f84" fmla="*/ f70 f34 1"/>
                              <a:gd name="f85" fmla="*/ f71 f35 1"/>
                              <a:gd name="f86" fmla="*/ f72 f34 1"/>
                              <a:gd name="f87" fmla="*/ f73 f35 1"/>
                              <a:gd name="f88" fmla="*/ f74 f34 1"/>
                              <a:gd name="f89" fmla="*/ f75 f35 1"/>
                              <a:gd name="f90" fmla="*/ f76 f3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66">
                                <a:pos x="f81" y="f82"/>
                              </a:cxn>
                              <a:cxn ang="f66">
                                <a:pos x="f83" y="f82"/>
                              </a:cxn>
                              <a:cxn ang="f66">
                                <a:pos x="f84" y="f85"/>
                              </a:cxn>
                              <a:cxn ang="f66">
                                <a:pos x="f86" y="f87"/>
                              </a:cxn>
                              <a:cxn ang="f66">
                                <a:pos x="f83" y="f87"/>
                              </a:cxn>
                              <a:cxn ang="f66">
                                <a:pos x="f81" y="f87"/>
                              </a:cxn>
                              <a:cxn ang="f66">
                                <a:pos x="f88" y="f89"/>
                              </a:cxn>
                              <a:cxn ang="f66">
                                <a:pos x="f90" y="f82"/>
                              </a:cxn>
                              <a:cxn ang="f66">
                                <a:pos x="f81" y="f82"/>
                              </a:cxn>
                            </a:cxnLst>
                            <a:rect l="f77" t="f80" r="f78" b="f79"/>
                            <a:pathLst>
                              <a:path w="31718" h="6343">
                                <a:moveTo>
                                  <a:pt x="f8" y="f9"/>
                                </a:moveTo>
                                <a:lnTo>
                                  <a:pt x="f10" y="f9"/>
                                </a:lnTo>
                                <a:cubicBezTo>
                                  <a:pt x="f11" y="f12"/>
                                  <a:pt x="f13" y="f14"/>
                                  <a:pt x="f15" y="f8"/>
                                </a:cubicBezTo>
                                <a:cubicBezTo>
                                  <a:pt x="f16" y="f17"/>
                                  <a:pt x="f18" y="f19"/>
                                  <a:pt x="f20" y="f21"/>
                                </a:cubicBezTo>
                                <a:cubicBezTo>
                                  <a:pt x="f22" y="f23"/>
                                  <a:pt x="f24" y="f23"/>
                                  <a:pt x="f10" y="f21"/>
                                </a:cubicBezTo>
                                <a:lnTo>
                                  <a:pt x="f8" y="f21"/>
                                </a:lnTo>
                                <a:cubicBezTo>
                                  <a:pt x="f17" y="f25"/>
                                  <a:pt x="f19" y="f26"/>
                                  <a:pt x="f21" y="f27"/>
                                </a:cubicBezTo>
                                <a:cubicBezTo>
                                  <a:pt x="f25" y="f28"/>
                                  <a:pt x="f26" y="f29"/>
                                  <a:pt x="f27" y="f9"/>
                                </a:cubicBezTo>
                                <a:cubicBezTo>
                                  <a:pt x="f30" y="f31"/>
                                  <a:pt x="f32" y="f31"/>
                                  <a:pt x="f8" y="f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F49C5" id="Graphic 38" o:spid="_x0000_s1026" style="position:absolute;margin-left:-48.75pt;margin-top:262.4pt;width:9pt;height:16.65pt;z-index:251737088" coordsize="11419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">
                <v:shape id="Freeform 84" o:spid="_x0000_s1027" style="position:absolute;width:114190;height:211455;visibility:visible;mso-wrap-style:square;v-text-anchor:top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stroked="f">
                  <v:path arrowok="t" o:connecttype="custom" o:connectlocs="57095,0;114190,105728;57095,211455;0,105728;99346,0;16029,0;0,16028;0,195427;16029,211455;99346,211455;115375,195427;115375,16028;99346,0;6428,35376;108947,35376;108947,171004;6428,171004;6428,35376;16029,6344;99346,6344;108968,15965;108968,28969;6428,28969;6428,16028;15987,6344;16029,6344;99346,205111;16029,205111;6407,195490;6407,177411;108947,177411;108947,195427;99388,205111;99346,205111" o:connectangles="270,0,90,180,0,0,0,0,0,0,0,0,0,0,0,0,0,0,0,0,0,0,0,0,0,0,0,0,0,0,0,0,0,0" textboxrect="0,0,114185,211455"/>
                </v:shape>
                <v:shape id="Freeform 85" o:spid="_x0000_s1028" style="position:absolute;left:48627;top:182826;width:16916;height:16916;visibility:visible;mso-wrap-style:square;v-text-anchor:top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" path="m18101,9050v,4999,-4052,9051,-9051,9051c4052,18101,,14049,,9050,,4052,4052,,9050,v4999,,9051,4052,9051,9050xe" stroked="f">
                  <v:path arrowok="t" o:connecttype="custom" o:connectlocs="8458,0;16916,8458;8458,16916;0,8458;18101,9050;9050,18101;0,9050;9050,0;18101,9050" o:connectangles="270,0,90,180,0,0,0,0,0" textboxrect="0,0,16916,16916"/>
                </v:shape>
                <v:shape id="Freeform 86" o:spid="_x0000_s1029" style="position:absolute;left:41257;top:14978;width:31720;height:6345;visibility:visible;mso-wrap-style:square;v-text-anchor:top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stroked="f">
                  <v:path arrowok="t" o:connecttype="custom" o:connectlocs="15860,0;31720,3173;15860,6345;0,3173;3734,6388;29111,6388;32802,3735;30150,43;29111,43;3734,43;43,2696;2695,6388;3734,6388" o:connectangles="270,0,90,180,0,0,0,0,0,0,0,0,0" textboxrect="0,0,31718,6343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627623C" wp14:editId="5FF08424">
            <wp:simplePos x="0" y="0"/>
            <wp:positionH relativeFrom="column">
              <wp:posOffset>-648337</wp:posOffset>
            </wp:positionH>
            <wp:positionV relativeFrom="paragraph">
              <wp:posOffset>3686037</wp:posOffset>
            </wp:positionV>
            <wp:extent cx="168277" cy="168277"/>
            <wp:effectExtent l="0" t="0" r="3173" b="3173"/>
            <wp:wrapNone/>
            <wp:docPr id="40" name="Graphic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7" cy="168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90A4C18" wp14:editId="0B160798">
            <wp:simplePos x="0" y="0"/>
            <wp:positionH relativeFrom="column">
              <wp:posOffset>-650879</wp:posOffset>
            </wp:positionH>
            <wp:positionV relativeFrom="paragraph">
              <wp:posOffset>2969404</wp:posOffset>
            </wp:positionV>
            <wp:extent cx="182880" cy="182880"/>
            <wp:effectExtent l="0" t="0" r="7620" b="7620"/>
            <wp:wrapNone/>
            <wp:docPr id="41" name="Graphic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672E01A5" wp14:editId="6B021651">
            <wp:simplePos x="0" y="0"/>
            <wp:positionH relativeFrom="column">
              <wp:posOffset>-742319</wp:posOffset>
            </wp:positionH>
            <wp:positionV relativeFrom="paragraph">
              <wp:posOffset>6620713</wp:posOffset>
            </wp:positionV>
            <wp:extent cx="313520" cy="313520"/>
            <wp:effectExtent l="0" t="0" r="0" b="0"/>
            <wp:wrapNone/>
            <wp:docPr id="42" name="Graphic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0" cy="31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4A1F1989" wp14:editId="26237D34">
            <wp:simplePos x="0" y="0"/>
            <wp:positionH relativeFrom="column">
              <wp:posOffset>-742319</wp:posOffset>
            </wp:positionH>
            <wp:positionV relativeFrom="paragraph">
              <wp:posOffset>5946425</wp:posOffset>
            </wp:positionV>
            <wp:extent cx="313520" cy="313520"/>
            <wp:effectExtent l="0" t="0" r="0" b="0"/>
            <wp:wrapNone/>
            <wp:docPr id="43" name="Graphic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0" cy="31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8704F7" wp14:editId="68D63FBC">
                <wp:simplePos x="0" y="0"/>
                <wp:positionH relativeFrom="column">
                  <wp:posOffset>-914401</wp:posOffset>
                </wp:positionH>
                <wp:positionV relativeFrom="paragraph">
                  <wp:posOffset>14103989</wp:posOffset>
                </wp:positionV>
                <wp:extent cx="2668274" cy="3912204"/>
                <wp:effectExtent l="0" t="0" r="0" b="12096"/>
                <wp:wrapNone/>
                <wp:docPr id="44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4" cy="3912204"/>
                          <a:chOff x="0" y="0"/>
                          <a:chExt cx="2668274" cy="3912204"/>
                        </a:xfrm>
                      </wpg:grpSpPr>
                      <wpg:grpSp>
                        <wpg:cNvPr id="45" name="Group 26"/>
                        <wpg:cNvGrpSpPr/>
                        <wpg:grpSpPr>
                          <a:xfrm>
                            <a:off x="0" y="1001460"/>
                            <a:ext cx="2665184" cy="2910744"/>
                            <a:chOff x="0" y="0"/>
                            <a:chExt cx="2665184" cy="2910744"/>
                          </a:xfrm>
                        </wpg:grpSpPr>
                        <wps:wsp>
                          <wps:cNvPr id="46" name="Rectangle 27"/>
                          <wps:cNvSpPr/>
                          <wps:spPr>
                            <a:xfrm>
                              <a:off x="1" y="0"/>
                              <a:ext cx="2665183" cy="1904942"/>
                            </a:xfrm>
                            <a:prstGeom prst="rect">
                              <a:avLst/>
                            </a:pr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47" name="Triangle 28"/>
                          <wps:cNvSpPr/>
                          <wps:spPr>
                            <a:xfrm rot="10799991">
                              <a:off x="0" y="1904932"/>
                              <a:ext cx="2665183" cy="1005812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50000"/>
                                <a:gd name="f8" fmla="+- 0 0 -360"/>
                                <a:gd name="f9" fmla="+- 0 0 -270"/>
                                <a:gd name="f10" fmla="+- 0 0 -180"/>
                                <a:gd name="f11" fmla="+- 0 0 -90"/>
                                <a:gd name="f12" fmla="abs f3"/>
                                <a:gd name="f13" fmla="abs f4"/>
                                <a:gd name="f14" fmla="abs f5"/>
                                <a:gd name="f15" fmla="*/ f8 f0 1"/>
                                <a:gd name="f16" fmla="*/ f9 f0 1"/>
                                <a:gd name="f17" fmla="*/ f10 f0 1"/>
                                <a:gd name="f18" fmla="*/ f11 f0 1"/>
                                <a:gd name="f19" fmla="?: f12 f3 1"/>
                                <a:gd name="f20" fmla="?: f13 f4 1"/>
                                <a:gd name="f21" fmla="?: f14 f5 1"/>
                                <a:gd name="f22" fmla="*/ f15 1 f2"/>
                                <a:gd name="f23" fmla="*/ f16 1 f2"/>
                                <a:gd name="f24" fmla="*/ f17 1 f2"/>
                                <a:gd name="f25" fmla="*/ f18 1 f2"/>
                                <a:gd name="f26" fmla="*/ f19 1 21600"/>
                                <a:gd name="f27" fmla="*/ f20 1 21600"/>
                                <a:gd name="f28" fmla="*/ 21600 f19 1"/>
                                <a:gd name="f29" fmla="*/ 21600 f20 1"/>
                                <a:gd name="f30" fmla="+- f22 0 f1"/>
                                <a:gd name="f31" fmla="+- f23 0 f1"/>
                                <a:gd name="f32" fmla="+- f24 0 f1"/>
                                <a:gd name="f33" fmla="+- f25 0 f1"/>
                                <a:gd name="f34" fmla="min f27 f26"/>
                                <a:gd name="f35" fmla="*/ f28 1 f21"/>
                                <a:gd name="f36" fmla="*/ f29 1 f21"/>
                                <a:gd name="f37" fmla="val f35"/>
                                <a:gd name="f38" fmla="val f36"/>
                                <a:gd name="f39" fmla="*/ f6 f34 1"/>
                                <a:gd name="f40" fmla="+- f38 0 f6"/>
                                <a:gd name="f41" fmla="+- f37 0 f6"/>
                                <a:gd name="f42" fmla="*/ f38 f34 1"/>
                                <a:gd name="f43" fmla="*/ f37 f34 1"/>
                                <a:gd name="f44" fmla="*/ f40 1 2"/>
                                <a:gd name="f45" fmla="*/ f41 1 2"/>
                                <a:gd name="f46" fmla="*/ f41 f7 1"/>
                                <a:gd name="f47" fmla="+- f6 f44 0"/>
                                <a:gd name="f48" fmla="*/ f46 1 200000"/>
                                <a:gd name="f49" fmla="*/ f46 1 100000"/>
                                <a:gd name="f50" fmla="+- f48 f45 0"/>
                                <a:gd name="f51" fmla="*/ f48 f34 1"/>
                                <a:gd name="f52" fmla="*/ f47 f34 1"/>
                                <a:gd name="f53" fmla="*/ f49 f34 1"/>
                                <a:gd name="f54" fmla="*/ f50 f34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0">
                                  <a:pos x="f53" y="f39"/>
                                </a:cxn>
                                <a:cxn ang="f31">
                                  <a:pos x="f51" y="f52"/>
                                </a:cxn>
                                <a:cxn ang="f32">
                                  <a:pos x="f39" y="f42"/>
                                </a:cxn>
                                <a:cxn ang="f32">
                                  <a:pos x="f53" y="f42"/>
                                </a:cxn>
                                <a:cxn ang="f32">
                                  <a:pos x="f43" y="f42"/>
                                </a:cxn>
                                <a:cxn ang="f33">
                                  <a:pos x="f54" y="f52"/>
                                </a:cxn>
                              </a:cxnLst>
                              <a:rect l="f51" t="f52" r="f54" b="f42"/>
                              <a:pathLst>
                                <a:path>
                                  <a:moveTo>
                                    <a:pt x="f39" y="f42"/>
                                  </a:moveTo>
                                  <a:lnTo>
                                    <a:pt x="f53" y="f39"/>
                                  </a:lnTo>
                                  <a:lnTo>
                                    <a:pt x="f43" y="f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48" name="Right Triangle 29"/>
                        <wps:cNvSpPr/>
                        <wps:spPr>
                          <a:xfrm>
                            <a:off x="1" y="0"/>
                            <a:ext cx="1333231" cy="100581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9" name="Right Triangle 30"/>
                        <wps:cNvSpPr/>
                        <wps:spPr>
                          <a:xfrm flipH="1">
                            <a:off x="1335043" y="0"/>
                            <a:ext cx="1333231" cy="100581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96CBE" id="Group 25" o:spid="_x0000_s1026" style="position:absolute;margin-left:-1in;margin-top:1110.55pt;width:210.1pt;height:308.05pt;z-index:251669504" coordsize="26682,39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">
                <v:group id="Group 26" o:spid="_x0000_s1027" style="position:absolute;top:10014;width:26651;height:29108" coordsize="26651,2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7" o:spid="_x0000_s1028" style="position:absolute;width:26651;height:1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" fillcolor="#f1c9f0" stroked="f">
                    <v:textbox inset="0,0,0,0"/>
                  </v:rect>
                  <v:shape id="Triangle 28" o:spid="_x0000_s1029" style="position:absolute;top:19049;width:26651;height:10058;rotation:11796470fd;visibility:visible;mso-wrap-style:square;v-text-anchor:top" coordsize="2665183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" path="m,1005812l1332591,,2665183,1005812,,1005812xe" fillcolor="#f1c9f0" stroked="f">
                    <v:path arrowok="t" o:connecttype="custom" o:connectlocs="1332592,0;2665183,502906;1332592,1005812;0,502906;1332591,0;666296,502906;0,1005812;1332591,1005812;2665183,1005812;1998887,502906" o:connectangles="270,0,90,180,270,180,90,90,90,0" textboxrect="666296,502906,1998887,1005812"/>
                  </v:shape>
                </v:group>
                <v:shape id="Right Triangle 29" o:spid="_x0000_s1030" style="position:absolute;width:13332;height:10058;visibility:visible;mso-wrap-style:square;v-text-anchor:top" coordsize="1333231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" path="m,1005812l,,1333231,1005812,,1005812xe" fillcolor="#f1c9f0" stroked="f">
                  <v:path arrowok="t" o:connecttype="custom" o:connectlocs="666616,0;1333231,502906;666616,1005812;0,502906;0,0;0,1005812;1333231,1005812;666616,502906" o:connectangles="270,0,90,180,270,90,90,0" textboxrect="111103,586724,777718,921994"/>
                </v:shape>
                <v:shape id="Right Triangle 30" o:spid="_x0000_s1031" style="position:absolute;left:13350;width:13332;height:10058;flip:x;visibility:visible;mso-wrap-style:square;v-text-anchor:top" coordsize="1333231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" path="m,1005812l,,1333231,1005812,,1005812xe" fillcolor="#f1c9f0" stroked="f">
                  <v:path arrowok="t" o:connecttype="custom" o:connectlocs="666616,0;1333231,502906;666616,1005812;0,502906;0,0;0,1005812;1333231,1005812;666616,502906" o:connectangles="270,0,90,180,270,90,90,0" textboxrect="111103,586724,777718,921994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57FE7D" wp14:editId="10CAF088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11074947</wp:posOffset>
                </wp:positionV>
                <wp:extent cx="2668812" cy="3912315"/>
                <wp:effectExtent l="0" t="0" r="0" b="11985"/>
                <wp:wrapNone/>
                <wp:docPr id="5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2" cy="3912315"/>
                          <a:chOff x="0" y="0"/>
                          <a:chExt cx="2668812" cy="3912315"/>
                        </a:xfrm>
                      </wpg:grpSpPr>
                      <wpg:grpSp>
                        <wpg:cNvPr id="51" name="Group 14"/>
                        <wpg:cNvGrpSpPr/>
                        <wpg:grpSpPr>
                          <a:xfrm>
                            <a:off x="0" y="1001478"/>
                            <a:ext cx="2665732" cy="2910837"/>
                            <a:chOff x="0" y="0"/>
                            <a:chExt cx="2665732" cy="2910837"/>
                          </a:xfrm>
                        </wpg:grpSpPr>
                        <wps:wsp>
                          <wps:cNvPr id="52" name="Rectangle 15"/>
                          <wps:cNvSpPr/>
                          <wps:spPr>
                            <a:xfrm>
                              <a:off x="0" y="0"/>
                              <a:ext cx="2665732" cy="1904987"/>
                            </a:xfrm>
                            <a:prstGeom prst="rect">
                              <a:avLst/>
                            </a:pr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53" name="Triangle 16"/>
                          <wps:cNvSpPr/>
                          <wps:spPr>
                            <a:xfrm rot="10799991">
                              <a:off x="0" y="1905007"/>
                              <a:ext cx="2665732" cy="1005830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50000"/>
                                <a:gd name="f8" fmla="+- 0 0 -360"/>
                                <a:gd name="f9" fmla="+- 0 0 -270"/>
                                <a:gd name="f10" fmla="+- 0 0 -180"/>
                                <a:gd name="f11" fmla="+- 0 0 -90"/>
                                <a:gd name="f12" fmla="abs f3"/>
                                <a:gd name="f13" fmla="abs f4"/>
                                <a:gd name="f14" fmla="abs f5"/>
                                <a:gd name="f15" fmla="*/ f8 f0 1"/>
                                <a:gd name="f16" fmla="*/ f9 f0 1"/>
                                <a:gd name="f17" fmla="*/ f10 f0 1"/>
                                <a:gd name="f18" fmla="*/ f11 f0 1"/>
                                <a:gd name="f19" fmla="?: f12 f3 1"/>
                                <a:gd name="f20" fmla="?: f13 f4 1"/>
                                <a:gd name="f21" fmla="?: f14 f5 1"/>
                                <a:gd name="f22" fmla="*/ f15 1 f2"/>
                                <a:gd name="f23" fmla="*/ f16 1 f2"/>
                                <a:gd name="f24" fmla="*/ f17 1 f2"/>
                                <a:gd name="f25" fmla="*/ f18 1 f2"/>
                                <a:gd name="f26" fmla="*/ f19 1 21600"/>
                                <a:gd name="f27" fmla="*/ f20 1 21600"/>
                                <a:gd name="f28" fmla="*/ 21600 f19 1"/>
                                <a:gd name="f29" fmla="*/ 21600 f20 1"/>
                                <a:gd name="f30" fmla="+- f22 0 f1"/>
                                <a:gd name="f31" fmla="+- f23 0 f1"/>
                                <a:gd name="f32" fmla="+- f24 0 f1"/>
                                <a:gd name="f33" fmla="+- f25 0 f1"/>
                                <a:gd name="f34" fmla="min f27 f26"/>
                                <a:gd name="f35" fmla="*/ f28 1 f21"/>
                                <a:gd name="f36" fmla="*/ f29 1 f21"/>
                                <a:gd name="f37" fmla="val f35"/>
                                <a:gd name="f38" fmla="val f36"/>
                                <a:gd name="f39" fmla="*/ f6 f34 1"/>
                                <a:gd name="f40" fmla="+- f38 0 f6"/>
                                <a:gd name="f41" fmla="+- f37 0 f6"/>
                                <a:gd name="f42" fmla="*/ f38 f34 1"/>
                                <a:gd name="f43" fmla="*/ f37 f34 1"/>
                                <a:gd name="f44" fmla="*/ f40 1 2"/>
                                <a:gd name="f45" fmla="*/ f41 1 2"/>
                                <a:gd name="f46" fmla="*/ f41 f7 1"/>
                                <a:gd name="f47" fmla="+- f6 f44 0"/>
                                <a:gd name="f48" fmla="*/ f46 1 200000"/>
                                <a:gd name="f49" fmla="*/ f46 1 100000"/>
                                <a:gd name="f50" fmla="+- f48 f45 0"/>
                                <a:gd name="f51" fmla="*/ f48 f34 1"/>
                                <a:gd name="f52" fmla="*/ f47 f34 1"/>
                                <a:gd name="f53" fmla="*/ f49 f34 1"/>
                                <a:gd name="f54" fmla="*/ f50 f34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0">
                                  <a:pos x="f53" y="f39"/>
                                </a:cxn>
                                <a:cxn ang="f31">
                                  <a:pos x="f51" y="f52"/>
                                </a:cxn>
                                <a:cxn ang="f32">
                                  <a:pos x="f39" y="f42"/>
                                </a:cxn>
                                <a:cxn ang="f32">
                                  <a:pos x="f53" y="f42"/>
                                </a:cxn>
                                <a:cxn ang="f32">
                                  <a:pos x="f43" y="f42"/>
                                </a:cxn>
                                <a:cxn ang="f33">
                                  <a:pos x="f54" y="f52"/>
                                </a:cxn>
                              </a:cxnLst>
                              <a:rect l="f51" t="f52" r="f54" b="f42"/>
                              <a:pathLst>
                                <a:path>
                                  <a:moveTo>
                                    <a:pt x="f39" y="f42"/>
                                  </a:moveTo>
                                  <a:lnTo>
                                    <a:pt x="f53" y="f39"/>
                                  </a:lnTo>
                                  <a:lnTo>
                                    <a:pt x="f43" y="f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54" name="Right Triangle 17"/>
                        <wps:cNvSpPr/>
                        <wps:spPr>
                          <a:xfrm>
                            <a:off x="0" y="0"/>
                            <a:ext cx="1333496" cy="1005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5" name="Right Triangle 18"/>
                        <wps:cNvSpPr/>
                        <wps:spPr>
                          <a:xfrm flipH="1">
                            <a:off x="1335316" y="0"/>
                            <a:ext cx="1333496" cy="1005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12145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YUa+i7EHAABYKgAADgAAAAAAAAAAAAAAAAAuAgAAZHJzL2Uyb0Rv&#10;Yy54bWxQSwECLQAUAAYACAAAACEAIDx3/eQAAAAOAQAADwAAAAAAAAAAAAAAAAALCgAAZHJzL2Rv&#10;d25yZXYueG1sUEsFBgAAAAAEAAQA8wAAABwLAAAAAA==&#10;">
                <v:group id="Group 14" o:spid="_x0000_s1027" style="position:absolute;top:10014;width:26657;height:29109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15" o:spid="_x0000_s1028" style="position:absolute;width:26657;height:1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" fillcolor="#f1c9f0" stroked="f">
                    <v:textbox inset="0,0,0,0"/>
                  </v:rect>
                  <v:shape id="Triangle 16" o:spid="_x0000_s1029" style="position:absolute;top:19050;width:26657;height:10058;rotation:11796470fd;visibility:visible;mso-wrap-style:square;v-text-anchor:top" coordsize="2665732,100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" path="m,1005830l1332866,,2665732,1005830,,1005830xe" fillcolor="#f1c9f0" stroked="f">
                    <v:path arrowok="t" o:connecttype="custom" o:connectlocs="1332866,0;2665732,502915;1332866,1005830;0,502915;1332866,0;666433,502915;0,1005830;1332866,1005830;2665732,1005830;1999299,502915" o:connectangles="270,0,90,180,270,180,90,90,90,0" textboxrect="666433,502915,1999299,1005830"/>
                  </v:shape>
                </v:group>
                <v:shape id="Right Triangle 17" o:spid="_x0000_s1030" style="position:absolute;width:13334;height:10058;visibility:visible;mso-wrap-style:square;v-text-anchor:top" coordsize="1333496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" path="m,1005840l,,1333496,1005840,,1005840xe" fillcolor="#f1c9f0" stroked="f">
                  <v:path arrowok="t" o:connecttype="custom" o:connectlocs="666748,0;1333496,502920;666748,1005840;0,502920;0,0;0,1005840;1333496,1005840;666748,502920" o:connectangles="270,0,90,180,270,90,90,0" textboxrect="111125,586740,777873,922020"/>
                </v:shape>
                <v:shape id="Right Triangle 18" o:spid="_x0000_s1031" style="position:absolute;left:13353;width:13335;height:10058;flip:x;visibility:visible;mso-wrap-style:square;v-text-anchor:top" coordsize="1333496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" path="m,1005840l,,1333496,1005840,,1005840xe" fillcolor="#f1c9f0" stroked="f">
                  <v:path arrowok="t" o:connecttype="custom" o:connectlocs="666748,0;1333496,502920;666748,1005840;0,502920;0,0;0,1005840;1333496,1005840;666748,502920" o:connectangles="270,0,90,180,270,90,90,0" textboxrect="111125,586740,777873,922020"/>
                </v:shape>
              </v:group>
            </w:pict>
          </mc:Fallback>
        </mc:AlternateContent>
      </w:r>
    </w:p>
    <w:sectPr w:rsidR="00024C69">
      <w:pgSz w:w="12240" w:h="15840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192FF" w14:textId="77777777" w:rsidR="00445595" w:rsidRDefault="00445595">
      <w:pPr>
        <w:spacing w:line="240" w:lineRule="auto"/>
      </w:pPr>
      <w:r>
        <w:separator/>
      </w:r>
    </w:p>
  </w:endnote>
  <w:endnote w:type="continuationSeparator" w:id="0">
    <w:p w14:paraId="34E09790" w14:textId="77777777" w:rsidR="00445595" w:rsidRDefault="00445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4F11B" w14:textId="77777777" w:rsidR="00445595" w:rsidRDefault="00445595">
      <w:pPr>
        <w:spacing w:line="240" w:lineRule="auto"/>
      </w:pPr>
      <w:r>
        <w:separator/>
      </w:r>
    </w:p>
  </w:footnote>
  <w:footnote w:type="continuationSeparator" w:id="0">
    <w:p w14:paraId="2617EB4C" w14:textId="77777777" w:rsidR="00445595" w:rsidRDefault="004455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69"/>
    <w:rsid w:val="00024C69"/>
    <w:rsid w:val="00231AEE"/>
    <w:rsid w:val="00421C06"/>
    <w:rsid w:val="004410B9"/>
    <w:rsid w:val="00445595"/>
    <w:rsid w:val="004A04A3"/>
    <w:rsid w:val="0050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1FA9"/>
  <w15:docId w15:val="{E4A3662D-BC18-491D-B096-917A53D2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Times New Roman"/>
        <w:color w:val="7F7F7F"/>
        <w:sz w:val="24"/>
        <w:szCs w:val="24"/>
        <w:lang w:val="en-US" w:eastAsia="en-US" w:bidi="ar-SA"/>
      </w:rPr>
    </w:rPrDefault>
    <w:pPrDefault>
      <w:pPr>
        <w:autoSpaceDN w:val="0"/>
        <w:spacing w:line="264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eastAsia="Times New Roman"/>
      <w:caps/>
      <w:color w:val="8A2387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eastAsia="Times New Roman"/>
      <w:caps/>
      <w:sz w:val="32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eastAsia="Times New Roman"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/>
      <w:jc w:val="center"/>
      <w:outlineLvl w:val="3"/>
    </w:pPr>
    <w:rPr>
      <w:rFonts w:eastAsia="Times New Roman"/>
      <w:iCs/>
      <w:caps/>
      <w:color w:val="FFFFFF"/>
      <w:sz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80" w:line="240" w:lineRule="auto"/>
      <w:outlineLvl w:val="4"/>
    </w:pPr>
    <w:rPr>
      <w:rFonts w:eastAsia="Times New Roman"/>
      <w:b/>
      <w:caps/>
      <w:color w:val="FFFFF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/>
      <w:outlineLvl w:val="5"/>
    </w:pPr>
    <w:rPr>
      <w:rFonts w:eastAsia="Times New Roman"/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uiPriority w:val="10"/>
    <w:qFormat/>
    <w:pPr>
      <w:spacing w:after="60" w:line="240" w:lineRule="auto"/>
    </w:pPr>
    <w:rPr>
      <w:rFonts w:eastAsia="Times New Roman"/>
      <w:caps/>
      <w:color w:val="595959"/>
      <w:kern w:val="3"/>
      <w:sz w:val="72"/>
      <w:szCs w:val="56"/>
    </w:rPr>
  </w:style>
  <w:style w:type="character" w:customStyle="1" w:styleId="TitleChar">
    <w:name w:val="Title Char"/>
    <w:basedOn w:val="DefaultParagraphFont"/>
    <w:rPr>
      <w:rFonts w:ascii="Century Gothic" w:eastAsia="Times New Roman" w:hAnsi="Century Gothic" w:cs="Times New Roman"/>
      <w:caps/>
      <w:color w:val="595959"/>
      <w:kern w:val="3"/>
      <w:sz w:val="72"/>
      <w:szCs w:val="5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pBdr>
        <w:bottom w:val="single" w:sz="4" w:space="10" w:color="595959"/>
      </w:pBdr>
      <w:spacing w:after="160"/>
    </w:pPr>
    <w:rPr>
      <w:rFonts w:eastAsia="Times New Roman"/>
      <w:caps/>
      <w:color w:val="8A2387"/>
      <w:sz w:val="40"/>
      <w:szCs w:val="22"/>
    </w:rPr>
  </w:style>
  <w:style w:type="character" w:customStyle="1" w:styleId="SubtitleChar">
    <w:name w:val="Subtitle Char"/>
    <w:basedOn w:val="DefaultParagraphFont"/>
    <w:rPr>
      <w:rFonts w:eastAsia="Times New Roman"/>
      <w:caps/>
      <w:color w:val="8A2387"/>
      <w:sz w:val="40"/>
      <w:szCs w:val="22"/>
    </w:rPr>
  </w:style>
  <w:style w:type="character" w:customStyle="1" w:styleId="Heading1Char">
    <w:name w:val="Heading 1 Char"/>
    <w:basedOn w:val="DefaultParagraphFont"/>
    <w:rPr>
      <w:rFonts w:ascii="Century Gothic" w:eastAsia="Times New Roman" w:hAnsi="Century Gothic" w:cs="Times New Roman"/>
      <w:caps/>
      <w:color w:val="8A2387"/>
      <w:sz w:val="40"/>
      <w:szCs w:val="32"/>
    </w:rPr>
  </w:style>
  <w:style w:type="character" w:customStyle="1" w:styleId="Heading2Char">
    <w:name w:val="Heading 2 Char"/>
    <w:basedOn w:val="DefaultParagraphFont"/>
    <w:rPr>
      <w:rFonts w:ascii="Century Gothic" w:eastAsia="Times New Roman" w:hAnsi="Century Gothic" w:cs="Times New Roman"/>
      <w:caps/>
      <w:sz w:val="32"/>
      <w:szCs w:val="26"/>
    </w:rPr>
  </w:style>
  <w:style w:type="character" w:customStyle="1" w:styleId="Heading3Char">
    <w:name w:val="Heading 3 Char"/>
    <w:basedOn w:val="DefaultParagraphFont"/>
    <w:rPr>
      <w:rFonts w:ascii="Century Gothic" w:eastAsia="Times New Roman" w:hAnsi="Century Gothic" w:cs="Times New Roman"/>
      <w:i/>
    </w:rPr>
  </w:style>
  <w:style w:type="character" w:customStyle="1" w:styleId="Heading4Char">
    <w:name w:val="Heading 4 Char"/>
    <w:basedOn w:val="DefaultParagraphFont"/>
    <w:rPr>
      <w:rFonts w:ascii="Century Gothic" w:eastAsia="Times New Roman" w:hAnsi="Century Gothic" w:cs="Times New Roman"/>
      <w:iCs/>
      <w:caps/>
      <w:color w:val="FFFFFF"/>
      <w:sz w:val="32"/>
    </w:rPr>
  </w:style>
  <w:style w:type="paragraph" w:customStyle="1" w:styleId="Contact1">
    <w:name w:val="Contact1"/>
    <w:basedOn w:val="Normal"/>
    <w:next w:val="Normal"/>
    <w:rPr>
      <w:color w:val="FFFFFF"/>
    </w:rPr>
  </w:style>
  <w:style w:type="paragraph" w:customStyle="1" w:styleId="Contact2">
    <w:name w:val="Contact2"/>
    <w:basedOn w:val="Normal"/>
    <w:next w:val="Normal"/>
    <w:pPr>
      <w:jc w:val="center"/>
    </w:pPr>
    <w:rPr>
      <w:b/>
      <w:color w:val="FFFFFF"/>
    </w:rPr>
  </w:style>
  <w:style w:type="character" w:customStyle="1" w:styleId="Contact1Char">
    <w:name w:val="Contact1 Char"/>
    <w:basedOn w:val="DefaultParagraphFont"/>
    <w:rPr>
      <w:color w:val="FFFFFF"/>
    </w:rPr>
  </w:style>
  <w:style w:type="character" w:customStyle="1" w:styleId="Heading5Char">
    <w:name w:val="Heading 5 Char"/>
    <w:basedOn w:val="DefaultParagraphFont"/>
    <w:rPr>
      <w:rFonts w:ascii="Century Gothic" w:eastAsia="Times New Roman" w:hAnsi="Century Gothic" w:cs="Times New Roman"/>
      <w:b/>
      <w:caps/>
      <w:color w:val="FFFFFF"/>
    </w:rPr>
  </w:style>
  <w:style w:type="character" w:customStyle="1" w:styleId="Contact2Char">
    <w:name w:val="Contact2 Char"/>
    <w:basedOn w:val="DefaultParagraphFont"/>
    <w:rPr>
      <w:b/>
      <w:color w:val="FFFFFF"/>
    </w:rPr>
  </w:style>
  <w:style w:type="character" w:customStyle="1" w:styleId="Heading6Char">
    <w:name w:val="Heading 6 Char"/>
    <w:basedOn w:val="DefaultParagraphFont"/>
    <w:rPr>
      <w:rFonts w:ascii="Century Gothic" w:eastAsia="Times New Roman" w:hAnsi="Century Gothic" w:cs="Times New Roman"/>
      <w:i/>
      <w:color w:val="FFFFFF"/>
    </w:rPr>
  </w:style>
  <w:style w:type="paragraph" w:customStyle="1" w:styleId="AboutMe">
    <w:name w:val="AboutMe"/>
    <w:basedOn w:val="Normal"/>
    <w:next w:val="Normal"/>
    <w:pPr>
      <w:spacing w:before="120"/>
      <w:jc w:val="center"/>
    </w:pPr>
    <w:rPr>
      <w:color w:val="FFFFFF"/>
    </w:rPr>
  </w:style>
  <w:style w:type="character" w:customStyle="1" w:styleId="AboutMeChar">
    <w:name w:val="AboutMe Char"/>
    <w:basedOn w:val="DefaultParagraphFont"/>
    <w:rPr>
      <w:color w:val="FFFFFF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OKILA/todolist.frontend" TargetMode="External"/><Relationship Id="rId13" Type="http://schemas.openxmlformats.org/officeDocument/2006/relationships/image" Target="media/image3.svg"/><Relationship Id="rId18" Type="http://schemas.openxmlformats.org/officeDocument/2006/relationships/hyperlink" Target="https://github.com/NASOKILA/Diplomas-Certificat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NASOKILA/todolist.backen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7.svg"/><Relationship Id="rId1" Type="http://schemas.openxmlformats.org/officeDocument/2006/relationships/styles" Target="styles.xml"/><Relationship Id="rId6" Type="http://schemas.openxmlformats.org/officeDocument/2006/relationships/hyperlink" Target="https://github.com/NASOKILA/Tangy-Restaurant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linkedin.com/in/atanas-kambitov-a69528162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NASOKILA/Portfolio-Projects/tree/comix-shop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s://nasokila.github.io/comix-shop" TargetMode="External"/><Relationship Id="rId14" Type="http://schemas.openxmlformats.org/officeDocument/2006/relationships/hyperlink" Target="https://github.com/NASOKILA" TargetMode="External"/><Relationship Id="rId22" Type="http://schemas.openxmlformats.org/officeDocument/2006/relationships/image" Target="media/image9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na\AppData\Roaming\Microsoft\Templates\Contemporary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3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atanas.kambitov@outlook.com</dc:creator>
  <dc:description/>
  <cp:lastModifiedBy>atanas.kambitov@outlook.com</cp:lastModifiedBy>
  <cp:revision>4</cp:revision>
  <dcterms:created xsi:type="dcterms:W3CDTF">2020-03-19T00:48:00Z</dcterms:created>
  <dcterms:modified xsi:type="dcterms:W3CDTF">2020-03-19T17:27:00Z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