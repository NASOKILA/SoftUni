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34"/>
        <w:gridCol w:w="90"/>
        <w:gridCol w:w="2340"/>
        <w:gridCol w:w="270"/>
        <w:gridCol w:w="536"/>
        <w:gridCol w:w="454"/>
        <w:gridCol w:w="7236"/>
      </w:tblGrid>
      <w:tr w:rsidR="00024C69" w14:paraId="4A7244F1" w14:textId="77777777">
        <w:trPr>
          <w:trHeight w:val="284"/>
        </w:trPr>
        <w:tc>
          <w:tcPr>
            <w:tcW w:w="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BF84" w14:textId="77777777" w:rsidR="00024C69" w:rsidRDefault="00024C69"/>
        </w:tc>
        <w:tc>
          <w:tcPr>
            <w:tcW w:w="2340" w:type="dxa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F86D" w14:textId="77777777" w:rsidR="00024C69" w:rsidRDefault="00231AEE">
            <w:pPr>
              <w:pStyle w:val="Heading4"/>
            </w:pPr>
            <w:r>
              <w:t>A B O U T  M E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66C2" w14:textId="77777777" w:rsidR="00024C69" w:rsidRDefault="00024C69"/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EF4E" w14:textId="77777777" w:rsidR="00024C69" w:rsidRDefault="00024C69">
            <w:pPr>
              <w:rPr>
                <w:color w:val="FFD966"/>
              </w:rPr>
            </w:pPr>
          </w:p>
        </w:tc>
        <w:tc>
          <w:tcPr>
            <w:tcW w:w="723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3A1D" w14:textId="77777777" w:rsidR="00024C69" w:rsidRDefault="00231AEE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Atanas Kambitov</w:t>
            </w:r>
          </w:p>
          <w:p w14:paraId="3EDB158C" w14:textId="77777777" w:rsidR="00024C69" w:rsidRDefault="00231AEE">
            <w:pPr>
              <w:pStyle w:val="Sub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Software Engineer</w:t>
            </w:r>
          </w:p>
          <w:p w14:paraId="75D664DF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professional Experience</w:t>
            </w:r>
          </w:p>
          <w:p w14:paraId="3CE8A4C4" w14:textId="77777777" w:rsidR="00024C69" w:rsidRDefault="00231AEE">
            <w:pPr>
              <w:rPr>
                <w:b/>
                <w:bCs/>
              </w:rPr>
            </w:pPr>
            <w:r>
              <w:rPr>
                <w:b/>
                <w:bCs/>
              </w:rPr>
              <w:t>Sainsbury’s – United Kingdom, Coventry</w:t>
            </w:r>
          </w:p>
          <w:p w14:paraId="4405C074" w14:textId="77777777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Engineer                                                    </w:t>
            </w:r>
            <w:r>
              <w:rPr>
                <w:b/>
                <w:bCs/>
                <w:sz w:val="18"/>
                <w:szCs w:val="18"/>
                <w:u w:val="single"/>
              </w:rPr>
              <w:t>03/12/2018 – Now  ( 1.5 years )</w:t>
            </w:r>
          </w:p>
          <w:p w14:paraId="2BB50665" w14:textId="77777777" w:rsidR="00024C69" w:rsidRDefault="00024C69">
            <w:pPr>
              <w:rPr>
                <w:b/>
                <w:bCs/>
                <w:sz w:val="18"/>
                <w:szCs w:val="18"/>
                <w:u w:val="single"/>
              </w:rPr>
            </w:pPr>
          </w:p>
          <w:p w14:paraId="5AC32BE1" w14:textId="3238A9B1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Currently working on multiple projects mostly with C#</w:t>
            </w:r>
            <w:r w:rsidR="00B814C2">
              <w:rPr>
                <w:sz w:val="16"/>
                <w:szCs w:val="16"/>
              </w:rPr>
              <w:t>, .Net, Azure, ReactJS, SQL and more</w:t>
            </w:r>
            <w:r>
              <w:rPr>
                <w:sz w:val="16"/>
                <w:szCs w:val="16"/>
              </w:rPr>
              <w:t>.</w:t>
            </w:r>
          </w:p>
          <w:p w14:paraId="0C7732C1" w14:textId="1C3068F4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Managing infrastructure using Terraform, CI/CD pipelines</w:t>
            </w:r>
            <w:r w:rsidR="006575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 container orchestration with Kubernetes cluster.</w:t>
            </w:r>
          </w:p>
          <w:p w14:paraId="53E2CBB0" w14:textId="0B8065E1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 </w:t>
            </w:r>
            <w:r w:rsidR="00D70EDC">
              <w:rPr>
                <w:sz w:val="16"/>
                <w:szCs w:val="16"/>
              </w:rPr>
              <w:t>in Azure</w:t>
            </w:r>
            <w:r w:rsidR="006575E6">
              <w:rPr>
                <w:sz w:val="16"/>
                <w:szCs w:val="16"/>
              </w:rPr>
              <w:t xml:space="preserve"> </w:t>
            </w:r>
            <w:r w:rsidR="00D70EDC">
              <w:rPr>
                <w:sz w:val="16"/>
                <w:szCs w:val="16"/>
              </w:rPr>
              <w:t xml:space="preserve">and AWS </w:t>
            </w:r>
            <w:r w:rsidR="006575E6">
              <w:rPr>
                <w:sz w:val="16"/>
                <w:szCs w:val="16"/>
              </w:rPr>
              <w:t xml:space="preserve">mostly </w:t>
            </w:r>
            <w:r>
              <w:rPr>
                <w:sz w:val="16"/>
                <w:szCs w:val="16"/>
              </w:rPr>
              <w:t>in Serverless architecture, Microservices,</w:t>
            </w:r>
            <w:r w:rsidR="00B814C2">
              <w:rPr>
                <w:sz w:val="16"/>
                <w:szCs w:val="16"/>
              </w:rPr>
              <w:t xml:space="preserve"> Cloud Native Apps,</w:t>
            </w:r>
            <w:r w:rsidR="006575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Full-stack development including Unit testing.</w:t>
            </w:r>
          </w:p>
          <w:p w14:paraId="3EACF3E8" w14:textId="77777777" w:rsidR="00024C69" w:rsidRDefault="00024C69">
            <w:pPr>
              <w:rPr>
                <w:sz w:val="16"/>
                <w:szCs w:val="16"/>
              </w:rPr>
            </w:pPr>
          </w:p>
          <w:p w14:paraId="0C15E460" w14:textId="08F3DFC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Hands on experience in </w:t>
            </w:r>
            <w:r w:rsidR="00B814C2">
              <w:rPr>
                <w:sz w:val="16"/>
                <w:szCs w:val="16"/>
              </w:rPr>
              <w:t xml:space="preserve">C#, </w:t>
            </w:r>
            <w:r>
              <w:rPr>
                <w:sz w:val="16"/>
                <w:szCs w:val="16"/>
              </w:rPr>
              <w:t>.Net Core, ReactJS, React Hooks, Redux, SQL</w:t>
            </w:r>
            <w:r w:rsidR="00B814C2">
              <w:rPr>
                <w:sz w:val="16"/>
                <w:szCs w:val="16"/>
              </w:rPr>
              <w:t>, TSQL, EF Core, Dapper</w:t>
            </w:r>
            <w:r>
              <w:rPr>
                <w:sz w:val="16"/>
                <w:szCs w:val="16"/>
              </w:rPr>
              <w:t xml:space="preserve">, </w:t>
            </w:r>
            <w:r w:rsidR="00B814C2">
              <w:rPr>
                <w:sz w:val="16"/>
                <w:szCs w:val="16"/>
              </w:rPr>
              <w:t>MongoDB</w:t>
            </w:r>
            <w:r>
              <w:rPr>
                <w:sz w:val="16"/>
                <w:szCs w:val="16"/>
              </w:rPr>
              <w:t xml:space="preserve">, </w:t>
            </w:r>
            <w:r w:rsidR="00B814C2">
              <w:rPr>
                <w:sz w:val="16"/>
                <w:szCs w:val="16"/>
              </w:rPr>
              <w:t>Azure</w:t>
            </w:r>
            <w:r w:rsidR="006575E6">
              <w:rPr>
                <w:sz w:val="16"/>
                <w:szCs w:val="16"/>
              </w:rPr>
              <w:t>, AWS, GCP, S3, SNS, Lambda,</w:t>
            </w:r>
            <w:r w:rsidR="00D70EDC">
              <w:rPr>
                <w:sz w:val="16"/>
                <w:szCs w:val="16"/>
              </w:rPr>
              <w:t xml:space="preserve"> DevOps, AKS</w:t>
            </w:r>
            <w:r w:rsidR="006575E6">
              <w:rPr>
                <w:sz w:val="16"/>
                <w:szCs w:val="16"/>
              </w:rPr>
              <w:t>,</w:t>
            </w:r>
            <w:r w:rsidR="00D70EDC">
              <w:rPr>
                <w:sz w:val="16"/>
                <w:szCs w:val="16"/>
              </w:rPr>
              <w:t xml:space="preserve"> Docker, Signal R, Key vaults</w:t>
            </w:r>
            <w:r>
              <w:rPr>
                <w:sz w:val="16"/>
                <w:szCs w:val="16"/>
              </w:rPr>
              <w:t xml:space="preserve">, Redis Cache, Container Registry, App Services, Azure Cosmos Db, Service Bus, Event Hubs, App Services </w:t>
            </w:r>
            <w:r w:rsidR="006575E6">
              <w:rPr>
                <w:sz w:val="16"/>
                <w:szCs w:val="16"/>
              </w:rPr>
              <w:t>REST, SOAP,</w:t>
            </w:r>
            <w:r w:rsidR="00B814C2">
              <w:rPr>
                <w:sz w:val="16"/>
                <w:szCs w:val="16"/>
              </w:rPr>
              <w:t xml:space="preserve"> OOP </w:t>
            </w:r>
            <w:r>
              <w:rPr>
                <w:sz w:val="16"/>
                <w:szCs w:val="16"/>
              </w:rPr>
              <w:t xml:space="preserve">and more. </w:t>
            </w:r>
          </w:p>
          <w:p w14:paraId="3EE6E93A" w14:textId="77777777" w:rsidR="00024C69" w:rsidRDefault="00024C69">
            <w:pPr>
              <w:rPr>
                <w:sz w:val="16"/>
                <w:szCs w:val="16"/>
              </w:rPr>
            </w:pPr>
          </w:p>
          <w:p w14:paraId="3B8E324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Usage of Power BI for reporting and Datadog for monitoring and alerting.</w:t>
            </w:r>
          </w:p>
          <w:p w14:paraId="592CCB2D" w14:textId="316AE85C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in an agile way using scrum in a team of five people providing quality, latency, stability and performance following solid principles and design patterns.</w:t>
            </w:r>
          </w:p>
          <w:p w14:paraId="267B6C51" w14:textId="77777777" w:rsidR="00024C69" w:rsidRDefault="00024C69">
            <w:pPr>
              <w:rPr>
                <w:sz w:val="18"/>
                <w:szCs w:val="18"/>
              </w:rPr>
            </w:pPr>
          </w:p>
          <w:p w14:paraId="67F739A3" w14:textId="77777777" w:rsidR="00024C69" w:rsidRDefault="00231AEE">
            <w:r>
              <w:rPr>
                <w:b/>
                <w:bCs/>
              </w:rPr>
              <w:t>SoftUni – Bulgaria, Sofia</w:t>
            </w:r>
          </w:p>
          <w:p w14:paraId="126B16BB" w14:textId="77777777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Engineer                                             </w:t>
            </w:r>
            <w:r w:rsidRPr="00B814C2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</w:rPr>
              <w:t>05/12/2016 – 21/12/2018  ( 2 years )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3153C8B8" w14:textId="77777777" w:rsidR="00024C69" w:rsidRDefault="00024C69">
            <w:pPr>
              <w:rPr>
                <w:b/>
                <w:bCs/>
                <w:sz w:val="18"/>
                <w:szCs w:val="18"/>
              </w:rPr>
            </w:pPr>
          </w:p>
          <w:p w14:paraId="76480AF0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and deliver backend RESTFULL API’s using .Net Core and NodeJS + ExpressJS.</w:t>
            </w:r>
          </w:p>
          <w:p w14:paraId="44D8A00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and release frontend applications with ReactJS and Angular 2+.</w:t>
            </w:r>
          </w:p>
          <w:p w14:paraId="4581377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with MVC, MVVM, REST, SOAP XML, JSON, YAML, Git, GitHub and more.</w:t>
            </w:r>
          </w:p>
          <w:p w14:paraId="093AA0AA" w14:textId="77777777" w:rsidR="00024C69" w:rsidRDefault="00024C69">
            <w:pPr>
              <w:rPr>
                <w:sz w:val="16"/>
                <w:szCs w:val="16"/>
              </w:rPr>
            </w:pPr>
          </w:p>
          <w:p w14:paraId="47A8D572" w14:textId="33115640" w:rsidR="006575E6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Optimizing SQL queries and working on relational databases with SQL, Dapper, and Entity framework.</w:t>
            </w:r>
          </w:p>
          <w:p w14:paraId="074BA52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Quickly deliver quality code and meet deadlines on multiple projects using different technologies, languages and frameworks.</w:t>
            </w:r>
          </w:p>
          <w:p w14:paraId="7C0CA941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Technical skills</w:t>
            </w:r>
          </w:p>
          <w:p w14:paraId="0CC610C3" w14:textId="5DF716A0" w:rsidR="00024C69" w:rsidRPr="006575E6" w:rsidRDefault="00231AEE"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>Azure |</w:t>
            </w:r>
            <w:r w:rsidR="00D70EDC">
              <w:rPr>
                <w:bCs/>
                <w:color w:val="808080" w:themeColor="background1" w:themeShade="80"/>
                <w:sz w:val="16"/>
                <w:szCs w:val="16"/>
              </w:rPr>
              <w:t xml:space="preserve"> AWS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 Microservices | Serverless | AKS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 Docker | Agile Methodologies | Scrum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14:paraId="257DBCEB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C# | .Net Core | Node.js &amp; Express.js | MVC &amp; MVVM | RESTFUL API’s | SQL | Mongo DB </w:t>
            </w:r>
          </w:p>
          <w:p w14:paraId="63C54010" w14:textId="3334B26B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ReactJS | Angular | Redux | TypeScript | JavaScript | jQuery </w:t>
            </w:r>
            <w:r w:rsidR="00D70EDC">
              <w:rPr>
                <w:bCs/>
                <w:color w:val="808080" w:themeColor="background1" w:themeShade="80"/>
                <w:sz w:val="16"/>
                <w:szCs w:val="16"/>
              </w:rPr>
              <w:t xml:space="preserve">| Bootstrap | Solid Principles </w:t>
            </w: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| HTML5 &amp; CSS3 | Less &amp; Sass | Git &amp; GitHub </w:t>
            </w:r>
          </w:p>
          <w:p w14:paraId="21378499" w14:textId="77777777" w:rsidR="00024C69" w:rsidRDefault="00231AEE">
            <w:pPr>
              <w:pStyle w:val="Heading1"/>
            </w:pPr>
            <w:r>
              <w:rPr>
                <w:b/>
                <w:bCs/>
                <w:sz w:val="24"/>
                <w:szCs w:val="24"/>
              </w:rPr>
              <w:t>personal projects</w:t>
            </w:r>
          </w:p>
          <w:p w14:paraId="69E6B2C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.Net Core </w:t>
            </w:r>
          </w:p>
          <w:p w14:paraId="52665EC7" w14:textId="77777777" w:rsidR="00024C69" w:rsidRDefault="00F56713">
            <w:hyperlink r:id="rId6" w:history="1">
              <w:r w:rsidR="00231AEE">
                <w:rPr>
                  <w:rStyle w:val="Hyperlink"/>
                  <w:sz w:val="16"/>
                  <w:szCs w:val="16"/>
                </w:rPr>
                <w:t>https://github.com/NASOKILA/Tangy-Restaurant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3C4EDF3F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38D73D64" w14:textId="77777777" w:rsidR="00024C69" w:rsidRDefault="00231AEE">
            <w:r>
              <w:rPr>
                <w:sz w:val="16"/>
                <w:szCs w:val="16"/>
              </w:rPr>
              <w:t xml:space="preserve">.Net Core and ReactJS </w:t>
            </w:r>
          </w:p>
          <w:p w14:paraId="345B0670" w14:textId="77777777" w:rsidR="00024C69" w:rsidRDefault="00F56713">
            <w:hyperlink r:id="rId7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https://github.com/NASOKILA/todolist.backend</w:t>
              </w:r>
            </w:hyperlink>
          </w:p>
          <w:p w14:paraId="2312B9C0" w14:textId="77777777" w:rsidR="00024C69" w:rsidRDefault="00F56713">
            <w:hyperlink r:id="rId8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https://github.com/NASOKILA/todolist.frontend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206CC408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07A9331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Angular </w:t>
            </w:r>
          </w:p>
          <w:p w14:paraId="011A889A" w14:textId="77777777" w:rsidR="00024C69" w:rsidRDefault="00F56713">
            <w:hyperlink r:id="rId9" w:history="1">
              <w:r w:rsidR="00231AEE">
                <w:rPr>
                  <w:rStyle w:val="Hyperlink"/>
                  <w:sz w:val="16"/>
                  <w:szCs w:val="16"/>
                </w:rPr>
                <w:t>https://nasokila.github.io/comix-shop</w:t>
              </w:r>
            </w:hyperlink>
            <w:r w:rsidR="00231AEE">
              <w:rPr>
                <w:sz w:val="16"/>
                <w:szCs w:val="16"/>
              </w:rPr>
              <w:t xml:space="preserve"> </w:t>
            </w:r>
          </w:p>
          <w:p w14:paraId="71F71DBC" w14:textId="77777777" w:rsidR="00024C69" w:rsidRDefault="00F56713">
            <w:hyperlink r:id="rId10" w:history="1">
              <w:r w:rsidR="00231AEE">
                <w:rPr>
                  <w:rStyle w:val="Hyperlink"/>
                  <w:rFonts w:eastAsia="Quattrocento Sans" w:cs="Quattrocento Sans"/>
                  <w:sz w:val="16"/>
                  <w:szCs w:val="16"/>
                </w:rPr>
                <w:t>https://github.com/NASOKILA/Portfolio-Projects/tree/comix-shop</w:t>
              </w:r>
            </w:hyperlink>
          </w:p>
          <w:p w14:paraId="303CB26E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</w:t>
            </w:r>
          </w:p>
          <w:p w14:paraId="2395F204" w14:textId="77777777" w:rsidR="00024C69" w:rsidRDefault="00231AEE"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English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Italian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Spanish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Bulgarian</w:t>
            </w:r>
          </w:p>
        </w:tc>
      </w:tr>
      <w:tr w:rsidR="00024C69" w14:paraId="5A673ED4" w14:textId="77777777">
        <w:trPr>
          <w:trHeight w:val="4053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A1F4" w14:textId="77777777" w:rsidR="00024C69" w:rsidRDefault="00231AEE">
            <w:r>
              <w:rPr>
                <w:noProof/>
                <w:color w:val="FFD966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CE7257B" wp14:editId="1A95A4D8">
                      <wp:simplePos x="0" y="0"/>
                      <wp:positionH relativeFrom="page">
                        <wp:posOffset>-206381</wp:posOffset>
                      </wp:positionH>
                      <wp:positionV relativeFrom="margin">
                        <wp:posOffset>-1216023</wp:posOffset>
                      </wp:positionV>
                      <wp:extent cx="2669554" cy="13221335"/>
                      <wp:effectExtent l="0" t="0" r="0" b="18415"/>
                      <wp:wrapNone/>
                      <wp:docPr id="1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54" cy="13221335"/>
                                <a:chOff x="0" y="0"/>
                                <a:chExt cx="2669554" cy="13221335"/>
                              </a:xfrm>
                            </wpg:grpSpPr>
                            <wpg:grpSp>
                              <wpg:cNvPr id="2" name="Group 12"/>
                              <wpg:cNvGrpSpPr/>
                              <wpg:grpSpPr>
                                <a:xfrm>
                                  <a:off x="0" y="6221329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3" name="Group 6"/>
                                <wpg:cNvGrpSpPr/>
                                <wpg:grpSpPr>
                                  <a:xfrm>
                                    <a:off x="0" y="1001698"/>
                                    <a:ext cx="2666456" cy="2911467"/>
                                    <a:chOff x="0" y="0"/>
                                    <a:chExt cx="2666456" cy="2911467"/>
                                  </a:xfrm>
                                </wpg:grpSpPr>
                                <wps:wsp>
                                  <wps:cNvPr id="4" name="Rectangle 7"/>
                                  <wps:cNvSpPr/>
                                  <wps:spPr>
                                    <a:xfrm>
                                      <a:off x="11" y="0"/>
                                      <a:ext cx="2666445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5" name="Triangle 8"/>
                                  <wps:cNvSpPr/>
                                  <wps:spPr>
                                    <a:xfrm rot="10799991">
                                      <a:off x="0" y="1905408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6" name="Right Triangle 10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7" name="Right Triangle 11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0" y="9308170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9" name="Group 20"/>
                                <wpg:cNvGrpSpPr/>
                                <wpg:grpSpPr>
                                  <a:xfrm>
                                    <a:off x="0" y="1006059"/>
                                    <a:ext cx="2666456" cy="2907106"/>
                                    <a:chOff x="0" y="0"/>
                                    <a:chExt cx="2666456" cy="2907106"/>
                                  </a:xfrm>
                                </wpg:grpSpPr>
                                <wps:wsp>
                                  <wps:cNvPr id="10" name="Rectangle 21"/>
                                  <wps:cNvSpPr/>
                                  <wps:spPr>
                                    <a:xfrm>
                                      <a:off x="11" y="0"/>
                                      <a:ext cx="2666445" cy="19010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1" name="Triangle 22"/>
                                  <wps:cNvSpPr/>
                                  <wps:spPr>
                                    <a:xfrm rot="10799991">
                                      <a:off x="0" y="1901047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2" name="Right Triangle 23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3" name="Right Triangle 24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14" name="Group 78"/>
                              <wpg:cNvGrpSpPr/>
                              <wpg:grpSpPr>
                                <a:xfrm>
                                  <a:off x="11" y="3115432"/>
                                  <a:ext cx="2666361" cy="3913175"/>
                                  <a:chOff x="0" y="0"/>
                                  <a:chExt cx="2666361" cy="3913175"/>
                                </a:xfrm>
                              </wpg:grpSpPr>
                              <wpg:grpSp>
                                <wpg:cNvPr id="15" name="Group 79"/>
                                <wpg:cNvGrpSpPr/>
                                <wpg:grpSpPr>
                                  <a:xfrm>
                                    <a:off x="0" y="1001698"/>
                                    <a:ext cx="2666361" cy="2911477"/>
                                    <a:chOff x="0" y="0"/>
                                    <a:chExt cx="2666361" cy="2911477"/>
                                  </a:xfrm>
                                </wpg:grpSpPr>
                                <wps:wsp>
                                  <wps:cNvPr id="16" name="Rectangle 81"/>
                                  <wps:cNvSpPr/>
                                  <wps:spPr>
                                    <a:xfrm>
                                      <a:off x="0" y="0"/>
                                      <a:ext cx="2666353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7" name="Triangle 34"/>
                                  <wps:cNvSpPr/>
                                  <wps:spPr>
                                    <a:xfrm rot="10799991">
                                      <a:off x="8" y="1905418"/>
                                      <a:ext cx="2666353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8" name="Right Triangle 83"/>
                                <wps:cNvSpPr/>
                                <wps:spPr>
                                  <a:xfrm>
                                    <a:off x="0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9" name="Right Triangle 87"/>
                                <wps:cNvSpPr/>
                                <wps:spPr>
                                  <a:xfrm flipH="1">
                                    <a:off x="1331045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20" name="Group 88"/>
                              <wpg:cNvGrpSpPr/>
                              <wpg:grpSpPr>
                                <a:xfrm>
                                  <a:off x="0" y="0"/>
                                  <a:ext cx="2669554" cy="3913182"/>
                                  <a:chOff x="0" y="0"/>
                                  <a:chExt cx="2669554" cy="3913182"/>
                                </a:xfrm>
                              </wpg:grpSpPr>
                              <wpg:grpSp>
                                <wpg:cNvPr id="21" name="Group 89"/>
                                <wpg:cNvGrpSpPr/>
                                <wpg:grpSpPr>
                                  <a:xfrm>
                                    <a:off x="0" y="883090"/>
                                    <a:ext cx="2666456" cy="3030092"/>
                                    <a:chOff x="0" y="0"/>
                                    <a:chExt cx="2666456" cy="3030092"/>
                                  </a:xfrm>
                                </wpg:grpSpPr>
                                <wps:wsp>
                                  <wps:cNvPr id="22" name="Rectangle 90"/>
                                  <wps:cNvSpPr/>
                                  <wps:spPr>
                                    <a:xfrm>
                                      <a:off x="11" y="0"/>
                                      <a:ext cx="2666445" cy="2024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23" name="Triangle 74"/>
                                  <wps:cNvSpPr/>
                                  <wps:spPr>
                                    <a:xfrm rot="10799991">
                                      <a:off x="0" y="2024033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24" name="Right Triangle 92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25" name="Right Triangle 93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C3B8096" id="Group 94" o:spid="_x0000_s1026" style="position:absolute;margin-left:-16.25pt;margin-top:-95.75pt;width:210.2pt;height:1041.05pt;z-index:-251577344;mso-position-horizontal-relative:page;mso-position-vertical-relative:margin" coordsize="26695,13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">
                      <v:group id="Group 12" o:spid="_x0000_s1027" style="position:absolute;top:62213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6" o:spid="_x0000_s1028" style="position:absolute;top:10016;width:26664;height:29115" coordsize="26664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7" o:spid="_x0000_s1029" style="position:absolute;width:26664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" fillcolor="#8a2387" stroked="f">
                            <v:textbox inset="0,0,0,0"/>
                          </v:rect>
                          <v:shape id="Triangle 8" o:spid="_x0000_s1030" style="position:absolute;top:19054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10" o:spid="_x0000_s1031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11" o:spid="_x0000_s1032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19" o:spid="_x0000_s1033" style="position:absolute;top:93081;width:26695;height:39132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20" o:spid="_x0000_s1034" style="position:absolute;top:10060;width:26664;height:29071" coordsize="26664,2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21" o:spid="_x0000_s1035" style="position:absolute;width:26664;height:19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" fillcolor="#8a2387" stroked="f">
                            <v:textbox inset="0,0,0,0"/>
                          </v:rect>
                          <v:shape id="Triangle 22" o:spid="_x0000_s1036" style="position:absolute;top:19010;width:26664;height:10061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23" o:spid="_x0000_s1037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24" o:spid="_x0000_s1038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78" o:spid="_x0000_s1039" style="position:absolute;top:31154;width:26663;height:39132" coordsize="26663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79" o:spid="_x0000_s1040" style="position:absolute;top:10016;width:26663;height:29115" coordsize="26663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81" o:spid="_x0000_s1041" style="position:absolute;width:26663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" fillcolor="#8a2387" stroked="f">
                            <v:textbox inset="0,0,0,0"/>
                          </v:rect>
                          <v:shape id="Triangle 34" o:spid="_x0000_s1042" style="position:absolute;top:19054;width:26663;height:10060;rotation:11796470fd;visibility:visible;mso-wrap-style:square;v-text-anchor:top" coordsize="2666353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" path="m,1006059l1333177,,2666353,1006059,,1006059xe" fillcolor="#8a2387" stroked="f">
                            <v:path arrowok="t" o:connecttype="custom" o:connectlocs="1333177,0;2666353,503030;1333177,1006059;0,503030;1333177,0;666588,503029;0,1006059;1333177,1006059;2666353,1006059;1999765,503029" o:connectangles="270,0,90,180,270,180,90,90,90,0" textboxrect="666588,503029,1999765,1006059"/>
                          </v:shape>
                        </v:group>
                        <v:shape id="Right Triangle 83" o:spid="_x0000_s1043" style="position:absolute;width:13338;height:10060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  <v:shape id="Right Triangle 87" o:spid="_x0000_s1044" style="position:absolute;left:13310;width:13338;height:10060;flip:x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</v:group>
                      <v:group id="Group 88" o:spid="_x0000_s1045" style="position:absolute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89" o:spid="_x0000_s1046" style="position:absolute;top:8830;width:26664;height:30301" coordsize="26664,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rect id="Rectangle 90" o:spid="_x0000_s1047" style="position:absolute;width:26664;height:20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" fillcolor="#8a2387" stroked="f">
                            <v:textbox inset="0,0,0,0"/>
                          </v:rect>
                          <v:shape id="Triangle 74" o:spid="_x0000_s1048" style="position:absolute;top:20240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92" o:spid="_x0000_s1049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93" o:spid="_x0000_s1050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w10:wrap anchorx="page" anchory="margin"/>
                    </v:group>
                  </w:pict>
                </mc:Fallback>
              </mc:AlternateContent>
            </w:r>
          </w:p>
          <w:p w14:paraId="4B10BD4B" w14:textId="07AD7FC0" w:rsidR="00024C69" w:rsidRDefault="00D70EDC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 offer one</w:t>
            </w:r>
            <w:r w:rsidR="00231AEE">
              <w:rPr>
                <w:color w:val="FFFFFF"/>
                <w:sz w:val="16"/>
                <w:szCs w:val="16"/>
              </w:rPr>
              <w:t xml:space="preserve"> and a half years of </w:t>
            </w:r>
            <w:r>
              <w:rPr>
                <w:color w:val="FFFFFF"/>
                <w:sz w:val="16"/>
                <w:szCs w:val="16"/>
              </w:rPr>
              <w:t xml:space="preserve">professional </w:t>
            </w:r>
            <w:bookmarkStart w:id="0" w:name="_GoBack"/>
            <w:bookmarkEnd w:id="0"/>
            <w:r w:rsidR="00231AEE">
              <w:rPr>
                <w:color w:val="FFFFFF"/>
                <w:sz w:val="16"/>
                <w:szCs w:val="16"/>
              </w:rPr>
              <w:t>experience in software development.</w:t>
            </w:r>
          </w:p>
          <w:p w14:paraId="5C3AD42A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EA3B01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Currently I am working as a Software Engineer for Sainsbury´s in Coventry UK.</w:t>
            </w:r>
          </w:p>
          <w:p w14:paraId="4FE676D8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6A225F" w14:textId="3B2694F1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My goal is to keep learning and growing my career as a Full-Stack Software Engineer</w:t>
            </w:r>
            <w:r w:rsidR="00B814C2">
              <w:rPr>
                <w:color w:val="FFFFFF"/>
                <w:sz w:val="16"/>
                <w:szCs w:val="16"/>
              </w:rPr>
              <w:t xml:space="preserve"> with </w:t>
            </w:r>
            <w:r w:rsidR="006575E6">
              <w:rPr>
                <w:color w:val="FFFFFF"/>
                <w:sz w:val="16"/>
                <w:szCs w:val="16"/>
              </w:rPr>
              <w:t>Cloud technologies</w:t>
            </w:r>
            <w:r>
              <w:rPr>
                <w:color w:val="FFFFFF"/>
                <w:sz w:val="16"/>
                <w:szCs w:val="16"/>
              </w:rPr>
              <w:t>.</w:t>
            </w:r>
          </w:p>
          <w:p w14:paraId="1DB5718D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 </w:t>
            </w:r>
          </w:p>
          <w:p w14:paraId="54D1FC4C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Programming is my passion. I also like working with cloud and infrastructure technologies.</w:t>
            </w:r>
          </w:p>
          <w:p w14:paraId="16C8D3CB" w14:textId="77777777" w:rsidR="00024C69" w:rsidRPr="00B814C2" w:rsidRDefault="00024C69">
            <w:pPr>
              <w:pStyle w:val="AboutMe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C09A" w14:textId="77777777" w:rsidR="00024C69" w:rsidRPr="00B814C2" w:rsidRDefault="00024C69">
            <w:pPr>
              <w:pStyle w:val="AboutMe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6B413" w14:textId="77777777" w:rsidR="00024C69" w:rsidRPr="00B814C2" w:rsidRDefault="00024C69">
            <w:pPr>
              <w:pStyle w:val="AboutMe"/>
            </w:pPr>
          </w:p>
        </w:tc>
      </w:tr>
      <w:tr w:rsidR="00024C69" w14:paraId="35558F29" w14:textId="77777777">
        <w:trPr>
          <w:trHeight w:val="540"/>
        </w:trPr>
        <w:tc>
          <w:tcPr>
            <w:tcW w:w="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23A8" w14:textId="77777777" w:rsidR="00024C69" w:rsidRPr="00B814C2" w:rsidRDefault="00024C69"/>
        </w:tc>
        <w:tc>
          <w:tcPr>
            <w:tcW w:w="2834" w:type="dxa"/>
            <w:gridSpan w:val="4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B94E" w14:textId="77777777" w:rsidR="00024C69" w:rsidRDefault="00024C69">
            <w:pPr>
              <w:pStyle w:val="Heading4"/>
            </w:pPr>
          </w:p>
          <w:p w14:paraId="0B978D93" w14:textId="77777777" w:rsidR="00024C69" w:rsidRDefault="00231AEE">
            <w:pPr>
              <w:pStyle w:val="Heading4"/>
            </w:pPr>
            <w:r>
              <w:t>C O N T A C T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08A2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0C96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B93F" w14:textId="77777777" w:rsidR="00024C69" w:rsidRDefault="00024C69">
            <w:pPr>
              <w:pStyle w:val="Title"/>
            </w:pPr>
          </w:p>
        </w:tc>
      </w:tr>
      <w:tr w:rsidR="00024C69" w14:paraId="540B62AB" w14:textId="77777777">
        <w:trPr>
          <w:trHeight w:val="62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F99A" w14:textId="77777777" w:rsidR="00024C69" w:rsidRDefault="00231AEE">
            <w:r>
              <w:rPr>
                <w:noProof/>
                <w:sz w:val="16"/>
                <w:szCs w:val="16"/>
                <w:lang w:val="bg-BG" w:eastAsia="bg-BG"/>
              </w:rPr>
              <w:drawing>
                <wp:inline distT="0" distB="0" distL="0" distR="0" wp14:anchorId="79E1BF0B" wp14:editId="646AFB43">
                  <wp:extent cx="180978" cy="180978"/>
                  <wp:effectExtent l="0" t="0" r="9522" b="9522"/>
                  <wp:docPr id="26" name="Graphic 4" descr="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8" cy="18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5D63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atanasskambitov@gmail.com</w:t>
            </w:r>
          </w:p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9401" w14:textId="77777777" w:rsidR="00024C69" w:rsidRDefault="00231AEE">
            <w:r>
              <w:t xml:space="preserve"> </w:t>
            </w: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B9B7" w14:textId="77777777" w:rsidR="00024C69" w:rsidRDefault="00024C69">
            <w:pPr>
              <w:pStyle w:val="Title"/>
            </w:pPr>
          </w:p>
        </w:tc>
      </w:tr>
      <w:tr w:rsidR="00024C69" w14:paraId="32DD5BB3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1502" w14:textId="77777777" w:rsidR="00024C69" w:rsidRDefault="00231AEE">
            <w:r>
              <w:rPr>
                <w:noProof/>
                <w:sz w:val="16"/>
                <w:szCs w:val="16"/>
                <w:lang w:val="bg-BG" w:eastAsia="bg-BG"/>
              </w:rPr>
              <mc:AlternateContent>
                <mc:Choice Requires="wpg">
                  <w:drawing>
                    <wp:inline distT="0" distB="0" distL="0" distR="0" wp14:anchorId="77361353" wp14:editId="70905D1F">
                      <wp:extent cx="114190" cy="211455"/>
                      <wp:effectExtent l="0" t="0" r="19160" b="17145"/>
                      <wp:docPr id="27" name="Graphic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90" cy="211455"/>
                                <a:chOff x="0" y="0"/>
                                <a:chExt cx="114190" cy="211455"/>
                              </a:xfrm>
                            </wpg:grpSpPr>
                            <wps:wsp>
                              <wps:cNvPr id="28" name="Freeform 84"/>
                              <wps:cNvSpPr/>
                              <wps:spPr>
                                <a:xfrm>
                                  <a:off x="0" y="0"/>
                                  <a:ext cx="114190" cy="21145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14185"/>
                                    <a:gd name="f7" fmla="val 211455"/>
                                    <a:gd name="f8" fmla="val 99342"/>
                                    <a:gd name="f9" fmla="val 16028"/>
                                    <a:gd name="f10" fmla="val 7176"/>
                                    <a:gd name="f11" fmla="val 195427"/>
                                    <a:gd name="f12" fmla="val 204279"/>
                                    <a:gd name="f13" fmla="val 108194"/>
                                    <a:gd name="f14" fmla="val 115370"/>
                                    <a:gd name="f15" fmla="val 6428"/>
                                    <a:gd name="f16" fmla="val 35376"/>
                                    <a:gd name="f17" fmla="val 108942"/>
                                    <a:gd name="f18" fmla="val 171004"/>
                                    <a:gd name="f19" fmla="val 6344"/>
                                    <a:gd name="f20" fmla="val 104655"/>
                                    <a:gd name="f21" fmla="val 108963"/>
                                    <a:gd name="f22" fmla="val 10651"/>
                                    <a:gd name="f23" fmla="val 15965"/>
                                    <a:gd name="f24" fmla="val 28969"/>
                                    <a:gd name="f25" fmla="val 6393"/>
                                    <a:gd name="f26" fmla="val 10715"/>
                                    <a:gd name="f27" fmla="val 10672"/>
                                    <a:gd name="f28" fmla="val 6379"/>
                                    <a:gd name="f29" fmla="val 15986"/>
                                    <a:gd name="f30" fmla="val 16000"/>
                                    <a:gd name="f31" fmla="val 16014"/>
                                    <a:gd name="f32" fmla="val 205111"/>
                                    <a:gd name="f33" fmla="val 6407"/>
                                    <a:gd name="f34" fmla="val 200804"/>
                                    <a:gd name="f35" fmla="val 195490"/>
                                    <a:gd name="f36" fmla="val 177411"/>
                                    <a:gd name="f37" fmla="val 108977"/>
                                    <a:gd name="f38" fmla="val 200740"/>
                                    <a:gd name="f39" fmla="val 104698"/>
                                    <a:gd name="f40" fmla="val 205076"/>
                                    <a:gd name="f41" fmla="val 99384"/>
                                    <a:gd name="f42" fmla="val 99370"/>
                                    <a:gd name="f43" fmla="val 99356"/>
                                    <a:gd name="f44" fmla="+- 0 0 -90"/>
                                    <a:gd name="f45" fmla="*/ f3 1 114185"/>
                                    <a:gd name="f46" fmla="*/ f4 1 211455"/>
                                    <a:gd name="f47" fmla="+- f7 0 f5"/>
                                    <a:gd name="f48" fmla="+- f6 0 f5"/>
                                    <a:gd name="f49" fmla="*/ f44 f0 1"/>
                                    <a:gd name="f50" fmla="*/ f48 1 114185"/>
                                    <a:gd name="f51" fmla="*/ f47 1 211455"/>
                                    <a:gd name="f52" fmla="*/ 99342 f48 1"/>
                                    <a:gd name="f53" fmla="*/ 0 f47 1"/>
                                    <a:gd name="f54" fmla="*/ 16028 f48 1"/>
                                    <a:gd name="f55" fmla="*/ 0 f48 1"/>
                                    <a:gd name="f56" fmla="*/ 16028 f47 1"/>
                                    <a:gd name="f57" fmla="*/ 195427 f47 1"/>
                                    <a:gd name="f58" fmla="*/ 211455 f47 1"/>
                                    <a:gd name="f59" fmla="*/ 115370 f48 1"/>
                                    <a:gd name="f60" fmla="*/ 6428 f48 1"/>
                                    <a:gd name="f61" fmla="*/ 35376 f47 1"/>
                                    <a:gd name="f62" fmla="*/ 108942 f48 1"/>
                                    <a:gd name="f63" fmla="*/ 171004 f47 1"/>
                                    <a:gd name="f64" fmla="*/ 6344 f47 1"/>
                                    <a:gd name="f65" fmla="*/ 108963 f48 1"/>
                                    <a:gd name="f66" fmla="*/ 15965 f47 1"/>
                                    <a:gd name="f67" fmla="*/ 28969 f47 1"/>
                                    <a:gd name="f68" fmla="*/ 15986 f48 1"/>
                                    <a:gd name="f69" fmla="*/ 205111 f47 1"/>
                                    <a:gd name="f70" fmla="*/ 6407 f48 1"/>
                                    <a:gd name="f71" fmla="*/ 195490 f47 1"/>
                                    <a:gd name="f72" fmla="*/ 177411 f47 1"/>
                                    <a:gd name="f73" fmla="*/ 99384 f48 1"/>
                                    <a:gd name="f74" fmla="*/ f49 1 f2"/>
                                    <a:gd name="f75" fmla="*/ f52 1 114185"/>
                                    <a:gd name="f76" fmla="*/ f53 1 211455"/>
                                    <a:gd name="f77" fmla="*/ f54 1 114185"/>
                                    <a:gd name="f78" fmla="*/ f55 1 114185"/>
                                    <a:gd name="f79" fmla="*/ f56 1 211455"/>
                                    <a:gd name="f80" fmla="*/ f57 1 211455"/>
                                    <a:gd name="f81" fmla="*/ f58 1 211455"/>
                                    <a:gd name="f82" fmla="*/ f59 1 114185"/>
                                    <a:gd name="f83" fmla="*/ f60 1 114185"/>
                                    <a:gd name="f84" fmla="*/ f61 1 211455"/>
                                    <a:gd name="f85" fmla="*/ f62 1 114185"/>
                                    <a:gd name="f86" fmla="*/ f63 1 211455"/>
                                    <a:gd name="f87" fmla="*/ f64 1 211455"/>
                                    <a:gd name="f88" fmla="*/ f65 1 114185"/>
                                    <a:gd name="f89" fmla="*/ f66 1 211455"/>
                                    <a:gd name="f90" fmla="*/ f67 1 211455"/>
                                    <a:gd name="f91" fmla="*/ f68 1 114185"/>
                                    <a:gd name="f92" fmla="*/ f69 1 211455"/>
                                    <a:gd name="f93" fmla="*/ f70 1 114185"/>
                                    <a:gd name="f94" fmla="*/ f71 1 211455"/>
                                    <a:gd name="f95" fmla="*/ f72 1 211455"/>
                                    <a:gd name="f96" fmla="*/ f73 1 114185"/>
                                    <a:gd name="f97" fmla="*/ f5 1 f50"/>
                                    <a:gd name="f98" fmla="*/ f6 1 f50"/>
                                    <a:gd name="f99" fmla="*/ f5 1 f51"/>
                                    <a:gd name="f100" fmla="*/ f7 1 f51"/>
                                    <a:gd name="f101" fmla="+- f74 0 f1"/>
                                    <a:gd name="f102" fmla="*/ f75 1 f50"/>
                                    <a:gd name="f103" fmla="*/ f76 1 f51"/>
                                    <a:gd name="f104" fmla="*/ f77 1 f50"/>
                                    <a:gd name="f105" fmla="*/ f78 1 f50"/>
                                    <a:gd name="f106" fmla="*/ f79 1 f51"/>
                                    <a:gd name="f107" fmla="*/ f80 1 f51"/>
                                    <a:gd name="f108" fmla="*/ f81 1 f51"/>
                                    <a:gd name="f109" fmla="*/ f82 1 f50"/>
                                    <a:gd name="f110" fmla="*/ f83 1 f50"/>
                                    <a:gd name="f111" fmla="*/ f84 1 f51"/>
                                    <a:gd name="f112" fmla="*/ f85 1 f50"/>
                                    <a:gd name="f113" fmla="*/ f86 1 f51"/>
                                    <a:gd name="f114" fmla="*/ f87 1 f51"/>
                                    <a:gd name="f115" fmla="*/ f88 1 f50"/>
                                    <a:gd name="f116" fmla="*/ f89 1 f51"/>
                                    <a:gd name="f117" fmla="*/ f90 1 f51"/>
                                    <a:gd name="f118" fmla="*/ f91 1 f50"/>
                                    <a:gd name="f119" fmla="*/ f92 1 f51"/>
                                    <a:gd name="f120" fmla="*/ f93 1 f50"/>
                                    <a:gd name="f121" fmla="*/ f94 1 f51"/>
                                    <a:gd name="f122" fmla="*/ f95 1 f51"/>
                                    <a:gd name="f123" fmla="*/ f96 1 f50"/>
                                    <a:gd name="f124" fmla="*/ f97 f45 1"/>
                                    <a:gd name="f125" fmla="*/ f98 f45 1"/>
                                    <a:gd name="f126" fmla="*/ f100 f46 1"/>
                                    <a:gd name="f127" fmla="*/ f99 f46 1"/>
                                    <a:gd name="f128" fmla="*/ f102 f45 1"/>
                                    <a:gd name="f129" fmla="*/ f103 f46 1"/>
                                    <a:gd name="f130" fmla="*/ f104 f45 1"/>
                                    <a:gd name="f131" fmla="*/ f105 f45 1"/>
                                    <a:gd name="f132" fmla="*/ f106 f46 1"/>
                                    <a:gd name="f133" fmla="*/ f107 f46 1"/>
                                    <a:gd name="f134" fmla="*/ f108 f46 1"/>
                                    <a:gd name="f135" fmla="*/ f109 f45 1"/>
                                    <a:gd name="f136" fmla="*/ f110 f45 1"/>
                                    <a:gd name="f137" fmla="*/ f111 f46 1"/>
                                    <a:gd name="f138" fmla="*/ f112 f45 1"/>
                                    <a:gd name="f139" fmla="*/ f113 f46 1"/>
                                    <a:gd name="f140" fmla="*/ f114 f46 1"/>
                                    <a:gd name="f141" fmla="*/ f115 f45 1"/>
                                    <a:gd name="f142" fmla="*/ f116 f46 1"/>
                                    <a:gd name="f143" fmla="*/ f117 f46 1"/>
                                    <a:gd name="f144" fmla="*/ f118 f45 1"/>
                                    <a:gd name="f145" fmla="*/ f119 f46 1"/>
                                    <a:gd name="f146" fmla="*/ f120 f45 1"/>
                                    <a:gd name="f147" fmla="*/ f121 f46 1"/>
                                    <a:gd name="f148" fmla="*/ f122 f46 1"/>
                                    <a:gd name="f149" fmla="*/ f123 f45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0" y="f129"/>
                                    </a:cxn>
                                    <a:cxn ang="f101">
                                      <a:pos x="f131" y="f132"/>
                                    </a:cxn>
                                    <a:cxn ang="f101">
                                      <a:pos x="f131" y="f133"/>
                                    </a:cxn>
                                    <a:cxn ang="f101">
                                      <a:pos x="f130" y="f134"/>
                                    </a:cxn>
                                    <a:cxn ang="f101">
                                      <a:pos x="f128" y="f134"/>
                                    </a:cxn>
                                    <a:cxn ang="f101">
                                      <a:pos x="f135" y="f133"/>
                                    </a:cxn>
                                    <a:cxn ang="f101">
                                      <a:pos x="f135" y="f132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8" y="f137"/>
                                    </a:cxn>
                                    <a:cxn ang="f101">
                                      <a:pos x="f138" y="f139"/>
                                    </a:cxn>
                                    <a:cxn ang="f101">
                                      <a:pos x="f136" y="f13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0"/>
                                    </a:cxn>
                                    <a:cxn ang="f101">
                                      <a:pos x="f141" y="f142"/>
                                    </a:cxn>
                                    <a:cxn ang="f101">
                                      <a:pos x="f141" y="f143"/>
                                    </a:cxn>
                                    <a:cxn ang="f101">
                                      <a:pos x="f136" y="f143"/>
                                    </a:cxn>
                                    <a:cxn ang="f101">
                                      <a:pos x="f136" y="f132"/>
                                    </a:cxn>
                                    <a:cxn ang="f101">
                                      <a:pos x="f144" y="f140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5"/>
                                    </a:cxn>
                                    <a:cxn ang="f101">
                                      <a:pos x="f130" y="f145"/>
                                    </a:cxn>
                                    <a:cxn ang="f101">
                                      <a:pos x="f146" y="f147"/>
                                    </a:cxn>
                                    <a:cxn ang="f101">
                                      <a:pos x="f146" y="f148"/>
                                    </a:cxn>
                                    <a:cxn ang="f101">
                                      <a:pos x="f138" y="f148"/>
                                    </a:cxn>
                                    <a:cxn ang="f101">
                                      <a:pos x="f138" y="f133"/>
                                    </a:cxn>
                                    <a:cxn ang="f101">
                                      <a:pos x="f149" y="f145"/>
                                    </a:cxn>
                                    <a:cxn ang="f101">
                                      <a:pos x="f128" y="f145"/>
                                    </a:cxn>
                                  </a:cxnLst>
                                  <a:rect l="f124" t="f127" r="f125" b="f126"/>
                                  <a:pathLst>
                                    <a:path w="114185" h="211455">
                                      <a:moveTo>
                                        <a:pt x="f8" y="f5"/>
                                      </a:moveTo>
                                      <a:lnTo>
                                        <a:pt x="f9" y="f5"/>
                                      </a:lnTo>
                                      <a:cubicBezTo>
                                        <a:pt x="f10" y="f5"/>
                                        <a:pt x="f5" y="f10"/>
                                        <a:pt x="f5" y="f9"/>
                                      </a:cubicBezTo>
                                      <a:lnTo>
                                        <a:pt x="f5" y="f11"/>
                                      </a:lnTo>
                                      <a:cubicBezTo>
                                        <a:pt x="f5" y="f12"/>
                                        <a:pt x="f10" y="f7"/>
                                        <a:pt x="f9" y="f7"/>
                                      </a:cubicBezTo>
                                      <a:lnTo>
                                        <a:pt x="f8" y="f7"/>
                                      </a:lnTo>
                                      <a:cubicBezTo>
                                        <a:pt x="f13" y="f7"/>
                                        <a:pt x="f14" y="f12"/>
                                        <a:pt x="f14" y="f11"/>
                                      </a:cubicBezTo>
                                      <a:lnTo>
                                        <a:pt x="f14" y="f9"/>
                                      </a:lnTo>
                                      <a:cubicBezTo>
                                        <a:pt x="f14" y="f10"/>
                                        <a:pt x="f13" y="f5"/>
                                        <a:pt x="f8" y="f5"/>
                                      </a:cubicBezTo>
                                      <a:close/>
                                      <a:moveTo>
                                        <a:pt x="f15" y="f16"/>
                                      </a:moveTo>
                                      <a:lnTo>
                                        <a:pt x="f17" y="f16"/>
                                      </a:lnTo>
                                      <a:lnTo>
                                        <a:pt x="f17" y="f18"/>
                                      </a:lnTo>
                                      <a:lnTo>
                                        <a:pt x="f15" y="f18"/>
                                      </a:lnTo>
                                      <a:lnTo>
                                        <a:pt x="f15" y="f16"/>
                                      </a:lnTo>
                                      <a:close/>
                                      <a:moveTo>
                                        <a:pt x="f9" y="f19"/>
                                      </a:moveTo>
                                      <a:lnTo>
                                        <a:pt x="f8" y="f19"/>
                                      </a:lnTo>
                                      <a:cubicBezTo>
                                        <a:pt x="f20" y="f19"/>
                                        <a:pt x="f21" y="f22"/>
                                        <a:pt x="f21" y="f23"/>
                                      </a:cubicBezTo>
                                      <a:lnTo>
                                        <a:pt x="f21" y="f24"/>
                                      </a:lnTo>
                                      <a:lnTo>
                                        <a:pt x="f15" y="f24"/>
                                      </a:lnTo>
                                      <a:lnTo>
                                        <a:pt x="f15" y="f9"/>
                                      </a:lnTo>
                                      <a:cubicBezTo>
                                        <a:pt x="f25" y="f26"/>
                                        <a:pt x="f27" y="f28"/>
                                        <a:pt x="f29" y="f19"/>
                                      </a:cubicBezTo>
                                      <a:cubicBezTo>
                                        <a:pt x="f30" y="f19"/>
                                        <a:pt x="f31" y="f19"/>
                                        <a:pt x="f9" y="f19"/>
                                      </a:cubicBezTo>
                                      <a:close/>
                                      <a:moveTo>
                                        <a:pt x="f8" y="f32"/>
                                      </a:moveTo>
                                      <a:lnTo>
                                        <a:pt x="f9" y="f32"/>
                                      </a:lnTo>
                                      <a:cubicBezTo>
                                        <a:pt x="f26" y="f32"/>
                                        <a:pt x="f33" y="f34"/>
                                        <a:pt x="f33" y="f35"/>
                                      </a:cubicBezTo>
                                      <a:lnTo>
                                        <a:pt x="f33" y="f36"/>
                                      </a:lnTo>
                                      <a:lnTo>
                                        <a:pt x="f17" y="f36"/>
                                      </a:lnTo>
                                      <a:lnTo>
                                        <a:pt x="f17" y="f11"/>
                                      </a:lnTo>
                                      <a:cubicBezTo>
                                        <a:pt x="f37" y="f38"/>
                                        <a:pt x="f39" y="f40"/>
                                        <a:pt x="f41" y="f32"/>
                                      </a:cubicBezTo>
                                      <a:cubicBezTo>
                                        <a:pt x="f42" y="f32"/>
                                        <a:pt x="f43" y="f32"/>
                                        <a:pt x="f8" y="f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29" name="Freeform 85"/>
                              <wps:cNvSpPr/>
                              <wps:spPr>
                                <a:xfrm>
                                  <a:off x="48636" y="182825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6916"/>
                                    <a:gd name="f7" fmla="val 18101"/>
                                    <a:gd name="f8" fmla="val 9050"/>
                                    <a:gd name="f9" fmla="val 14049"/>
                                    <a:gd name="f10" fmla="val 4052"/>
                                    <a:gd name="f11" fmla="+- 0 0 -90"/>
                                    <a:gd name="f12" fmla="*/ f3 1 16916"/>
                                    <a:gd name="f13" fmla="*/ f4 1 16916"/>
                                    <a:gd name="f14" fmla="+- f6 0 f5"/>
                                    <a:gd name="f15" fmla="*/ f11 f0 1"/>
                                    <a:gd name="f16" fmla="*/ f14 1 16916"/>
                                    <a:gd name="f17" fmla="*/ 18101 f14 1"/>
                                    <a:gd name="f18" fmla="*/ 9050 f14 1"/>
                                    <a:gd name="f19" fmla="*/ 0 f14 1"/>
                                    <a:gd name="f20" fmla="*/ f15 1 f2"/>
                                    <a:gd name="f21" fmla="*/ f17 1 16916"/>
                                    <a:gd name="f22" fmla="*/ f18 1 16916"/>
                                    <a:gd name="f23" fmla="*/ f19 1 16916"/>
                                    <a:gd name="f24" fmla="*/ f5 1 f16"/>
                                    <a:gd name="f25" fmla="*/ f6 1 f16"/>
                                    <a:gd name="f26" fmla="+- f20 0 f1"/>
                                    <a:gd name="f27" fmla="*/ f21 1 f16"/>
                                    <a:gd name="f28" fmla="*/ f22 1 f16"/>
                                    <a:gd name="f29" fmla="*/ f23 1 f16"/>
                                    <a:gd name="f30" fmla="*/ f24 f12 1"/>
                                    <a:gd name="f31" fmla="*/ f25 f12 1"/>
                                    <a:gd name="f32" fmla="*/ f25 f13 1"/>
                                    <a:gd name="f33" fmla="*/ f24 f13 1"/>
                                    <a:gd name="f34" fmla="*/ f27 f12 1"/>
                                    <a:gd name="f35" fmla="*/ f28 f13 1"/>
                                    <a:gd name="f36" fmla="*/ f28 f12 1"/>
                                    <a:gd name="f37" fmla="*/ f27 f13 1"/>
                                    <a:gd name="f38" fmla="*/ f29 f12 1"/>
                                    <a:gd name="f39" fmla="*/ f29 f13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26">
                                      <a:pos x="f34" y="f35"/>
                                    </a:cxn>
                                    <a:cxn ang="f26">
                                      <a:pos x="f36" y="f37"/>
                                    </a:cxn>
                                    <a:cxn ang="f26">
                                      <a:pos x="f38" y="f35"/>
                                    </a:cxn>
                                    <a:cxn ang="f26">
                                      <a:pos x="f36" y="f39"/>
                                    </a:cxn>
                                    <a:cxn ang="f26">
                                      <a:pos x="f34" y="f35"/>
                                    </a:cxn>
                                  </a:cxnLst>
                                  <a:rect l="f30" t="f33" r="f31" b="f32"/>
                                  <a:pathLst>
                                    <a:path w="16916" h="16916">
                                      <a:moveTo>
                                        <a:pt x="f7" y="f8"/>
                                      </a:moveTo>
                                      <a:cubicBezTo>
                                        <a:pt x="f7" y="f9"/>
                                        <a:pt x="f9" y="f7"/>
                                        <a:pt x="f8" y="f7"/>
                                      </a:cubicBezTo>
                                      <a:cubicBezTo>
                                        <a:pt x="f10" y="f7"/>
                                        <a:pt x="f5" y="f9"/>
                                        <a:pt x="f5" y="f8"/>
                                      </a:cubicBezTo>
                                      <a:cubicBezTo>
                                        <a:pt x="f5" y="f10"/>
                                        <a:pt x="f10" y="f5"/>
                                        <a:pt x="f8" y="f5"/>
                                      </a:cubicBezTo>
                                      <a:cubicBezTo>
                                        <a:pt x="f9" y="f5"/>
                                        <a:pt x="f7" y="f10"/>
                                        <a:pt x="f7" y="f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30" name="Freeform 86"/>
                              <wps:cNvSpPr/>
                              <wps:spPr>
                                <a:xfrm>
                                  <a:off x="41266" y="14968"/>
                                  <a:ext cx="31720" cy="634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31718"/>
                                    <a:gd name="f7" fmla="val 6343"/>
                                    <a:gd name="f8" fmla="val 3734"/>
                                    <a:gd name="f9" fmla="val 6386"/>
                                    <a:gd name="f10" fmla="val 29109"/>
                                    <a:gd name="f11" fmla="val 30861"/>
                                    <a:gd name="f12" fmla="val 6673"/>
                                    <a:gd name="f13" fmla="val 32513"/>
                                    <a:gd name="f14" fmla="val 5486"/>
                                    <a:gd name="f15" fmla="val 32800"/>
                                    <a:gd name="f16" fmla="val 33087"/>
                                    <a:gd name="f17" fmla="val 1983"/>
                                    <a:gd name="f18" fmla="val 31900"/>
                                    <a:gd name="f19" fmla="val 330"/>
                                    <a:gd name="f20" fmla="val 30148"/>
                                    <a:gd name="f21" fmla="val 43"/>
                                    <a:gd name="f22" fmla="val 29804"/>
                                    <a:gd name="f23" fmla="+- 0 0 14"/>
                                    <a:gd name="f24" fmla="val 29453"/>
                                    <a:gd name="f25" fmla="+- 0 0 244"/>
                                    <a:gd name="f26" fmla="val 943"/>
                                    <a:gd name="f27" fmla="val 2695"/>
                                    <a:gd name="f28" fmla="val 4447"/>
                                    <a:gd name="f29" fmla="val 6099"/>
                                    <a:gd name="f30" fmla="val 3039"/>
                                    <a:gd name="f31" fmla="val 6443"/>
                                    <a:gd name="f32" fmla="val 3390"/>
                                    <a:gd name="f33" fmla="+- 0 0 -90"/>
                                    <a:gd name="f34" fmla="*/ f3 1 31718"/>
                                    <a:gd name="f35" fmla="*/ f4 1 6343"/>
                                    <a:gd name="f36" fmla="+- f7 0 f5"/>
                                    <a:gd name="f37" fmla="+- f6 0 f5"/>
                                    <a:gd name="f38" fmla="*/ f33 f0 1"/>
                                    <a:gd name="f39" fmla="*/ f37 1 31718"/>
                                    <a:gd name="f40" fmla="*/ f36 1 6343"/>
                                    <a:gd name="f41" fmla="*/ 3734 f37 1"/>
                                    <a:gd name="f42" fmla="*/ 6386 f36 1"/>
                                    <a:gd name="f43" fmla="*/ 29109 f37 1"/>
                                    <a:gd name="f44" fmla="*/ 32800 f37 1"/>
                                    <a:gd name="f45" fmla="*/ 3734 f36 1"/>
                                    <a:gd name="f46" fmla="*/ 30148 f37 1"/>
                                    <a:gd name="f47" fmla="*/ 43 f36 1"/>
                                    <a:gd name="f48" fmla="*/ 43 f37 1"/>
                                    <a:gd name="f49" fmla="*/ 2695 f36 1"/>
                                    <a:gd name="f50" fmla="*/ 2695 f37 1"/>
                                    <a:gd name="f51" fmla="*/ f38 1 f2"/>
                                    <a:gd name="f52" fmla="*/ f41 1 31718"/>
                                    <a:gd name="f53" fmla="*/ f42 1 6343"/>
                                    <a:gd name="f54" fmla="*/ f43 1 31718"/>
                                    <a:gd name="f55" fmla="*/ f44 1 31718"/>
                                    <a:gd name="f56" fmla="*/ f45 1 6343"/>
                                    <a:gd name="f57" fmla="*/ f46 1 31718"/>
                                    <a:gd name="f58" fmla="*/ f47 1 6343"/>
                                    <a:gd name="f59" fmla="*/ f48 1 31718"/>
                                    <a:gd name="f60" fmla="*/ f49 1 6343"/>
                                    <a:gd name="f61" fmla="*/ f50 1 31718"/>
                                    <a:gd name="f62" fmla="*/ f5 1 f39"/>
                                    <a:gd name="f63" fmla="*/ f6 1 f39"/>
                                    <a:gd name="f64" fmla="*/ f5 1 f40"/>
                                    <a:gd name="f65" fmla="*/ f7 1 f40"/>
                                    <a:gd name="f66" fmla="+- f51 0 f1"/>
                                    <a:gd name="f67" fmla="*/ f52 1 f39"/>
                                    <a:gd name="f68" fmla="*/ f53 1 f40"/>
                                    <a:gd name="f69" fmla="*/ f54 1 f39"/>
                                    <a:gd name="f70" fmla="*/ f55 1 f39"/>
                                    <a:gd name="f71" fmla="*/ f56 1 f40"/>
                                    <a:gd name="f72" fmla="*/ f57 1 f39"/>
                                    <a:gd name="f73" fmla="*/ f58 1 f40"/>
                                    <a:gd name="f74" fmla="*/ f59 1 f39"/>
                                    <a:gd name="f75" fmla="*/ f60 1 f40"/>
                                    <a:gd name="f76" fmla="*/ f61 1 f39"/>
                                    <a:gd name="f77" fmla="*/ f62 f34 1"/>
                                    <a:gd name="f78" fmla="*/ f63 f34 1"/>
                                    <a:gd name="f79" fmla="*/ f65 f35 1"/>
                                    <a:gd name="f80" fmla="*/ f64 f35 1"/>
                                    <a:gd name="f81" fmla="*/ f67 f34 1"/>
                                    <a:gd name="f82" fmla="*/ f68 f35 1"/>
                                    <a:gd name="f83" fmla="*/ f69 f34 1"/>
                                    <a:gd name="f84" fmla="*/ f70 f34 1"/>
                                    <a:gd name="f85" fmla="*/ f71 f35 1"/>
                                    <a:gd name="f86" fmla="*/ f72 f34 1"/>
                                    <a:gd name="f87" fmla="*/ f73 f35 1"/>
                                    <a:gd name="f88" fmla="*/ f74 f34 1"/>
                                    <a:gd name="f89" fmla="*/ f75 f35 1"/>
                                    <a:gd name="f90" fmla="*/ f76 f34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66">
                                      <a:pos x="f81" y="f82"/>
                                    </a:cxn>
                                    <a:cxn ang="f66">
                                      <a:pos x="f83" y="f82"/>
                                    </a:cxn>
                                    <a:cxn ang="f66">
                                      <a:pos x="f84" y="f85"/>
                                    </a:cxn>
                                    <a:cxn ang="f66">
                                      <a:pos x="f86" y="f87"/>
                                    </a:cxn>
                                    <a:cxn ang="f66">
                                      <a:pos x="f83" y="f87"/>
                                    </a:cxn>
                                    <a:cxn ang="f66">
                                      <a:pos x="f81" y="f87"/>
                                    </a:cxn>
                                    <a:cxn ang="f66">
                                      <a:pos x="f88" y="f89"/>
                                    </a:cxn>
                                    <a:cxn ang="f66">
                                      <a:pos x="f90" y="f82"/>
                                    </a:cxn>
                                    <a:cxn ang="f66">
                                      <a:pos x="f81" y="f82"/>
                                    </a:cxn>
                                  </a:cxnLst>
                                  <a:rect l="f77" t="f80" r="f78" b="f79"/>
                                  <a:pathLst>
                                    <a:path w="31718" h="6343">
                                      <a:moveTo>
                                        <a:pt x="f8" y="f9"/>
                                      </a:moveTo>
                                      <a:lnTo>
                                        <a:pt x="f10" y="f9"/>
                                      </a:lnTo>
                                      <a:cubicBezTo>
                                        <a:pt x="f11" y="f12"/>
                                        <a:pt x="f13" y="f14"/>
                                        <a:pt x="f15" y="f8"/>
                                      </a:cubicBezTo>
                                      <a:cubicBezTo>
                                        <a:pt x="f16" y="f17"/>
                                        <a:pt x="f18" y="f19"/>
                                        <a:pt x="f20" y="f21"/>
                                      </a:cubicBezTo>
                                      <a:cubicBezTo>
                                        <a:pt x="f22" y="f23"/>
                                        <a:pt x="f24" y="f23"/>
                                        <a:pt x="f10" y="f21"/>
                                      </a:cubicBezTo>
                                      <a:lnTo>
                                        <a:pt x="f8" y="f21"/>
                                      </a:lnTo>
                                      <a:cubicBezTo>
                                        <a:pt x="f17" y="f25"/>
                                        <a:pt x="f19" y="f26"/>
                                        <a:pt x="f21" y="f27"/>
                                      </a:cubicBezTo>
                                      <a:cubicBezTo>
                                        <a:pt x="f25" y="f28"/>
                                        <a:pt x="f26" y="f29"/>
                                        <a:pt x="f27" y="f9"/>
                                      </a:cubicBezTo>
                                      <a:cubicBezTo>
                                        <a:pt x="f30" y="f31"/>
                                        <a:pt x="f32" y="f31"/>
                                        <a:pt x="f8" y="f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62FF6C" id="Graphic 38" o:spid="_x0000_s1026" style="width:9pt;height:16.65pt;mso-position-horizontal-relative:char;mso-position-vertical-relative:line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">
      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      </v:shape>
                      <v:shape id="Freeform 85" o:spid="_x0000_s1028" style="position:absolute;left:48636;top:182825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" path="m18101,9050v,4999,-4052,9051,-9051,9051c4052,18101,,14049,,9050,,4052,4052,,9050,v4999,,9051,4052,9051,9050xe" stroked="f">
                        <v:path arrowok="t" o:connecttype="custom" o:connectlocs="8458,0;16916,8458;8458,16916;0,8458;18101,9050;9050,18101;0,9050;9050,0;18101,9050" o:connectangles="270,0,90,180,0,0,0,0,0" textboxrect="0,0,16916,16916"/>
                      </v:shape>
                      <v:shape id="Freeform 86" o:spid="_x0000_s1029" style="position:absolute;left:41266;top:1496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" path="m3734,6386r25375,c30861,6673,32513,5486,32800,3734,33087,1983,31900,330,30148,43v-344,-57,-695,-57,-1039,l3734,43c1983,-244,330,943,43,2695,-244,4447,943,6099,2695,6386v344,57,695,57,1039,xe" stroked="f">
      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D43B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+44 744 87 19 858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A17E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323F" w14:textId="77777777" w:rsidR="00024C69" w:rsidRDefault="00024C69">
            <w:pPr>
              <w:pStyle w:val="Title"/>
            </w:pPr>
          </w:p>
        </w:tc>
      </w:tr>
      <w:tr w:rsidR="00024C69" w14:paraId="5D2BEAD7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C06F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6D5165C5" wp14:editId="66BA2BFA">
                  <wp:extent cx="209690" cy="209690"/>
                  <wp:effectExtent l="0" t="0" r="0" b="0"/>
                  <wp:docPr id="31" name="Graphic 34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5D6F" w14:textId="77777777" w:rsidR="00024C69" w:rsidRDefault="00F56713">
            <w:hyperlink r:id="rId14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</w:t>
              </w:r>
            </w:hyperlink>
          </w:p>
          <w:p w14:paraId="776F2F95" w14:textId="77777777" w:rsidR="00024C69" w:rsidRDefault="00024C69">
            <w:pPr>
              <w:pStyle w:val="Contact1"/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532C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BC7E" w14:textId="77777777" w:rsidR="00024C69" w:rsidRDefault="00024C69">
            <w:pPr>
              <w:pStyle w:val="Title"/>
            </w:pPr>
          </w:p>
        </w:tc>
      </w:tr>
      <w:tr w:rsidR="00024C69" w14:paraId="534E5B2B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155D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0F3607F0" wp14:editId="26DB4E2B">
                  <wp:extent cx="209690" cy="209690"/>
                  <wp:effectExtent l="0" t="0" r="0" b="0"/>
                  <wp:docPr id="32" name="Graphic 33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A21" w14:textId="77777777" w:rsidR="00024C69" w:rsidRDefault="00F56713">
            <w:pPr>
              <w:pStyle w:val="Contact1"/>
            </w:pPr>
            <w:hyperlink r:id="rId15" w:history="1">
              <w:r w:rsidR="00231AEE">
                <w:rPr>
                  <w:sz w:val="16"/>
                  <w:szCs w:val="16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ABBE1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830C" w14:textId="77777777" w:rsidR="00024C69" w:rsidRDefault="00024C69">
            <w:pPr>
              <w:pStyle w:val="Title"/>
            </w:pPr>
          </w:p>
        </w:tc>
      </w:tr>
      <w:tr w:rsidR="00024C69" w14:paraId="0450ABDA" w14:textId="77777777">
        <w:trPr>
          <w:trHeight w:val="1584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8C" w14:textId="77777777" w:rsidR="00024C69" w:rsidRDefault="00024C69">
            <w:pPr>
              <w:pStyle w:val="Contact2"/>
              <w:rPr>
                <w:sz w:val="18"/>
                <w:szCs w:val="18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50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0099" w14:textId="77777777" w:rsidR="00024C69" w:rsidRDefault="00024C69">
            <w:pPr>
              <w:pStyle w:val="Title"/>
            </w:pPr>
          </w:p>
        </w:tc>
      </w:tr>
      <w:tr w:rsidR="00024C69" w14:paraId="7B2187A9" w14:textId="77777777">
        <w:trPr>
          <w:trHeight w:val="318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7B80" w14:textId="77777777" w:rsidR="00024C69" w:rsidRDefault="00024C69"/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B067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443C" w14:textId="77777777" w:rsidR="00024C69" w:rsidRDefault="00024C69">
            <w:pPr>
              <w:pStyle w:val="Title"/>
            </w:pPr>
          </w:p>
        </w:tc>
      </w:tr>
      <w:tr w:rsidR="00024C69" w14:paraId="66B5CEA6" w14:textId="77777777">
        <w:trPr>
          <w:trHeight w:val="58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64BE" w14:textId="77777777" w:rsidR="00024C69" w:rsidRDefault="00024C69">
            <w:pPr>
              <w:pStyle w:val="Heading4"/>
            </w:pPr>
          </w:p>
        </w:tc>
        <w:tc>
          <w:tcPr>
            <w:tcW w:w="2700" w:type="dxa"/>
            <w:gridSpan w:val="3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B9" w14:textId="77777777" w:rsidR="00024C69" w:rsidRDefault="00024C69">
            <w:pPr>
              <w:pStyle w:val="Heading4"/>
              <w:jc w:val="left"/>
            </w:pPr>
          </w:p>
          <w:p w14:paraId="7F7B92E7" w14:textId="77777777" w:rsidR="00024C69" w:rsidRDefault="00231AEE">
            <w:pPr>
              <w:pStyle w:val="Heading4"/>
              <w:jc w:val="left"/>
            </w:pPr>
            <w:r>
              <w:t>E D u c a t i o n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B71B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6525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0A37" w14:textId="77777777" w:rsidR="00024C69" w:rsidRDefault="00024C69">
            <w:pPr>
              <w:pStyle w:val="Title"/>
            </w:pPr>
          </w:p>
        </w:tc>
      </w:tr>
      <w:tr w:rsidR="00024C69" w14:paraId="21AAB1EE" w14:textId="77777777">
        <w:trPr>
          <w:trHeight w:val="170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9B15" w14:textId="77777777" w:rsidR="00024C69" w:rsidRDefault="00024C69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B5A3C" w14:textId="77777777" w:rsidR="00024C69" w:rsidRDefault="00024C69">
            <w:pPr>
              <w:rPr>
                <w:lang w:val="it-IT"/>
              </w:rPr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6EF6" w14:textId="77777777" w:rsidR="00024C69" w:rsidRDefault="00024C69">
            <w:pPr>
              <w:pStyle w:val="Title"/>
              <w:rPr>
                <w:lang w:val="it-IT"/>
              </w:rPr>
            </w:pPr>
          </w:p>
        </w:tc>
      </w:tr>
      <w:tr w:rsidR="00024C69" w14:paraId="58BF4BE8" w14:textId="77777777">
        <w:trPr>
          <w:trHeight w:val="861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B3C8" w14:textId="77777777" w:rsidR="00024C69" w:rsidRDefault="00231AEE">
            <w:r>
              <w:rPr>
                <w:noProof/>
                <w:lang w:val="bg-BG" w:eastAsia="bg-BG"/>
              </w:rPr>
              <w:drawing>
                <wp:inline distT="0" distB="0" distL="0" distR="0" wp14:anchorId="46528224" wp14:editId="66577398">
                  <wp:extent cx="257559" cy="313520"/>
                  <wp:effectExtent l="0" t="0" r="0" b="0"/>
                  <wp:docPr id="33" name="Graphic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9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BB9A" w14:textId="77777777" w:rsidR="00024C69" w:rsidRPr="00B814C2" w:rsidRDefault="00231AEE">
            <w:pPr>
              <w:pStyle w:val="Heading5"/>
              <w:rPr>
                <w:sz w:val="16"/>
                <w:szCs w:val="16"/>
              </w:rPr>
            </w:pPr>
            <w:r w:rsidRPr="00B814C2">
              <w:rPr>
                <w:sz w:val="16"/>
                <w:szCs w:val="16"/>
              </w:rPr>
              <w:t>South-west university “Neofit Rilski”</w:t>
            </w:r>
          </w:p>
          <w:p w14:paraId="644AC268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Bachelor’s degree in informatics</w:t>
            </w:r>
          </w:p>
          <w:p w14:paraId="23110A37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15/09/2014  -   25/05/2018  ( 4 years )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B22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4C27" w14:textId="77777777" w:rsidR="00024C69" w:rsidRDefault="00024C69">
            <w:pPr>
              <w:pStyle w:val="Title"/>
            </w:pPr>
          </w:p>
        </w:tc>
      </w:tr>
      <w:tr w:rsidR="00024C69" w14:paraId="5AB56157" w14:textId="77777777">
        <w:trPr>
          <w:trHeight w:val="718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F805" w14:textId="77777777" w:rsidR="00024C69" w:rsidRDefault="00231AEE">
            <w:r>
              <w:rPr>
                <w:noProof/>
                <w:lang w:val="bg-BG" w:eastAsia="bg-BG"/>
              </w:rPr>
              <w:drawing>
                <wp:inline distT="0" distB="0" distL="0" distR="0" wp14:anchorId="43FA8A3A" wp14:editId="7D959E25">
                  <wp:extent cx="248021" cy="313520"/>
                  <wp:effectExtent l="0" t="0" r="0" b="0"/>
                  <wp:docPr id="34" name="Graphic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21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B181" w14:textId="77777777" w:rsidR="00024C69" w:rsidRDefault="00231AEE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SOFTUNI “Private software university”</w:t>
            </w:r>
          </w:p>
          <w:p w14:paraId="0E288BF7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Graduated C# and JavaScript engineer</w:t>
            </w:r>
          </w:p>
          <w:p w14:paraId="448E3E00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05/12/2016  -  21/02/2018  ( 2 years )</w:t>
            </w:r>
          </w:p>
          <w:p w14:paraId="1FED537A" w14:textId="77777777" w:rsidR="00024C69" w:rsidRDefault="00024C69">
            <w:pPr>
              <w:pStyle w:val="Heading5"/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421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47B9" w14:textId="77777777" w:rsidR="00024C69" w:rsidRDefault="00024C69">
            <w:pPr>
              <w:pStyle w:val="Title"/>
            </w:pPr>
          </w:p>
        </w:tc>
      </w:tr>
      <w:tr w:rsidR="00024C69" w14:paraId="22292861" w14:textId="77777777">
        <w:trPr>
          <w:trHeight w:val="144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3E56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6FE0F1CA" wp14:editId="23A8D86E">
                  <wp:extent cx="209690" cy="209690"/>
                  <wp:effectExtent l="0" t="0" r="0" b="0"/>
                  <wp:docPr id="35" name="Graphic 31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737C" w14:textId="77777777" w:rsidR="00024C69" w:rsidRDefault="00F56713">
            <w:hyperlink r:id="rId18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https://github.com/NASOKILA/Diplomas-Certificates</w:t>
              </w:r>
            </w:hyperlink>
          </w:p>
          <w:p w14:paraId="72333AD4" w14:textId="77777777" w:rsidR="00024C69" w:rsidRDefault="00024C69">
            <w:pPr>
              <w:rPr>
                <w:sz w:val="16"/>
                <w:szCs w:val="16"/>
              </w:rPr>
            </w:pPr>
          </w:p>
          <w:p w14:paraId="3264CE9A" w14:textId="77777777" w:rsidR="00024C69" w:rsidRDefault="00024C69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BFE3" w14:textId="77777777" w:rsidR="00024C69" w:rsidRPr="00B814C2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4E6A" w14:textId="77777777" w:rsidR="00024C69" w:rsidRPr="00B814C2" w:rsidRDefault="00024C69">
            <w:pPr>
              <w:pStyle w:val="Title"/>
            </w:pPr>
          </w:p>
        </w:tc>
      </w:tr>
    </w:tbl>
    <w:p w14:paraId="1FFECC0F" w14:textId="77777777" w:rsidR="00024C69" w:rsidRDefault="00231AEE"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83CC27" wp14:editId="1E3BC5FE">
                <wp:simplePos x="0" y="0"/>
                <wp:positionH relativeFrom="column">
                  <wp:posOffset>-619121</wp:posOffset>
                </wp:positionH>
                <wp:positionV relativeFrom="paragraph">
                  <wp:posOffset>3332475</wp:posOffset>
                </wp:positionV>
                <wp:extent cx="114190" cy="211455"/>
                <wp:effectExtent l="0" t="0" r="19160" b="17145"/>
                <wp:wrapNone/>
                <wp:docPr id="36" name="Graphic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90" cy="211455"/>
                          <a:chOff x="0" y="0"/>
                          <a:chExt cx="114190" cy="211455"/>
                        </a:xfrm>
                      </wpg:grpSpPr>
                      <wps:wsp>
                        <wps:cNvPr id="37" name="Freeform 84"/>
                        <wps:cNvSpPr/>
                        <wps:spPr>
                          <a:xfrm>
                            <a:off x="0" y="0"/>
                            <a:ext cx="114190" cy="2114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4185"/>
                              <a:gd name="f7" fmla="val 211455"/>
                              <a:gd name="f8" fmla="val 99342"/>
                              <a:gd name="f9" fmla="val 16028"/>
                              <a:gd name="f10" fmla="val 7176"/>
                              <a:gd name="f11" fmla="val 195427"/>
                              <a:gd name="f12" fmla="val 204279"/>
                              <a:gd name="f13" fmla="val 108194"/>
                              <a:gd name="f14" fmla="val 115370"/>
                              <a:gd name="f15" fmla="val 6428"/>
                              <a:gd name="f16" fmla="val 35376"/>
                              <a:gd name="f17" fmla="val 108942"/>
                              <a:gd name="f18" fmla="val 171004"/>
                              <a:gd name="f19" fmla="val 6344"/>
                              <a:gd name="f20" fmla="val 104655"/>
                              <a:gd name="f21" fmla="val 108963"/>
                              <a:gd name="f22" fmla="val 10651"/>
                              <a:gd name="f23" fmla="val 15965"/>
                              <a:gd name="f24" fmla="val 28969"/>
                              <a:gd name="f25" fmla="val 6393"/>
                              <a:gd name="f26" fmla="val 10715"/>
                              <a:gd name="f27" fmla="val 10672"/>
                              <a:gd name="f28" fmla="val 6379"/>
                              <a:gd name="f29" fmla="val 15986"/>
                              <a:gd name="f30" fmla="val 16000"/>
                              <a:gd name="f31" fmla="val 16014"/>
                              <a:gd name="f32" fmla="val 205111"/>
                              <a:gd name="f33" fmla="val 6407"/>
                              <a:gd name="f34" fmla="val 200804"/>
                              <a:gd name="f35" fmla="val 195490"/>
                              <a:gd name="f36" fmla="val 177411"/>
                              <a:gd name="f37" fmla="val 108977"/>
                              <a:gd name="f38" fmla="val 200740"/>
                              <a:gd name="f39" fmla="val 104698"/>
                              <a:gd name="f40" fmla="val 205076"/>
                              <a:gd name="f41" fmla="val 99384"/>
                              <a:gd name="f42" fmla="val 99370"/>
                              <a:gd name="f43" fmla="val 99356"/>
                              <a:gd name="f44" fmla="+- 0 0 -90"/>
                              <a:gd name="f45" fmla="*/ f3 1 114185"/>
                              <a:gd name="f46" fmla="*/ f4 1 211455"/>
                              <a:gd name="f47" fmla="+- f7 0 f5"/>
                              <a:gd name="f48" fmla="+- f6 0 f5"/>
                              <a:gd name="f49" fmla="*/ f44 f0 1"/>
                              <a:gd name="f50" fmla="*/ f48 1 114185"/>
                              <a:gd name="f51" fmla="*/ f47 1 211455"/>
                              <a:gd name="f52" fmla="*/ 99342 f48 1"/>
                              <a:gd name="f53" fmla="*/ 0 f47 1"/>
                              <a:gd name="f54" fmla="*/ 16028 f48 1"/>
                              <a:gd name="f55" fmla="*/ 0 f48 1"/>
                              <a:gd name="f56" fmla="*/ 16028 f47 1"/>
                              <a:gd name="f57" fmla="*/ 195427 f47 1"/>
                              <a:gd name="f58" fmla="*/ 211455 f47 1"/>
                              <a:gd name="f59" fmla="*/ 115370 f48 1"/>
                              <a:gd name="f60" fmla="*/ 6428 f48 1"/>
                              <a:gd name="f61" fmla="*/ 35376 f47 1"/>
                              <a:gd name="f62" fmla="*/ 108942 f48 1"/>
                              <a:gd name="f63" fmla="*/ 171004 f47 1"/>
                              <a:gd name="f64" fmla="*/ 6344 f47 1"/>
                              <a:gd name="f65" fmla="*/ 108963 f48 1"/>
                              <a:gd name="f66" fmla="*/ 15965 f47 1"/>
                              <a:gd name="f67" fmla="*/ 28969 f47 1"/>
                              <a:gd name="f68" fmla="*/ 15986 f48 1"/>
                              <a:gd name="f69" fmla="*/ 205111 f47 1"/>
                              <a:gd name="f70" fmla="*/ 6407 f48 1"/>
                              <a:gd name="f71" fmla="*/ 195490 f47 1"/>
                              <a:gd name="f72" fmla="*/ 177411 f47 1"/>
                              <a:gd name="f73" fmla="*/ 99384 f48 1"/>
                              <a:gd name="f74" fmla="*/ f49 1 f2"/>
                              <a:gd name="f75" fmla="*/ f52 1 114185"/>
                              <a:gd name="f76" fmla="*/ f53 1 211455"/>
                              <a:gd name="f77" fmla="*/ f54 1 114185"/>
                              <a:gd name="f78" fmla="*/ f55 1 114185"/>
                              <a:gd name="f79" fmla="*/ f56 1 211455"/>
                              <a:gd name="f80" fmla="*/ f57 1 211455"/>
                              <a:gd name="f81" fmla="*/ f58 1 211455"/>
                              <a:gd name="f82" fmla="*/ f59 1 114185"/>
                              <a:gd name="f83" fmla="*/ f60 1 114185"/>
                              <a:gd name="f84" fmla="*/ f61 1 211455"/>
                              <a:gd name="f85" fmla="*/ f62 1 114185"/>
                              <a:gd name="f86" fmla="*/ f63 1 211455"/>
                              <a:gd name="f87" fmla="*/ f64 1 211455"/>
                              <a:gd name="f88" fmla="*/ f65 1 114185"/>
                              <a:gd name="f89" fmla="*/ f66 1 211455"/>
                              <a:gd name="f90" fmla="*/ f67 1 211455"/>
                              <a:gd name="f91" fmla="*/ f68 1 114185"/>
                              <a:gd name="f92" fmla="*/ f69 1 211455"/>
                              <a:gd name="f93" fmla="*/ f70 1 114185"/>
                              <a:gd name="f94" fmla="*/ f71 1 211455"/>
                              <a:gd name="f95" fmla="*/ f72 1 211455"/>
                              <a:gd name="f96" fmla="*/ f73 1 114185"/>
                              <a:gd name="f97" fmla="*/ f5 1 f50"/>
                              <a:gd name="f98" fmla="*/ f6 1 f50"/>
                              <a:gd name="f99" fmla="*/ f5 1 f51"/>
                              <a:gd name="f100" fmla="*/ f7 1 f51"/>
                              <a:gd name="f101" fmla="+- f74 0 f1"/>
                              <a:gd name="f102" fmla="*/ f75 1 f50"/>
                              <a:gd name="f103" fmla="*/ f76 1 f51"/>
                              <a:gd name="f104" fmla="*/ f77 1 f50"/>
                              <a:gd name="f105" fmla="*/ f78 1 f50"/>
                              <a:gd name="f106" fmla="*/ f79 1 f51"/>
                              <a:gd name="f107" fmla="*/ f80 1 f51"/>
                              <a:gd name="f108" fmla="*/ f81 1 f51"/>
                              <a:gd name="f109" fmla="*/ f82 1 f50"/>
                              <a:gd name="f110" fmla="*/ f83 1 f50"/>
                              <a:gd name="f111" fmla="*/ f84 1 f51"/>
                              <a:gd name="f112" fmla="*/ f85 1 f50"/>
                              <a:gd name="f113" fmla="*/ f86 1 f51"/>
                              <a:gd name="f114" fmla="*/ f87 1 f51"/>
                              <a:gd name="f115" fmla="*/ f88 1 f50"/>
                              <a:gd name="f116" fmla="*/ f89 1 f51"/>
                              <a:gd name="f117" fmla="*/ f90 1 f51"/>
                              <a:gd name="f118" fmla="*/ f91 1 f50"/>
                              <a:gd name="f119" fmla="*/ f92 1 f51"/>
                              <a:gd name="f120" fmla="*/ f93 1 f50"/>
                              <a:gd name="f121" fmla="*/ f94 1 f51"/>
                              <a:gd name="f122" fmla="*/ f95 1 f51"/>
                              <a:gd name="f123" fmla="*/ f96 1 f50"/>
                              <a:gd name="f124" fmla="*/ f97 f45 1"/>
                              <a:gd name="f125" fmla="*/ f98 f45 1"/>
                              <a:gd name="f126" fmla="*/ f100 f46 1"/>
                              <a:gd name="f127" fmla="*/ f99 f46 1"/>
                              <a:gd name="f128" fmla="*/ f102 f45 1"/>
                              <a:gd name="f129" fmla="*/ f103 f46 1"/>
                              <a:gd name="f130" fmla="*/ f104 f45 1"/>
                              <a:gd name="f131" fmla="*/ f105 f45 1"/>
                              <a:gd name="f132" fmla="*/ f106 f46 1"/>
                              <a:gd name="f133" fmla="*/ f107 f46 1"/>
                              <a:gd name="f134" fmla="*/ f108 f46 1"/>
                              <a:gd name="f135" fmla="*/ f109 f45 1"/>
                              <a:gd name="f136" fmla="*/ f110 f45 1"/>
                              <a:gd name="f137" fmla="*/ f111 f46 1"/>
                              <a:gd name="f138" fmla="*/ f112 f45 1"/>
                              <a:gd name="f139" fmla="*/ f113 f46 1"/>
                              <a:gd name="f140" fmla="*/ f114 f46 1"/>
                              <a:gd name="f141" fmla="*/ f115 f45 1"/>
                              <a:gd name="f142" fmla="*/ f116 f46 1"/>
                              <a:gd name="f143" fmla="*/ f117 f46 1"/>
                              <a:gd name="f144" fmla="*/ f118 f45 1"/>
                              <a:gd name="f145" fmla="*/ f119 f46 1"/>
                              <a:gd name="f146" fmla="*/ f120 f45 1"/>
                              <a:gd name="f147" fmla="*/ f121 f46 1"/>
                              <a:gd name="f148" fmla="*/ f122 f46 1"/>
                              <a:gd name="f149" fmla="*/ f123 f4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0" y="f129"/>
                              </a:cxn>
                              <a:cxn ang="f101">
                                <a:pos x="f131" y="f132"/>
                              </a:cxn>
                              <a:cxn ang="f101">
                                <a:pos x="f131" y="f133"/>
                              </a:cxn>
                              <a:cxn ang="f101">
                                <a:pos x="f130" y="f134"/>
                              </a:cxn>
                              <a:cxn ang="f101">
                                <a:pos x="f128" y="f134"/>
                              </a:cxn>
                              <a:cxn ang="f101">
                                <a:pos x="f135" y="f133"/>
                              </a:cxn>
                              <a:cxn ang="f101">
                                <a:pos x="f135" y="f132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8" y="f137"/>
                              </a:cxn>
                              <a:cxn ang="f101">
                                <a:pos x="f138" y="f139"/>
                              </a:cxn>
                              <a:cxn ang="f101">
                                <a:pos x="f136" y="f13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0"/>
                              </a:cxn>
                              <a:cxn ang="f101">
                                <a:pos x="f141" y="f142"/>
                              </a:cxn>
                              <a:cxn ang="f101">
                                <a:pos x="f141" y="f143"/>
                              </a:cxn>
                              <a:cxn ang="f101">
                                <a:pos x="f136" y="f143"/>
                              </a:cxn>
                              <a:cxn ang="f101">
                                <a:pos x="f136" y="f132"/>
                              </a:cxn>
                              <a:cxn ang="f101">
                                <a:pos x="f144" y="f140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5"/>
                              </a:cxn>
                              <a:cxn ang="f101">
                                <a:pos x="f130" y="f145"/>
                              </a:cxn>
                              <a:cxn ang="f101">
                                <a:pos x="f146" y="f147"/>
                              </a:cxn>
                              <a:cxn ang="f101">
                                <a:pos x="f146" y="f148"/>
                              </a:cxn>
                              <a:cxn ang="f101">
                                <a:pos x="f138" y="f148"/>
                              </a:cxn>
                              <a:cxn ang="f101">
                                <a:pos x="f138" y="f133"/>
                              </a:cxn>
                              <a:cxn ang="f101">
                                <a:pos x="f149" y="f145"/>
                              </a:cxn>
                              <a:cxn ang="f101">
                                <a:pos x="f128" y="f145"/>
                              </a:cxn>
                            </a:cxnLst>
                            <a:rect l="f124" t="f127" r="f125" b="f126"/>
                            <a:pathLst>
                              <a:path w="114185" h="211455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7"/>
                                  <a:pt x="f9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13" y="f7"/>
                                  <a:pt x="f14" y="f12"/>
                                  <a:pt x="f14" y="f11"/>
                                </a:cubicBezTo>
                                <a:lnTo>
                                  <a:pt x="f14" y="f9"/>
                                </a:lnTo>
                                <a:cubicBezTo>
                                  <a:pt x="f14" y="f10"/>
                                  <a:pt x="f13" y="f5"/>
                                  <a:pt x="f8" y="f5"/>
                                </a:cubicBezTo>
                                <a:close/>
                                <a:moveTo>
                                  <a:pt x="f15" y="f16"/>
                                </a:moveTo>
                                <a:lnTo>
                                  <a:pt x="f17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5" y="f18"/>
                                </a:lnTo>
                                <a:lnTo>
                                  <a:pt x="f15" y="f16"/>
                                </a:lnTo>
                                <a:close/>
                                <a:moveTo>
                                  <a:pt x="f9" y="f19"/>
                                </a:moveTo>
                                <a:lnTo>
                                  <a:pt x="f8" y="f19"/>
                                </a:lnTo>
                                <a:cubicBezTo>
                                  <a:pt x="f20" y="f19"/>
                                  <a:pt x="f21" y="f22"/>
                                  <a:pt x="f21" y="f23"/>
                                </a:cubicBezTo>
                                <a:lnTo>
                                  <a:pt x="f21" y="f24"/>
                                </a:lnTo>
                                <a:lnTo>
                                  <a:pt x="f15" y="f24"/>
                                </a:lnTo>
                                <a:lnTo>
                                  <a:pt x="f15" y="f9"/>
                                </a:lnTo>
                                <a:cubicBezTo>
                                  <a:pt x="f25" y="f26"/>
                                  <a:pt x="f27" y="f28"/>
                                  <a:pt x="f29" y="f19"/>
                                </a:cubicBezTo>
                                <a:cubicBezTo>
                                  <a:pt x="f30" y="f19"/>
                                  <a:pt x="f31" y="f19"/>
                                  <a:pt x="f9" y="f19"/>
                                </a:cubicBezTo>
                                <a:close/>
                                <a:moveTo>
                                  <a:pt x="f8" y="f32"/>
                                </a:moveTo>
                                <a:lnTo>
                                  <a:pt x="f9" y="f32"/>
                                </a:lnTo>
                                <a:cubicBezTo>
                                  <a:pt x="f26" y="f32"/>
                                  <a:pt x="f33" y="f34"/>
                                  <a:pt x="f33" y="f35"/>
                                </a:cubicBezTo>
                                <a:lnTo>
                                  <a:pt x="f33" y="f36"/>
                                </a:lnTo>
                                <a:lnTo>
                                  <a:pt x="f17" y="f36"/>
                                </a:lnTo>
                                <a:lnTo>
                                  <a:pt x="f17" y="f11"/>
                                </a:lnTo>
                                <a:cubicBezTo>
                                  <a:pt x="f37" y="f38"/>
                                  <a:pt x="f39" y="f40"/>
                                  <a:pt x="f41" y="f32"/>
                                </a:cubicBezTo>
                                <a:cubicBezTo>
                                  <a:pt x="f42" y="f32"/>
                                  <a:pt x="f43" y="f32"/>
                                  <a:pt x="f8" y="f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Freeform 85"/>
                        <wps:cNvSpPr/>
                        <wps:spPr>
                          <a:xfrm>
                            <a:off x="48627" y="182826"/>
                            <a:ext cx="16916" cy="1691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6916"/>
                              <a:gd name="f7" fmla="val 18101"/>
                              <a:gd name="f8" fmla="val 9050"/>
                              <a:gd name="f9" fmla="val 14049"/>
                              <a:gd name="f10" fmla="val 4052"/>
                              <a:gd name="f11" fmla="+- 0 0 -90"/>
                              <a:gd name="f12" fmla="*/ f3 1 16916"/>
                              <a:gd name="f13" fmla="*/ f4 1 16916"/>
                              <a:gd name="f14" fmla="+- f6 0 f5"/>
                              <a:gd name="f15" fmla="*/ f11 f0 1"/>
                              <a:gd name="f16" fmla="*/ f14 1 16916"/>
                              <a:gd name="f17" fmla="*/ 18101 f14 1"/>
                              <a:gd name="f18" fmla="*/ 9050 f14 1"/>
                              <a:gd name="f19" fmla="*/ 0 f14 1"/>
                              <a:gd name="f20" fmla="*/ f15 1 f2"/>
                              <a:gd name="f21" fmla="*/ f17 1 16916"/>
                              <a:gd name="f22" fmla="*/ f18 1 16916"/>
                              <a:gd name="f23" fmla="*/ f19 1 16916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6916" h="16916">
                                <a:moveTo>
                                  <a:pt x="f7" y="f8"/>
                                </a:moveTo>
                                <a:cubicBezTo>
                                  <a:pt x="f7" y="f9"/>
                                  <a:pt x="f9" y="f7"/>
                                  <a:pt x="f8" y="f7"/>
                                </a:cubicBezTo>
                                <a:cubicBezTo>
                                  <a:pt x="f10" y="f7"/>
                                  <a:pt x="f5" y="f9"/>
                                  <a:pt x="f5" y="f8"/>
                                </a:cubicBezTo>
                                <a:cubicBezTo>
                                  <a:pt x="f5" y="f10"/>
                                  <a:pt x="f10" y="f5"/>
                                  <a:pt x="f8" y="f5"/>
                                </a:cubicBezTo>
                                <a:cubicBezTo>
                                  <a:pt x="f9" y="f5"/>
                                  <a:pt x="f7" y="f10"/>
                                  <a:pt x="f7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9" name="Freeform 86"/>
                        <wps:cNvSpPr/>
                        <wps:spPr>
                          <a:xfrm>
                            <a:off x="41257" y="14978"/>
                            <a:ext cx="31720" cy="634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1718"/>
                              <a:gd name="f7" fmla="val 6343"/>
                              <a:gd name="f8" fmla="val 3734"/>
                              <a:gd name="f9" fmla="val 6386"/>
                              <a:gd name="f10" fmla="val 29109"/>
                              <a:gd name="f11" fmla="val 30861"/>
                              <a:gd name="f12" fmla="val 6673"/>
                              <a:gd name="f13" fmla="val 32513"/>
                              <a:gd name="f14" fmla="val 5486"/>
                              <a:gd name="f15" fmla="val 32800"/>
                              <a:gd name="f16" fmla="val 33087"/>
                              <a:gd name="f17" fmla="val 1983"/>
                              <a:gd name="f18" fmla="val 31900"/>
                              <a:gd name="f19" fmla="val 330"/>
                              <a:gd name="f20" fmla="val 30148"/>
                              <a:gd name="f21" fmla="val 43"/>
                              <a:gd name="f22" fmla="val 29804"/>
                              <a:gd name="f23" fmla="+- 0 0 14"/>
                              <a:gd name="f24" fmla="val 29453"/>
                              <a:gd name="f25" fmla="+- 0 0 244"/>
                              <a:gd name="f26" fmla="val 943"/>
                              <a:gd name="f27" fmla="val 2695"/>
                              <a:gd name="f28" fmla="val 4447"/>
                              <a:gd name="f29" fmla="val 6099"/>
                              <a:gd name="f30" fmla="val 3039"/>
                              <a:gd name="f31" fmla="val 6443"/>
                              <a:gd name="f32" fmla="val 3390"/>
                              <a:gd name="f33" fmla="+- 0 0 -90"/>
                              <a:gd name="f34" fmla="*/ f3 1 31718"/>
                              <a:gd name="f35" fmla="*/ f4 1 6343"/>
                              <a:gd name="f36" fmla="+- f7 0 f5"/>
                              <a:gd name="f37" fmla="+- f6 0 f5"/>
                              <a:gd name="f38" fmla="*/ f33 f0 1"/>
                              <a:gd name="f39" fmla="*/ f37 1 31718"/>
                              <a:gd name="f40" fmla="*/ f36 1 6343"/>
                              <a:gd name="f41" fmla="*/ 3734 f37 1"/>
                              <a:gd name="f42" fmla="*/ 6386 f36 1"/>
                              <a:gd name="f43" fmla="*/ 29109 f37 1"/>
                              <a:gd name="f44" fmla="*/ 32800 f37 1"/>
                              <a:gd name="f45" fmla="*/ 3734 f36 1"/>
                              <a:gd name="f46" fmla="*/ 30148 f37 1"/>
                              <a:gd name="f47" fmla="*/ 43 f36 1"/>
                              <a:gd name="f48" fmla="*/ 43 f37 1"/>
                              <a:gd name="f49" fmla="*/ 2695 f36 1"/>
                              <a:gd name="f50" fmla="*/ 2695 f37 1"/>
                              <a:gd name="f51" fmla="*/ f38 1 f2"/>
                              <a:gd name="f52" fmla="*/ f41 1 31718"/>
                              <a:gd name="f53" fmla="*/ f42 1 6343"/>
                              <a:gd name="f54" fmla="*/ f43 1 31718"/>
                              <a:gd name="f55" fmla="*/ f44 1 31718"/>
                              <a:gd name="f56" fmla="*/ f45 1 6343"/>
                              <a:gd name="f57" fmla="*/ f46 1 31718"/>
                              <a:gd name="f58" fmla="*/ f47 1 6343"/>
                              <a:gd name="f59" fmla="*/ f48 1 31718"/>
                              <a:gd name="f60" fmla="*/ f49 1 6343"/>
                              <a:gd name="f61" fmla="*/ f50 1 31718"/>
                              <a:gd name="f62" fmla="*/ f5 1 f39"/>
                              <a:gd name="f63" fmla="*/ f6 1 f39"/>
                              <a:gd name="f64" fmla="*/ f5 1 f40"/>
                              <a:gd name="f65" fmla="*/ f7 1 f40"/>
                              <a:gd name="f66" fmla="+- f51 0 f1"/>
                              <a:gd name="f67" fmla="*/ f52 1 f39"/>
                              <a:gd name="f68" fmla="*/ f53 1 f40"/>
                              <a:gd name="f69" fmla="*/ f54 1 f39"/>
                              <a:gd name="f70" fmla="*/ f55 1 f39"/>
                              <a:gd name="f71" fmla="*/ f56 1 f40"/>
                              <a:gd name="f72" fmla="*/ f57 1 f39"/>
                              <a:gd name="f73" fmla="*/ f58 1 f40"/>
                              <a:gd name="f74" fmla="*/ f59 1 f39"/>
                              <a:gd name="f75" fmla="*/ f60 1 f40"/>
                              <a:gd name="f76" fmla="*/ f61 1 f39"/>
                              <a:gd name="f77" fmla="*/ f62 f34 1"/>
                              <a:gd name="f78" fmla="*/ f63 f34 1"/>
                              <a:gd name="f79" fmla="*/ f65 f35 1"/>
                              <a:gd name="f80" fmla="*/ f64 f35 1"/>
                              <a:gd name="f81" fmla="*/ f67 f34 1"/>
                              <a:gd name="f82" fmla="*/ f68 f35 1"/>
                              <a:gd name="f83" fmla="*/ f69 f34 1"/>
                              <a:gd name="f84" fmla="*/ f70 f34 1"/>
                              <a:gd name="f85" fmla="*/ f71 f35 1"/>
                              <a:gd name="f86" fmla="*/ f72 f34 1"/>
                              <a:gd name="f87" fmla="*/ f73 f35 1"/>
                              <a:gd name="f88" fmla="*/ f74 f34 1"/>
                              <a:gd name="f89" fmla="*/ f75 f35 1"/>
                              <a:gd name="f90" fmla="*/ f76 f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66">
                                <a:pos x="f81" y="f82"/>
                              </a:cxn>
                              <a:cxn ang="f66">
                                <a:pos x="f83" y="f82"/>
                              </a:cxn>
                              <a:cxn ang="f66">
                                <a:pos x="f84" y="f85"/>
                              </a:cxn>
                              <a:cxn ang="f66">
                                <a:pos x="f86" y="f87"/>
                              </a:cxn>
                              <a:cxn ang="f66">
                                <a:pos x="f83" y="f87"/>
                              </a:cxn>
                              <a:cxn ang="f66">
                                <a:pos x="f81" y="f87"/>
                              </a:cxn>
                              <a:cxn ang="f66">
                                <a:pos x="f88" y="f89"/>
                              </a:cxn>
                              <a:cxn ang="f66">
                                <a:pos x="f90" y="f82"/>
                              </a:cxn>
                              <a:cxn ang="f66">
                                <a:pos x="f81" y="f82"/>
                              </a:cxn>
                            </a:cxnLst>
                            <a:rect l="f77" t="f80" r="f78" b="f79"/>
                            <a:pathLst>
                              <a:path w="31718" h="6343">
                                <a:moveTo>
                                  <a:pt x="f8" y="f9"/>
                                </a:moveTo>
                                <a:lnTo>
                                  <a:pt x="f10" y="f9"/>
                                </a:lnTo>
                                <a:cubicBezTo>
                                  <a:pt x="f11" y="f12"/>
                                  <a:pt x="f13" y="f14"/>
                                  <a:pt x="f15" y="f8"/>
                                </a:cubicBezTo>
                                <a:cubicBezTo>
                                  <a:pt x="f16" y="f17"/>
                                  <a:pt x="f18" y="f19"/>
                                  <a:pt x="f20" y="f21"/>
                                </a:cubicBezTo>
                                <a:cubicBezTo>
                                  <a:pt x="f22" y="f23"/>
                                  <a:pt x="f24" y="f23"/>
                                  <a:pt x="f10" y="f21"/>
                                </a:cubicBezTo>
                                <a:lnTo>
                                  <a:pt x="f8" y="f21"/>
                                </a:lnTo>
                                <a:cubicBezTo>
                                  <a:pt x="f17" y="f25"/>
                                  <a:pt x="f19" y="f26"/>
                                  <a:pt x="f21" y="f27"/>
                                </a:cubicBezTo>
                                <a:cubicBezTo>
                                  <a:pt x="f25" y="f28"/>
                                  <a:pt x="f26" y="f29"/>
                                  <a:pt x="f27" y="f9"/>
                                </a:cubicBezTo>
                                <a:cubicBezTo>
                                  <a:pt x="f30" y="f31"/>
                                  <a:pt x="f32" y="f31"/>
                                  <a:pt x="f8" y="f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DF49C5" id="Graphic 38" o:spid="_x0000_s1026" style="position:absolute;margin-left:-48.75pt;margin-top:262.4pt;width:9pt;height:16.65pt;z-index:251737088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">
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</v:shape>
                <v:shape id="Freeform 85" o:spid="_x0000_s1028" style="position:absolute;left:48627;top:182826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" path="m18101,9050v,4999,-4052,9051,-9051,9051c4052,18101,,14049,,9050,,4052,4052,,9050,v4999,,9051,4052,9051,9050xe" stroked="f">
                  <v:path arrowok="t" o:connecttype="custom" o:connectlocs="8458,0;16916,8458;8458,16916;0,8458;18101,9050;9050,18101;0,9050;9050,0;18101,9050" o:connectangles="270,0,90,180,0,0,0,0,0" textboxrect="0,0,16916,16916"/>
                </v:shape>
                <v:shape id="Freeform 86" o:spid="_x0000_s1029" style="position:absolute;left:41257;top:1497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stroked="f">
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</v:shape>
              </v:group>
            </w:pict>
          </mc:Fallback>
        </mc:AlternateContent>
      </w:r>
      <w:r>
        <w:rPr>
          <w:noProof/>
          <w:lang w:val="bg-BG" w:eastAsia="bg-BG"/>
        </w:rPr>
        <w:drawing>
          <wp:anchor distT="0" distB="0" distL="114300" distR="114300" simplePos="0" relativeHeight="251681792" behindDoc="0" locked="0" layoutInCell="1" allowOverlap="1" wp14:anchorId="7627623C" wp14:editId="5FF08424">
            <wp:simplePos x="0" y="0"/>
            <wp:positionH relativeFrom="column">
              <wp:posOffset>-648337</wp:posOffset>
            </wp:positionH>
            <wp:positionV relativeFrom="paragraph">
              <wp:posOffset>3686037</wp:posOffset>
            </wp:positionV>
            <wp:extent cx="168277" cy="168277"/>
            <wp:effectExtent l="0" t="0" r="3173" b="3173"/>
            <wp:wrapNone/>
            <wp:docPr id="40" name="Graphic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7" cy="168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72576" behindDoc="0" locked="0" layoutInCell="1" allowOverlap="1" wp14:anchorId="290A4C18" wp14:editId="0B160798">
            <wp:simplePos x="0" y="0"/>
            <wp:positionH relativeFrom="column">
              <wp:posOffset>-650879</wp:posOffset>
            </wp:positionH>
            <wp:positionV relativeFrom="paragraph">
              <wp:posOffset>2969404</wp:posOffset>
            </wp:positionV>
            <wp:extent cx="182880" cy="182880"/>
            <wp:effectExtent l="0" t="0" r="7620" b="7620"/>
            <wp:wrapNone/>
            <wp:docPr id="41" name="Graphic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91008" behindDoc="0" locked="0" layoutInCell="1" allowOverlap="1" wp14:anchorId="672E01A5" wp14:editId="6B021651">
            <wp:simplePos x="0" y="0"/>
            <wp:positionH relativeFrom="column">
              <wp:posOffset>-742319</wp:posOffset>
            </wp:positionH>
            <wp:positionV relativeFrom="paragraph">
              <wp:posOffset>6620713</wp:posOffset>
            </wp:positionV>
            <wp:extent cx="313520" cy="313520"/>
            <wp:effectExtent l="0" t="0" r="0" b="0"/>
            <wp:wrapNone/>
            <wp:docPr id="42" name="Graphic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88960" behindDoc="0" locked="0" layoutInCell="1" allowOverlap="1" wp14:anchorId="4A1F1989" wp14:editId="26237D34">
            <wp:simplePos x="0" y="0"/>
            <wp:positionH relativeFrom="column">
              <wp:posOffset>-742319</wp:posOffset>
            </wp:positionH>
            <wp:positionV relativeFrom="paragraph">
              <wp:posOffset>5946425</wp:posOffset>
            </wp:positionV>
            <wp:extent cx="313520" cy="313520"/>
            <wp:effectExtent l="0" t="0" r="0" b="0"/>
            <wp:wrapNone/>
            <wp:docPr id="43" name="Graphic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8704F7" wp14:editId="68D63FBC">
                <wp:simplePos x="0" y="0"/>
                <wp:positionH relativeFrom="column">
                  <wp:posOffset>-914401</wp:posOffset>
                </wp:positionH>
                <wp:positionV relativeFrom="paragraph">
                  <wp:posOffset>14103989</wp:posOffset>
                </wp:positionV>
                <wp:extent cx="2668274" cy="3912204"/>
                <wp:effectExtent l="0" t="0" r="0" b="12096"/>
                <wp:wrapNone/>
                <wp:docPr id="4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4" cy="3912204"/>
                          <a:chOff x="0" y="0"/>
                          <a:chExt cx="2668274" cy="3912204"/>
                        </a:xfrm>
                      </wpg:grpSpPr>
                      <wpg:grpSp>
                        <wpg:cNvPr id="45" name="Group 26"/>
                        <wpg:cNvGrpSpPr/>
                        <wpg:grpSpPr>
                          <a:xfrm>
                            <a:off x="0" y="1001460"/>
                            <a:ext cx="2665184" cy="2910744"/>
                            <a:chOff x="0" y="0"/>
                            <a:chExt cx="2665184" cy="2910744"/>
                          </a:xfrm>
                        </wpg:grpSpPr>
                        <wps:wsp>
                          <wps:cNvPr id="46" name="Rectangle 27"/>
                          <wps:cNvSpPr/>
                          <wps:spPr>
                            <a:xfrm>
                              <a:off x="1" y="0"/>
                              <a:ext cx="2665183" cy="1904942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47" name="Triangle 28"/>
                          <wps:cNvSpPr/>
                          <wps:spPr>
                            <a:xfrm rot="10799991">
                              <a:off x="0" y="1904932"/>
                              <a:ext cx="2665183" cy="1005812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8" name="Right Triangle 29"/>
                        <wps:cNvSpPr/>
                        <wps:spPr>
                          <a:xfrm>
                            <a:off x="1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9" name="Right Triangle 30"/>
                        <wps:cNvSpPr/>
                        <wps:spPr>
                          <a:xfrm flipH="1">
                            <a:off x="1335043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896CBE" id="Group 25" o:spid="_x0000_s1026" style="position:absolute;margin-left:-1in;margin-top:1110.55pt;width:210.1pt;height:308.05pt;z-index:251669504" coordsize="26682,3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">
                <v:group id="Group 26" o:spid="_x0000_s1027" style="position:absolute;top:10014;width:26651;height:29108" coordsize="26651,2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7" o:spid="_x0000_s1028" style="position:absolute;width:26651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" fillcolor="#f1c9f0" stroked="f">
                    <v:textbox inset="0,0,0,0"/>
                  </v:rect>
                  <v:shape id="Triangle 28" o:spid="_x0000_s1029" style="position:absolute;top:19049;width:26651;height:10058;rotation:11796470fd;visibility:visible;mso-wrap-style:square;v-text-anchor:top" coordsize="2665183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" path="m,1005812l1332591,,2665183,1005812,,1005812xe" fillcolor="#f1c9f0" stroked="f">
                    <v:path arrowok="t" o:connecttype="custom" o:connectlocs="1332592,0;2665183,502906;1332592,1005812;0,502906;1332591,0;666296,502906;0,1005812;1332591,1005812;2665183,1005812;1998887,502906" o:connectangles="270,0,90,180,270,180,90,90,90,0" textboxrect="666296,502906,1998887,1005812"/>
                  </v:shape>
                </v:group>
                <v:shape id="Right Triangle 29" o:spid="_x0000_s1030" style="position:absolute;width:13332;height:10058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  <v:shape id="Right Triangle 30" o:spid="_x0000_s1031" style="position:absolute;left:13350;width:13332;height:10058;flip:x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</v:group>
            </w:pict>
          </mc:Fallback>
        </mc:AlternateContent>
      </w: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57FE7D" wp14:editId="10CAF088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11074947</wp:posOffset>
                </wp:positionV>
                <wp:extent cx="2668812" cy="3912315"/>
                <wp:effectExtent l="0" t="0" r="0" b="11985"/>
                <wp:wrapNone/>
                <wp:docPr id="5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2" cy="3912315"/>
                          <a:chOff x="0" y="0"/>
                          <a:chExt cx="2668812" cy="3912315"/>
                        </a:xfrm>
                      </wpg:grpSpPr>
                      <wpg:grpSp>
                        <wpg:cNvPr id="51" name="Group 14"/>
                        <wpg:cNvGrpSpPr/>
                        <wpg:grpSpPr>
                          <a:xfrm>
                            <a:off x="0" y="1001478"/>
                            <a:ext cx="2665732" cy="2910837"/>
                            <a:chOff x="0" y="0"/>
                            <a:chExt cx="2665732" cy="2910837"/>
                          </a:xfrm>
                        </wpg:grpSpPr>
                        <wps:wsp>
                          <wps:cNvPr id="52" name="Rectangle 15"/>
                          <wps:cNvSpPr/>
                          <wps:spPr>
                            <a:xfrm>
                              <a:off x="0" y="0"/>
                              <a:ext cx="2665732" cy="1904987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53" name="Triangle 16"/>
                          <wps:cNvSpPr/>
                          <wps:spPr>
                            <a:xfrm rot="10799991">
                              <a:off x="0" y="1905007"/>
                              <a:ext cx="2665732" cy="1005830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54" name="Right Triangle 17"/>
                        <wps:cNvSpPr/>
                        <wps:spPr>
                          <a:xfrm>
                            <a:off x="0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5" name="Right Triangle 18"/>
                        <wps:cNvSpPr/>
                        <wps:spPr>
                          <a:xfrm flipH="1">
                            <a:off x="1335316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712145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YUa+i7EHAABYKgAADgAAAAAAAAAAAAAAAAAuAgAAZHJzL2Uyb0Rv&#10;Yy54bWxQSwECLQAUAAYACAAAACEAIDx3/eQAAAAOAQAADwAAAAAAAAAAAAAAAAALCgAAZHJzL2Rv&#10;d25yZXYueG1sUEsFBgAAAAAEAAQA8wAAABwLAAAAAA==&#10;">
                <v:group id="Group 14" o:spid="_x0000_s1027" style="position:absolute;top:10014;width:26657;height:29109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15" o:spid="_x0000_s1028" style="position:absolute;width:26657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" fillcolor="#f1c9f0" stroked="f">
                    <v:textbox inset="0,0,0,0"/>
                  </v:rect>
                  <v:shape id="Triangle 16" o:spid="_x0000_s1029" style="position:absolute;top:19050;width:26657;height:10058;rotation:11796470fd;visibility:visible;mso-wrap-style:square;v-text-anchor:top" coordsize="2665732,1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" path="m,1005830l1332866,,2665732,1005830,,1005830xe" fillcolor="#f1c9f0" stroked="f">
                    <v:path arrowok="t" o:connecttype="custom" o:connectlocs="1332866,0;2665732,502915;1332866,1005830;0,502915;1332866,0;666433,502915;0,1005830;1332866,1005830;2665732,1005830;1999299,502915" o:connectangles="270,0,90,180,270,180,90,90,90,0" textboxrect="666433,502915,1999299,1005830"/>
                  </v:shape>
                </v:group>
                <v:shape id="Right Triangle 17" o:spid="_x0000_s1030" style="position:absolute;width:13334;height:10058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  <v:shape id="Right Triangle 18" o:spid="_x0000_s1031" style="position:absolute;left:13353;width:13335;height:10058;flip:x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</v:group>
            </w:pict>
          </mc:Fallback>
        </mc:AlternateContent>
      </w:r>
    </w:p>
    <w:sectPr w:rsidR="00024C69"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9872F" w14:textId="77777777" w:rsidR="00F56713" w:rsidRDefault="00F56713">
      <w:pPr>
        <w:spacing w:line="240" w:lineRule="auto"/>
      </w:pPr>
      <w:r>
        <w:separator/>
      </w:r>
    </w:p>
  </w:endnote>
  <w:endnote w:type="continuationSeparator" w:id="0">
    <w:p w14:paraId="4835C86A" w14:textId="77777777" w:rsidR="00F56713" w:rsidRDefault="00F56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20313" w14:textId="77777777" w:rsidR="00F56713" w:rsidRDefault="00F56713">
      <w:pPr>
        <w:spacing w:line="240" w:lineRule="auto"/>
      </w:pPr>
      <w:r>
        <w:separator/>
      </w:r>
    </w:p>
  </w:footnote>
  <w:footnote w:type="continuationSeparator" w:id="0">
    <w:p w14:paraId="4B133194" w14:textId="77777777" w:rsidR="00F56713" w:rsidRDefault="00F567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69"/>
    <w:rsid w:val="00024C69"/>
    <w:rsid w:val="00231AEE"/>
    <w:rsid w:val="00421C06"/>
    <w:rsid w:val="004410B9"/>
    <w:rsid w:val="00445595"/>
    <w:rsid w:val="004A04A3"/>
    <w:rsid w:val="005029CE"/>
    <w:rsid w:val="006575E6"/>
    <w:rsid w:val="00AB0434"/>
    <w:rsid w:val="00B814C2"/>
    <w:rsid w:val="00D70EDC"/>
    <w:rsid w:val="00F56713"/>
    <w:rsid w:val="00F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1FA9"/>
  <w15:docId w15:val="{E4A3662D-BC18-491D-B096-917A53D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Times New Roman"/>
        <w:color w:val="7F7F7F"/>
        <w:sz w:val="24"/>
        <w:szCs w:val="24"/>
        <w:lang w:val="en-US" w:eastAsia="en-US" w:bidi="ar-SA"/>
      </w:rPr>
    </w:rPrDefault>
    <w:pPrDefault>
      <w:pPr>
        <w:autoSpaceDN w:val="0"/>
        <w:spacing w:line="26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eastAsia="Times New Roman"/>
      <w:caps/>
      <w:color w:val="8A2387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eastAsia="Times New Roman"/>
      <w:caps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jc w:val="center"/>
      <w:outlineLvl w:val="3"/>
    </w:pPr>
    <w:rPr>
      <w:rFonts w:eastAsia="Times New Roman"/>
      <w:iCs/>
      <w:caps/>
      <w:color w:val="FFFFFF"/>
      <w:sz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line="240" w:lineRule="auto"/>
      <w:outlineLvl w:val="4"/>
    </w:pPr>
    <w:rPr>
      <w:rFonts w:eastAsia="Times New Roman"/>
      <w:b/>
      <w:caps/>
      <w:color w:val="FFFFF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eastAsia="Times New Roman"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uiPriority w:val="10"/>
    <w:qFormat/>
    <w:pPr>
      <w:spacing w:after="60" w:line="240" w:lineRule="auto"/>
    </w:pPr>
    <w:rPr>
      <w:rFonts w:eastAsia="Times New Roman"/>
      <w:caps/>
      <w:color w:val="595959"/>
      <w:kern w:val="3"/>
      <w:sz w:val="72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caps/>
      <w:color w:val="595959"/>
      <w:kern w:val="3"/>
      <w:sz w:val="72"/>
      <w:szCs w:val="5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pBdr>
        <w:bottom w:val="single" w:sz="4" w:space="10" w:color="595959"/>
      </w:pBdr>
      <w:spacing w:after="160"/>
    </w:pPr>
    <w:rPr>
      <w:rFonts w:eastAsia="Times New Roman"/>
      <w:caps/>
      <w:color w:val="8A2387"/>
      <w:sz w:val="40"/>
      <w:szCs w:val="22"/>
    </w:rPr>
  </w:style>
  <w:style w:type="character" w:customStyle="1" w:styleId="SubtitleChar">
    <w:name w:val="Subtitle Char"/>
    <w:basedOn w:val="DefaultParagraphFont"/>
    <w:rPr>
      <w:rFonts w:eastAsia="Times New Roman"/>
      <w:caps/>
      <w:color w:val="8A2387"/>
      <w:sz w:val="40"/>
      <w:szCs w:val="22"/>
    </w:rPr>
  </w:style>
  <w:style w:type="character" w:customStyle="1" w:styleId="Heading1Char">
    <w:name w:val="Heading 1 Char"/>
    <w:basedOn w:val="DefaultParagraphFont"/>
    <w:rPr>
      <w:rFonts w:ascii="Century Gothic" w:eastAsia="Times New Roman" w:hAnsi="Century Gothic" w:cs="Times New Roman"/>
      <w:caps/>
      <w:color w:val="8A2387"/>
      <w:sz w:val="40"/>
      <w:szCs w:val="32"/>
    </w:rPr>
  </w:style>
  <w:style w:type="character" w:customStyle="1" w:styleId="Heading2Char">
    <w:name w:val="Heading 2 Char"/>
    <w:basedOn w:val="DefaultParagraphFont"/>
    <w:rPr>
      <w:rFonts w:ascii="Century Gothic" w:eastAsia="Times New Roman" w:hAnsi="Century Gothic" w:cs="Times New Roman"/>
      <w:caps/>
      <w:sz w:val="32"/>
      <w:szCs w:val="26"/>
    </w:rPr>
  </w:style>
  <w:style w:type="character" w:customStyle="1" w:styleId="Heading3Char">
    <w:name w:val="Heading 3 Char"/>
    <w:basedOn w:val="DefaultParagraphFont"/>
    <w:rPr>
      <w:rFonts w:ascii="Century Gothic" w:eastAsia="Times New Roman" w:hAnsi="Century Gothic" w:cs="Times New Roman"/>
      <w:i/>
    </w:rPr>
  </w:style>
  <w:style w:type="character" w:customStyle="1" w:styleId="Heading4Char">
    <w:name w:val="Heading 4 Char"/>
    <w:basedOn w:val="DefaultParagraphFont"/>
    <w:rPr>
      <w:rFonts w:ascii="Century Gothic" w:eastAsia="Times New Roman" w:hAnsi="Century Gothic" w:cs="Times New Roman"/>
      <w:iCs/>
      <w:caps/>
      <w:color w:val="FFFFFF"/>
      <w:sz w:val="32"/>
    </w:rPr>
  </w:style>
  <w:style w:type="paragraph" w:customStyle="1" w:styleId="Contact1">
    <w:name w:val="Contact1"/>
    <w:basedOn w:val="Normal"/>
    <w:next w:val="Normal"/>
    <w:rPr>
      <w:color w:val="FFFFFF"/>
    </w:rPr>
  </w:style>
  <w:style w:type="paragraph" w:customStyle="1" w:styleId="Contact2">
    <w:name w:val="Contact2"/>
    <w:basedOn w:val="Normal"/>
    <w:next w:val="Normal"/>
    <w:pPr>
      <w:jc w:val="center"/>
    </w:pPr>
    <w:rPr>
      <w:b/>
      <w:color w:val="FFFFFF"/>
    </w:rPr>
  </w:style>
  <w:style w:type="character" w:customStyle="1" w:styleId="Contact1Char">
    <w:name w:val="Contact1 Char"/>
    <w:basedOn w:val="DefaultParagraphFont"/>
    <w:rPr>
      <w:color w:val="FFFFFF"/>
    </w:rPr>
  </w:style>
  <w:style w:type="character" w:customStyle="1" w:styleId="Heading5Char">
    <w:name w:val="Heading 5 Char"/>
    <w:basedOn w:val="DefaultParagraphFont"/>
    <w:rPr>
      <w:rFonts w:ascii="Century Gothic" w:eastAsia="Times New Roman" w:hAnsi="Century Gothic" w:cs="Times New Roman"/>
      <w:b/>
      <w:caps/>
      <w:color w:val="FFFFFF"/>
    </w:rPr>
  </w:style>
  <w:style w:type="character" w:customStyle="1" w:styleId="Contact2Char">
    <w:name w:val="Contact2 Char"/>
    <w:basedOn w:val="DefaultParagraphFont"/>
    <w:rPr>
      <w:b/>
      <w:color w:val="FFFFFF"/>
    </w:rPr>
  </w:style>
  <w:style w:type="character" w:customStyle="1" w:styleId="Heading6Char">
    <w:name w:val="Heading 6 Char"/>
    <w:basedOn w:val="DefaultParagraphFont"/>
    <w:rPr>
      <w:rFonts w:ascii="Century Gothic" w:eastAsia="Times New Roman" w:hAnsi="Century Gothic" w:cs="Times New Roman"/>
      <w:i/>
      <w:color w:val="FFFFFF"/>
    </w:rPr>
  </w:style>
  <w:style w:type="paragraph" w:customStyle="1" w:styleId="AboutMe">
    <w:name w:val="AboutMe"/>
    <w:basedOn w:val="Normal"/>
    <w:next w:val="Normal"/>
    <w:pPr>
      <w:spacing w:before="120"/>
      <w:jc w:val="center"/>
    </w:pPr>
    <w:rPr>
      <w:color w:val="FFFFFF"/>
    </w:rPr>
  </w:style>
  <w:style w:type="character" w:customStyle="1" w:styleId="AboutMeChar">
    <w:name w:val="AboutMe Char"/>
    <w:basedOn w:val="DefaultParagraphFont"/>
    <w:rPr>
      <w:color w:val="FFFFFF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OKILA/todolist.frontend" TargetMode="External"/><Relationship Id="rId13" Type="http://schemas.openxmlformats.org/officeDocument/2006/relationships/image" Target="media/image3.svg"/><Relationship Id="rId18" Type="http://schemas.openxmlformats.org/officeDocument/2006/relationships/hyperlink" Target="https://github.com/NASOKILA/Diplomas-Certificat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NASOKILA/todolist.backen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svg"/><Relationship Id="rId1" Type="http://schemas.openxmlformats.org/officeDocument/2006/relationships/styles" Target="styles.xml"/><Relationship Id="rId6" Type="http://schemas.openxmlformats.org/officeDocument/2006/relationships/hyperlink" Target="https://github.com/NASOKILA/Tangy-Restaurant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atanas-kambitov-a6952816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SOKILA/Portfolio-Projects/tree/comix-shop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nasokila.github.io/comix-shop" TargetMode="External"/><Relationship Id="rId14" Type="http://schemas.openxmlformats.org/officeDocument/2006/relationships/hyperlink" Target="https://github.com/NASOKILA" TargetMode="External"/><Relationship Id="rId22" Type="http://schemas.openxmlformats.org/officeDocument/2006/relationships/image" Target="media/image9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na\AppData\Roaming\Microsoft\Templates\Contemporary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23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atanas.kambitov@outlook.com</dc:creator>
  <dc:description/>
  <cp:lastModifiedBy>Atanas Kambitov</cp:lastModifiedBy>
  <cp:revision>7</cp:revision>
  <dcterms:created xsi:type="dcterms:W3CDTF">2020-03-19T00:48:00Z</dcterms:created>
  <dcterms:modified xsi:type="dcterms:W3CDTF">2020-06-05T01:34:00Z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