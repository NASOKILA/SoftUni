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511"/>
        <w:gridCol w:w="6679"/>
      </w:tblGrid>
      <w:tr w:rsidR="001B2ABD" w:rsidTr="00B96DF7">
        <w:trPr>
          <w:trHeight w:val="4410"/>
        </w:trPr>
        <w:tc>
          <w:tcPr>
            <w:tcW w:w="3600" w:type="dxa"/>
            <w:shd w:val="clear" w:color="auto" w:fill="auto"/>
            <w:vAlign w:val="bottom"/>
          </w:tcPr>
          <w:p w:rsidR="001B2ABD" w:rsidRPr="00424ABE" w:rsidRDefault="009C4058" w:rsidP="00424ABE">
            <w:pPr>
              <w:pStyle w:val="Subtitle"/>
            </w:pPr>
            <w:bookmarkStart w:id="0" w:name="_GoBack"/>
            <w:r w:rsidRPr="007C4FD9">
              <w:rPr>
                <w:rFonts w:ascii="Trebuchet MS" w:eastAsia="Times New Roman" w:hAnsi="Trebuchet MS" w:cs="Times New Roman"/>
                <w:noProof/>
                <w:color w:val="262626"/>
                <w:spacing w:val="0"/>
                <w:w w:val="100"/>
                <w:sz w:val="19"/>
                <w:szCs w:val="19"/>
                <w:lang w:val="bg-BG" w:eastAsia="bg-BG"/>
              </w:rPr>
              <w:drawing>
                <wp:inline distT="0" distB="0" distL="0" distR="0" wp14:anchorId="6DF691AE" wp14:editId="273FBC39">
                  <wp:extent cx="2177383" cy="2546131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9432896_1124533617719375_7304955328511082496_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928" cy="2554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11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79" w:type="dxa"/>
            <w:vAlign w:val="bottom"/>
          </w:tcPr>
          <w:p w:rsidR="007C7675" w:rsidRPr="007C7675" w:rsidRDefault="00A44FD2" w:rsidP="007C7675">
            <w:pPr>
              <w:pStyle w:val="Title"/>
              <w:rPr>
                <w:sz w:val="56"/>
                <w:szCs w:val="56"/>
              </w:rPr>
            </w:pPr>
            <w:r w:rsidRPr="00FD499E">
              <w:rPr>
                <w:sz w:val="56"/>
                <w:szCs w:val="56"/>
              </w:rPr>
              <w:t>Atanas Kambitov</w:t>
            </w:r>
          </w:p>
          <w:p w:rsidR="00E435DB" w:rsidRPr="00684384" w:rsidRDefault="00684384" w:rsidP="007C7675">
            <w:pPr>
              <w:pStyle w:val="Subtitle"/>
              <w:rPr>
                <w:rFonts w:ascii="Times New Roman" w:hAnsi="Times New Roman" w:cs="Times New Roman"/>
                <w:b/>
                <w:spacing w:val="0"/>
                <w:w w:val="100"/>
                <w:sz w:val="36"/>
                <w:szCs w:val="36"/>
                <w:u w:val="single"/>
              </w:rPr>
            </w:pPr>
            <w:r w:rsidRPr="001553F8">
              <w:rPr>
                <w:rFonts w:ascii="Times New Roman" w:hAnsi="Times New Roman" w:cs="Times New Roman"/>
                <w:b/>
                <w:color w:val="auto"/>
                <w:spacing w:val="0"/>
                <w:w w:val="49"/>
                <w:sz w:val="36"/>
                <w:szCs w:val="36"/>
                <w:u w:val="single"/>
              </w:rPr>
              <w:t>Associate S</w:t>
            </w:r>
            <w:r w:rsidR="00FE4A7F" w:rsidRPr="001553F8">
              <w:rPr>
                <w:rFonts w:ascii="Times New Roman" w:hAnsi="Times New Roman" w:cs="Times New Roman"/>
                <w:b/>
                <w:color w:val="auto"/>
                <w:spacing w:val="0"/>
                <w:w w:val="49"/>
                <w:sz w:val="36"/>
                <w:szCs w:val="36"/>
                <w:u w:val="single"/>
              </w:rPr>
              <w:t>oftware</w:t>
            </w:r>
            <w:r w:rsidR="00FE4A7F" w:rsidRPr="001553F8">
              <w:rPr>
                <w:rFonts w:ascii="Times New Roman" w:hAnsi="Times New Roman" w:cs="Times New Roman"/>
                <w:b/>
                <w:spacing w:val="0"/>
                <w:w w:val="49"/>
                <w:sz w:val="36"/>
                <w:szCs w:val="36"/>
                <w:u w:val="single"/>
              </w:rPr>
              <w:t xml:space="preserve"> Enginee</w:t>
            </w:r>
            <w:r w:rsidR="00FE4A7F" w:rsidRPr="001553F8">
              <w:rPr>
                <w:rFonts w:ascii="Times New Roman" w:hAnsi="Times New Roman" w:cs="Times New Roman"/>
                <w:b/>
                <w:spacing w:val="285"/>
                <w:w w:val="49"/>
                <w:sz w:val="36"/>
                <w:szCs w:val="36"/>
                <w:u w:val="single"/>
              </w:rPr>
              <w:t>r</w:t>
            </w:r>
          </w:p>
          <w:p w:rsidR="007C7675" w:rsidRPr="007C7675" w:rsidRDefault="007C7675" w:rsidP="007C7675"/>
          <w:p w:rsidR="00650A33" w:rsidRDefault="001553F8" w:rsidP="00650A33">
            <w:pPr>
              <w:pStyle w:val="Heading2"/>
              <w:tabs>
                <w:tab w:val="right" w:pos="6449"/>
              </w:tabs>
            </w:pPr>
            <w:sdt>
              <w:sdtPr>
                <w:id w:val="1001553383"/>
                <w:placeholder>
                  <w:docPart w:val="81F1FC515FF64509989C58BAFE2D74D6"/>
                </w:placeholder>
                <w:temporary/>
                <w15:appearance w15:val="hidden"/>
              </w:sdtPr>
              <w:sdtEndPr/>
              <w:sdtContent>
                <w:r w:rsidR="000440D6" w:rsidRPr="00036450">
                  <w:t>WORK EXPERIENCE</w:t>
                </w:r>
              </w:sdtContent>
            </w:sdt>
            <w:r w:rsidR="00650A33">
              <w:tab/>
            </w:r>
          </w:p>
          <w:p w:rsidR="000440D6" w:rsidRPr="004D3011" w:rsidRDefault="000440D6" w:rsidP="000440D6">
            <w:pPr>
              <w:pStyle w:val="Heading4"/>
              <w:rPr>
                <w:bCs/>
              </w:rPr>
            </w:pPr>
            <w:r>
              <w:t xml:space="preserve">Sainsbury’s Store | </w:t>
            </w:r>
            <w:r w:rsidR="00684384">
              <w:t xml:space="preserve">Associate </w:t>
            </w:r>
            <w:r>
              <w:t>Software Engineer | Coventry UK</w:t>
            </w:r>
          </w:p>
          <w:p w:rsidR="006776E1" w:rsidRDefault="000440D6" w:rsidP="006776E1">
            <w:r>
              <w:t>03/12/2018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 w:rsidR="007C4FD9">
              <w:t>Now  (</w:t>
            </w:r>
            <w:r w:rsidR="00F832C6">
              <w:t>1 year</w:t>
            </w:r>
            <w:r w:rsidR="007C4FD9">
              <w:t xml:space="preserve"> </w:t>
            </w:r>
            <w:r>
              <w:t>)</w:t>
            </w:r>
            <w:r w:rsidRPr="005837D9">
              <w:t xml:space="preserve"> </w:t>
            </w:r>
          </w:p>
          <w:p w:rsidR="006776E1" w:rsidRDefault="00594B71" w:rsidP="006776E1">
            <w:r>
              <w:t xml:space="preserve">Hands on experience </w:t>
            </w:r>
            <w:r w:rsidR="001A1447">
              <w:t>with</w:t>
            </w:r>
            <w:r w:rsidR="00334E0F">
              <w:t xml:space="preserve"> </w:t>
            </w:r>
            <w:r w:rsidR="006776E1">
              <w:t>Microservice architecture</w:t>
            </w:r>
            <w:r w:rsidR="00334E0F">
              <w:t xml:space="preserve"> and full-stack development </w:t>
            </w:r>
            <w:r w:rsidR="006776E1">
              <w:t xml:space="preserve">including </w:t>
            </w:r>
            <w:r w:rsidR="001A1447">
              <w:t>unit</w:t>
            </w:r>
            <w:r w:rsidR="00BF2990">
              <w:t xml:space="preserve">, </w:t>
            </w:r>
            <w:r w:rsidR="006776E1">
              <w:t xml:space="preserve">integration </w:t>
            </w:r>
            <w:r w:rsidR="00BF2990">
              <w:t xml:space="preserve">and performance </w:t>
            </w:r>
            <w:r w:rsidR="006776E1">
              <w:t>testing.</w:t>
            </w:r>
          </w:p>
          <w:p w:rsidR="00F832C6" w:rsidRPr="00F832C6" w:rsidRDefault="00594B71" w:rsidP="006776E1">
            <w:r>
              <w:t>Experience in</w:t>
            </w:r>
            <w:r w:rsidR="00B46090">
              <w:t xml:space="preserve"> Docker and </w:t>
            </w:r>
            <w:r>
              <w:t>Azure services</w:t>
            </w:r>
            <w:r w:rsidR="001A1447">
              <w:t xml:space="preserve"> -</w:t>
            </w:r>
            <w:r>
              <w:t xml:space="preserve"> </w:t>
            </w:r>
            <w:r w:rsidR="00334E0F">
              <w:t xml:space="preserve">DevOps, </w:t>
            </w:r>
            <w:r w:rsidR="00334E0F" w:rsidRPr="00334E0F">
              <w:t>SignalR, Key</w:t>
            </w:r>
            <w:r w:rsidR="00334E0F">
              <w:t xml:space="preserve"> </w:t>
            </w:r>
            <w:r w:rsidR="00334E0F" w:rsidRPr="00334E0F">
              <w:t>vault</w:t>
            </w:r>
            <w:r w:rsidR="00684384">
              <w:t>s</w:t>
            </w:r>
            <w:r w:rsidR="00334E0F" w:rsidRPr="00334E0F">
              <w:t>,</w:t>
            </w:r>
            <w:r w:rsidR="00BF2990">
              <w:t xml:space="preserve"> AAD, </w:t>
            </w:r>
            <w:proofErr w:type="spellStart"/>
            <w:r w:rsidR="00BF2990">
              <w:t>Redis</w:t>
            </w:r>
            <w:proofErr w:type="spellEnd"/>
            <w:r w:rsidR="00BF2990">
              <w:t xml:space="preserve">, Container </w:t>
            </w:r>
            <w:r w:rsidR="00334E0F">
              <w:t xml:space="preserve">Registry, </w:t>
            </w:r>
            <w:proofErr w:type="spellStart"/>
            <w:r w:rsidR="00334E0F">
              <w:t>Kubernetes</w:t>
            </w:r>
            <w:proofErr w:type="spellEnd"/>
            <w:r w:rsidR="00334E0F">
              <w:t>, App Service</w:t>
            </w:r>
            <w:r w:rsidR="00BF2990">
              <w:t xml:space="preserve">, </w:t>
            </w:r>
            <w:r w:rsidR="00684384">
              <w:t xml:space="preserve">Azure </w:t>
            </w:r>
            <w:r w:rsidR="00BF2990">
              <w:t>Cosmos</w:t>
            </w:r>
            <w:r w:rsidR="00684384">
              <w:t xml:space="preserve"> </w:t>
            </w:r>
            <w:proofErr w:type="spellStart"/>
            <w:r w:rsidR="00684384">
              <w:t>Db</w:t>
            </w:r>
            <w:proofErr w:type="spellEnd"/>
            <w:r w:rsidR="00B46090">
              <w:t xml:space="preserve">, </w:t>
            </w:r>
            <w:r w:rsidR="00684384">
              <w:t xml:space="preserve">Azure </w:t>
            </w:r>
            <w:r w:rsidR="00B46090">
              <w:t>Service Bus, Event Hub, Stream analytics</w:t>
            </w:r>
            <w:r w:rsidR="00684384">
              <w:t>, Power BI</w:t>
            </w:r>
            <w:r w:rsidR="00B46090">
              <w:t xml:space="preserve"> </w:t>
            </w:r>
            <w:r w:rsidR="00BF2990">
              <w:t>and more.</w:t>
            </w:r>
            <w:r w:rsidR="00334E0F">
              <w:t xml:space="preserve"> </w:t>
            </w:r>
          </w:p>
          <w:p w:rsidR="000440D6" w:rsidRDefault="000440D6" w:rsidP="00334E0F">
            <w:pPr>
              <w:pStyle w:val="Heading4"/>
              <w:rPr>
                <w:b w:val="0"/>
              </w:rPr>
            </w:pPr>
            <w:r>
              <w:rPr>
                <w:b w:val="0"/>
              </w:rPr>
              <w:t xml:space="preserve">Working in an agile </w:t>
            </w:r>
            <w:r w:rsidR="00B46090">
              <w:rPr>
                <w:b w:val="0"/>
              </w:rPr>
              <w:t>way with s</w:t>
            </w:r>
            <w:r w:rsidR="00594B71">
              <w:rPr>
                <w:b w:val="0"/>
              </w:rPr>
              <w:t xml:space="preserve">crum in a team of </w:t>
            </w:r>
            <w:r>
              <w:rPr>
                <w:b w:val="0"/>
              </w:rPr>
              <w:t xml:space="preserve">five people </w:t>
            </w:r>
            <w:r w:rsidR="00594B71">
              <w:rPr>
                <w:b w:val="0"/>
              </w:rPr>
              <w:t>providing code quality, latency, stability</w:t>
            </w:r>
            <w:r w:rsidR="00594B71" w:rsidRPr="00796F37">
              <w:rPr>
                <w:b w:val="0"/>
              </w:rPr>
              <w:t xml:space="preserve"> and performance</w:t>
            </w:r>
            <w:r>
              <w:rPr>
                <w:b w:val="0"/>
              </w:rPr>
              <w:t>.</w:t>
            </w:r>
            <w:r>
              <w:t xml:space="preserve"> </w:t>
            </w:r>
          </w:p>
          <w:p w:rsidR="00594B71" w:rsidRPr="00594B71" w:rsidRDefault="00334E0F" w:rsidP="00594B71">
            <w:r>
              <w:t xml:space="preserve">A lot </w:t>
            </w:r>
            <w:r w:rsidR="001A1447">
              <w:t>of work with .Net Core, React</w:t>
            </w:r>
            <w:r>
              <w:t xml:space="preserve">, </w:t>
            </w:r>
            <w:r w:rsidR="001A1447">
              <w:t xml:space="preserve">non-relational </w:t>
            </w:r>
            <w:r>
              <w:t>and</w:t>
            </w:r>
            <w:r w:rsidR="001A1447">
              <w:t xml:space="preserve"> SQL databases.</w:t>
            </w:r>
          </w:p>
          <w:p w:rsidR="00E435DB" w:rsidRPr="00B14374" w:rsidRDefault="00E435DB" w:rsidP="00B14374"/>
        </w:tc>
      </w:tr>
      <w:tr w:rsidR="001B2ABD" w:rsidTr="003820AA">
        <w:tc>
          <w:tcPr>
            <w:tcW w:w="3600" w:type="dxa"/>
          </w:tcPr>
          <w:sdt>
            <w:sdtPr>
              <w:id w:val="-1711873194"/>
              <w:placeholder>
                <w:docPart w:val="C38E582D3E3C4B0788DB74FCDBF2F8F3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FD499E">
                  <w:rPr>
                    <w:u w:val="single"/>
                  </w:rPr>
                  <w:t>Profile</w:t>
                </w:r>
              </w:p>
            </w:sdtContent>
          </w:sdt>
          <w:p w:rsidR="00F832C6" w:rsidRDefault="007C4FD9" w:rsidP="00113B4A">
            <w:pPr>
              <w:rPr>
                <w:rFonts w:eastAsia="Trebuchet MS (Cuerpo)" w:cs="Trebuchet MS (Cuerpo)"/>
                <w:sz w:val="16"/>
                <w:szCs w:val="16"/>
              </w:rPr>
            </w:pPr>
            <w:r w:rsidRPr="007C4FD9">
              <w:rPr>
                <w:rFonts w:eastAsia="Trebuchet MS (Cuerpo)" w:cs="Trebuchet MS (Cuerpo)"/>
                <w:sz w:val="16"/>
                <w:szCs w:val="16"/>
              </w:rPr>
              <w:t xml:space="preserve">I offer 1 year of professional experience </w:t>
            </w:r>
            <w:r w:rsidR="00113B4A" w:rsidRPr="007C4FD9">
              <w:rPr>
                <w:rFonts w:eastAsia="Trebuchet MS (Cuerpo)" w:cs="Trebuchet MS (Cuerpo)"/>
                <w:sz w:val="16"/>
                <w:szCs w:val="16"/>
              </w:rPr>
              <w:t xml:space="preserve">in </w:t>
            </w:r>
            <w:r w:rsidRPr="007C4FD9">
              <w:rPr>
                <w:rFonts w:eastAsia="Trebuchet MS (Cuerpo)" w:cs="Trebuchet MS (Cuerpo)"/>
                <w:sz w:val="16"/>
                <w:szCs w:val="16"/>
              </w:rPr>
              <w:t xml:space="preserve">development and </w:t>
            </w:r>
            <w:r>
              <w:rPr>
                <w:rFonts w:eastAsia="Trebuchet MS (Cuerpo)" w:cs="Trebuchet MS (Cuerpo)"/>
                <w:sz w:val="16"/>
                <w:szCs w:val="16"/>
              </w:rPr>
              <w:t>2 additional years of hands on experience</w:t>
            </w:r>
            <w:r w:rsidR="00F832C6">
              <w:rPr>
                <w:rFonts w:eastAsia="Trebuchet MS (Cuerpo)" w:cs="Trebuchet MS (Cuerpo)"/>
                <w:sz w:val="16"/>
                <w:szCs w:val="16"/>
              </w:rPr>
              <w:t xml:space="preserve"> on past projects.</w:t>
            </w:r>
            <w:r>
              <w:rPr>
                <w:rFonts w:eastAsia="Trebuchet MS (Cuerpo)" w:cs="Trebuchet MS (Cuerpo)"/>
                <w:sz w:val="16"/>
                <w:szCs w:val="16"/>
              </w:rPr>
              <w:t xml:space="preserve"> </w:t>
            </w:r>
          </w:p>
          <w:p w:rsidR="00F832C6" w:rsidRDefault="00F832C6" w:rsidP="00113B4A">
            <w:pPr>
              <w:rPr>
                <w:rFonts w:eastAsia="Trebuchet MS (Cuerpo)" w:cs="Trebuchet MS (Cuerpo)"/>
                <w:sz w:val="16"/>
                <w:szCs w:val="16"/>
              </w:rPr>
            </w:pPr>
          </w:p>
          <w:p w:rsidR="00113B4A" w:rsidRDefault="00F832C6" w:rsidP="00113B4A">
            <w:pPr>
              <w:rPr>
                <w:rFonts w:eastAsia="Trebuchet MS (Cuerpo)" w:cs="Trebuchet MS (Cuerpo)"/>
                <w:sz w:val="16"/>
                <w:szCs w:val="16"/>
              </w:rPr>
            </w:pPr>
            <w:r>
              <w:rPr>
                <w:rFonts w:eastAsia="Trebuchet MS (Cuerpo)" w:cs="Trebuchet MS (Cuerpo)"/>
                <w:sz w:val="16"/>
                <w:szCs w:val="16"/>
              </w:rPr>
              <w:t>C</w:t>
            </w:r>
            <w:r w:rsidR="00113B4A" w:rsidRPr="007C4FD9">
              <w:rPr>
                <w:rFonts w:eastAsia="Trebuchet MS (Cuerpo)" w:cs="Trebuchet MS (Cuerpo)"/>
                <w:sz w:val="16"/>
                <w:szCs w:val="16"/>
              </w:rPr>
              <w:t>urrently</w:t>
            </w:r>
            <w:r w:rsidR="00A44FD2" w:rsidRPr="007C4FD9">
              <w:rPr>
                <w:rFonts w:eastAsia="Trebuchet MS (Cuerpo)" w:cs="Trebuchet MS (Cuerpo)"/>
                <w:sz w:val="16"/>
                <w:szCs w:val="16"/>
              </w:rPr>
              <w:t xml:space="preserve"> </w:t>
            </w:r>
            <w:r>
              <w:rPr>
                <w:rFonts w:eastAsia="Trebuchet MS (Cuerpo)" w:cs="Trebuchet MS (Cuerpo)"/>
                <w:sz w:val="16"/>
                <w:szCs w:val="16"/>
              </w:rPr>
              <w:t xml:space="preserve">I am </w:t>
            </w:r>
            <w:r w:rsidR="00113B4A" w:rsidRPr="007C4FD9">
              <w:rPr>
                <w:rFonts w:eastAsia="Trebuchet MS (Cuerpo)" w:cs="Trebuchet MS (Cuerpo)"/>
                <w:sz w:val="16"/>
                <w:szCs w:val="16"/>
              </w:rPr>
              <w:t>working as a</w:t>
            </w:r>
            <w:r w:rsidR="00E55351" w:rsidRPr="007C4FD9">
              <w:rPr>
                <w:rFonts w:eastAsia="Trebuchet MS (Cuerpo)" w:cs="Trebuchet MS (Cuerpo)"/>
                <w:sz w:val="16"/>
                <w:szCs w:val="16"/>
              </w:rPr>
              <w:t>n</w:t>
            </w:r>
            <w:r w:rsidR="00113B4A" w:rsidRPr="007C4FD9">
              <w:rPr>
                <w:rFonts w:eastAsia="Trebuchet MS (Cuerpo)" w:cs="Trebuchet MS (Cuerpo)"/>
                <w:sz w:val="16"/>
                <w:szCs w:val="16"/>
              </w:rPr>
              <w:t xml:space="preserve"> </w:t>
            </w:r>
            <w:r w:rsidR="00E55351" w:rsidRPr="007C4FD9">
              <w:rPr>
                <w:rFonts w:eastAsia="Trebuchet MS (Cuerpo)" w:cs="Trebuchet MS (Cuerpo)"/>
                <w:sz w:val="16"/>
                <w:szCs w:val="16"/>
              </w:rPr>
              <w:t>Associate</w:t>
            </w:r>
            <w:r w:rsidR="007C4FD9" w:rsidRPr="007C4FD9">
              <w:rPr>
                <w:rFonts w:eastAsia="Trebuchet MS (Cuerpo)" w:cs="Trebuchet MS (Cuerpo)"/>
                <w:sz w:val="16"/>
                <w:szCs w:val="16"/>
              </w:rPr>
              <w:t xml:space="preserve"> Software Engineer in Coventry UK</w:t>
            </w:r>
            <w:r w:rsidR="00113B4A" w:rsidRPr="007C4FD9">
              <w:rPr>
                <w:rFonts w:eastAsia="Trebuchet MS (Cuerpo)" w:cs="Trebuchet MS (Cuerpo)"/>
                <w:sz w:val="16"/>
                <w:szCs w:val="16"/>
              </w:rPr>
              <w:t>.</w:t>
            </w:r>
          </w:p>
          <w:p w:rsidR="007C4FD9" w:rsidRPr="007C4FD9" w:rsidRDefault="007C4FD9" w:rsidP="00113B4A">
            <w:pPr>
              <w:rPr>
                <w:color w:val="000000" w:themeColor="text1"/>
                <w:spacing w:val="19"/>
                <w:w w:val="86"/>
                <w:sz w:val="16"/>
                <w:szCs w:val="16"/>
              </w:rPr>
            </w:pPr>
          </w:p>
          <w:p w:rsidR="007C4FD9" w:rsidRDefault="008E6CEC" w:rsidP="00113B4A">
            <w:pPr>
              <w:rPr>
                <w:rFonts w:eastAsia="Trebuchet MS (Cuerpo)" w:cs="Trebuchet MS (Cuerpo)"/>
                <w:sz w:val="16"/>
                <w:szCs w:val="16"/>
              </w:rPr>
            </w:pPr>
            <w:r w:rsidRPr="007C4FD9">
              <w:rPr>
                <w:rFonts w:eastAsia="Trebuchet MS (Cuerpo)" w:cs="Trebuchet MS (Cuerpo)"/>
                <w:sz w:val="16"/>
                <w:szCs w:val="16"/>
              </w:rPr>
              <w:t>My</w:t>
            </w:r>
            <w:r w:rsidR="005E7935" w:rsidRPr="007C4FD9">
              <w:rPr>
                <w:rFonts w:eastAsia="Trebuchet MS (Cuerpo)" w:cs="Trebuchet MS (Cuerpo)"/>
                <w:sz w:val="16"/>
                <w:szCs w:val="16"/>
              </w:rPr>
              <w:t xml:space="preserve"> </w:t>
            </w:r>
            <w:r w:rsidR="00113B4A" w:rsidRPr="007C4FD9">
              <w:rPr>
                <w:rFonts w:eastAsia="Trebuchet MS (Cuerpo)" w:cs="Trebuchet MS (Cuerpo)"/>
                <w:sz w:val="16"/>
                <w:szCs w:val="16"/>
              </w:rPr>
              <w:t xml:space="preserve">goal is to keep </w:t>
            </w:r>
            <w:r w:rsidR="007C4FD9" w:rsidRPr="007C4FD9">
              <w:rPr>
                <w:rFonts w:eastAsia="Trebuchet MS (Cuerpo)" w:cs="Trebuchet MS (Cuerpo)"/>
                <w:sz w:val="16"/>
                <w:szCs w:val="16"/>
              </w:rPr>
              <w:t xml:space="preserve">learning and </w:t>
            </w:r>
            <w:r w:rsidR="00113B4A" w:rsidRPr="007C4FD9">
              <w:rPr>
                <w:rFonts w:eastAsia="Trebuchet MS (Cuerpo)" w:cs="Trebuchet MS (Cuerpo)"/>
                <w:sz w:val="16"/>
                <w:szCs w:val="16"/>
              </w:rPr>
              <w:t xml:space="preserve">growing </w:t>
            </w:r>
            <w:r w:rsidR="005E7935" w:rsidRPr="007C4FD9">
              <w:rPr>
                <w:rFonts w:eastAsia="Trebuchet MS (Cuerpo)" w:cs="Trebuchet MS (Cuerpo)"/>
                <w:sz w:val="16"/>
                <w:szCs w:val="16"/>
              </w:rPr>
              <w:t>my</w:t>
            </w:r>
            <w:r w:rsidR="00113B4A" w:rsidRPr="007C4FD9">
              <w:rPr>
                <w:rFonts w:eastAsia="Trebuchet MS (Cuerpo)" w:cs="Trebuchet MS (Cuerpo)"/>
                <w:sz w:val="16"/>
                <w:szCs w:val="16"/>
              </w:rPr>
              <w:t xml:space="preserve"> career as a Full-Stack Software Engineer.</w:t>
            </w:r>
          </w:p>
          <w:p w:rsidR="00113B4A" w:rsidRPr="007C4FD9" w:rsidRDefault="00113B4A" w:rsidP="00113B4A">
            <w:pPr>
              <w:rPr>
                <w:rFonts w:eastAsia="Trebuchet MS (Cuerpo)" w:cs="Trebuchet MS (Cuerpo)"/>
                <w:sz w:val="16"/>
                <w:szCs w:val="16"/>
              </w:rPr>
            </w:pPr>
            <w:r w:rsidRPr="007C4FD9">
              <w:rPr>
                <w:rFonts w:eastAsia="Trebuchet MS (Cuerpo)" w:cs="Trebuchet MS (Cuerpo)"/>
                <w:sz w:val="16"/>
                <w:szCs w:val="16"/>
              </w:rPr>
              <w:t xml:space="preserve"> </w:t>
            </w:r>
          </w:p>
          <w:p w:rsidR="002C4085" w:rsidRPr="007C4FD9" w:rsidRDefault="008E6CEC" w:rsidP="00E14054">
            <w:pPr>
              <w:rPr>
                <w:rFonts w:eastAsia="Trebuchet MS (Cuerpo)" w:cs="Trebuchet MS (Cuerpo)"/>
                <w:sz w:val="16"/>
                <w:szCs w:val="16"/>
              </w:rPr>
            </w:pPr>
            <w:r w:rsidRPr="007C4FD9">
              <w:rPr>
                <w:rFonts w:eastAsia="Trebuchet MS (Cuerpo)" w:cs="Trebuchet MS (Cuerpo)"/>
                <w:sz w:val="16"/>
                <w:szCs w:val="16"/>
              </w:rPr>
              <w:t>Coding</w:t>
            </w:r>
            <w:r w:rsidR="00113B4A" w:rsidRPr="007C4FD9">
              <w:rPr>
                <w:rFonts w:eastAsia="Trebuchet MS (Cuerpo)" w:cs="Trebuchet MS (Cuerpo)"/>
                <w:sz w:val="16"/>
                <w:szCs w:val="16"/>
              </w:rPr>
              <w:t xml:space="preserve"> is my passion, I am highly motivated, focused, with a lot of will to keep learning.</w:t>
            </w:r>
          </w:p>
          <w:sdt>
            <w:sdtPr>
              <w:id w:val="-1954003311"/>
              <w:placeholder>
                <w:docPart w:val="ED0B6FB0FB214D70989FA86F4111982D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FD499E">
                  <w:rPr>
                    <w:u w:val="single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690AC3808D854C13A5991BEFE28A42B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A44FD2" w:rsidRDefault="00113B4A" w:rsidP="004D3011">
            <w:r>
              <w:t>+44</w:t>
            </w:r>
            <w:r w:rsidR="00512DD1">
              <w:t xml:space="preserve"> </w:t>
            </w:r>
            <w:r>
              <w:t>7448719858</w:t>
            </w:r>
          </w:p>
          <w:p w:rsidR="004D3011" w:rsidRDefault="004D3011" w:rsidP="004D3011"/>
          <w:sdt>
            <w:sdtPr>
              <w:id w:val="-240260293"/>
              <w:placeholder>
                <w:docPart w:val="F8E04F262F284AC8A7964424BA69F7DE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2C4085" w:rsidRPr="00F832C6" w:rsidRDefault="001553F8" w:rsidP="004D3011">
            <w:pPr>
              <w:rPr>
                <w:color w:val="A17B36" w:themeColor="background2" w:themeShade="80"/>
                <w:u w:val="single"/>
              </w:rPr>
            </w:pPr>
            <w:hyperlink r:id="rId12" w:history="1">
              <w:r w:rsidR="008B51E5" w:rsidRPr="009C4058">
                <w:rPr>
                  <w:rStyle w:val="Hyperlink"/>
                  <w:color w:val="A17B36" w:themeColor="background2" w:themeShade="80"/>
                </w:rPr>
                <w:t>atanasskambitovv@gmail.com</w:t>
              </w:r>
            </w:hyperlink>
          </w:p>
          <w:p w:rsidR="008B51E5" w:rsidRPr="008B51E5" w:rsidRDefault="008B51E5" w:rsidP="008B51E5">
            <w:pPr>
              <w:pStyle w:val="Heading3"/>
              <w:rPr>
                <w:u w:val="single"/>
              </w:rPr>
            </w:pPr>
            <w:r w:rsidRPr="008B51E5">
              <w:rPr>
                <w:u w:val="single"/>
              </w:rPr>
              <w:t>links</w:t>
            </w:r>
          </w:p>
          <w:p w:rsidR="008B51E5" w:rsidRPr="008B51E5" w:rsidRDefault="008B51E5" w:rsidP="008B51E5">
            <w:r w:rsidRPr="008B51E5">
              <w:t>GitHub :</w:t>
            </w:r>
          </w:p>
          <w:p w:rsidR="008B51E5" w:rsidRDefault="001553F8" w:rsidP="008B51E5">
            <w:hyperlink r:id="rId13" w:history="1">
              <w:r w:rsidR="00FE7753">
                <w:rPr>
                  <w:rStyle w:val="Hyperlink"/>
                </w:rPr>
                <w:t>https://github.com/NASOKILA</w:t>
              </w:r>
            </w:hyperlink>
          </w:p>
          <w:p w:rsidR="00FE7753" w:rsidRPr="008B51E5" w:rsidRDefault="00FE7753" w:rsidP="008B51E5">
            <w:pPr>
              <w:rPr>
                <w:color w:val="548AB7" w:themeColor="accent1" w:themeShade="BF"/>
              </w:rPr>
            </w:pPr>
          </w:p>
          <w:p w:rsidR="002C4085" w:rsidRDefault="008B51E5" w:rsidP="008B51E5">
            <w:pPr>
              <w:rPr>
                <w:rStyle w:val="Hyperlink"/>
              </w:rPr>
            </w:pPr>
            <w:r>
              <w:rPr>
                <w:szCs w:val="18"/>
              </w:rPr>
              <w:t xml:space="preserve">LinkedIn : </w:t>
            </w:r>
            <w:hyperlink r:id="rId14" w:history="1">
              <w:r w:rsidR="00FE7753">
                <w:rPr>
                  <w:rStyle w:val="Hyperlink"/>
                </w:rPr>
                <w:t>https://www.linkedin.com/in/atanas-kambitov-a69528162/</w:t>
              </w:r>
            </w:hyperlink>
          </w:p>
          <w:p w:rsidR="00F01D4C" w:rsidRDefault="00F01D4C" w:rsidP="00F01D4C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Languages</w:t>
            </w:r>
          </w:p>
          <w:p w:rsidR="002C4085" w:rsidRPr="00F832C6" w:rsidRDefault="00F01D4C" w:rsidP="008B51E5">
            <w:r>
              <w:t>English | Italian | Spanish | Bulgarian</w:t>
            </w:r>
          </w:p>
          <w:p w:rsidR="004D3011" w:rsidRDefault="00F832C6" w:rsidP="002C4085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Hobbies &amp; Sports</w:t>
            </w:r>
          </w:p>
          <w:p w:rsidR="002C4085" w:rsidRPr="002C4085" w:rsidRDefault="00F832C6" w:rsidP="00F832C6">
            <w:r>
              <w:t xml:space="preserve">Badminton | Table tennis | Football | Pool | Chess </w:t>
            </w:r>
            <w:hyperlink r:id="rId15" w:history="1"/>
          </w:p>
        </w:tc>
        <w:tc>
          <w:tcPr>
            <w:tcW w:w="511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79" w:type="dxa"/>
          </w:tcPr>
          <w:p w:rsidR="00650A33" w:rsidRPr="005E4F5B" w:rsidRDefault="00650A33" w:rsidP="00650A33">
            <w:pPr>
              <w:pStyle w:val="Heading4"/>
              <w:rPr>
                <w:bCs/>
                <w:lang w:val="it-IT"/>
              </w:rPr>
            </w:pPr>
            <w:r w:rsidRPr="005E4F5B">
              <w:rPr>
                <w:lang w:val="it-IT"/>
              </w:rPr>
              <w:t xml:space="preserve">SoftUni | </w:t>
            </w:r>
            <w:r w:rsidR="00E55351" w:rsidRPr="005E4F5B">
              <w:rPr>
                <w:lang w:val="it-IT"/>
              </w:rPr>
              <w:t>Student</w:t>
            </w:r>
            <w:r w:rsidR="00645EF9" w:rsidRPr="005E4F5B">
              <w:rPr>
                <w:lang w:val="it-IT"/>
              </w:rPr>
              <w:t xml:space="preserve"> | Sofia, Bulgaria</w:t>
            </w:r>
          </w:p>
          <w:p w:rsidR="00650A33" w:rsidRPr="005E4F5B" w:rsidRDefault="00650A33" w:rsidP="00650A33">
            <w:pPr>
              <w:pStyle w:val="Date"/>
              <w:rPr>
                <w:lang w:val="it-IT"/>
              </w:rPr>
            </w:pPr>
            <w:r w:rsidRPr="005E4F5B">
              <w:rPr>
                <w:lang w:val="it-IT"/>
              </w:rPr>
              <w:t>05/12/2016 – 21/12/2018</w:t>
            </w:r>
            <w:r w:rsidR="00E94FB3" w:rsidRPr="005E4F5B">
              <w:rPr>
                <w:lang w:val="it-IT"/>
              </w:rPr>
              <w:t xml:space="preserve">  ( 2 years</w:t>
            </w:r>
            <w:r w:rsidR="00645EF9" w:rsidRPr="005E4F5B">
              <w:rPr>
                <w:lang w:val="it-IT"/>
              </w:rPr>
              <w:t xml:space="preserve"> </w:t>
            </w:r>
            <w:r w:rsidR="00E94FB3" w:rsidRPr="005E4F5B">
              <w:rPr>
                <w:lang w:val="it-IT"/>
              </w:rPr>
              <w:t>)</w:t>
            </w:r>
          </w:p>
          <w:p w:rsidR="00650A33" w:rsidRDefault="00E55351" w:rsidP="00650A33">
            <w:r>
              <w:t xml:space="preserve">Hands on experience with </w:t>
            </w:r>
            <w:r w:rsidR="00714645">
              <w:t>back</w:t>
            </w:r>
            <w:r w:rsidR="00650A33">
              <w:t>end API’s</w:t>
            </w:r>
            <w:r w:rsidR="001A1447">
              <w:t>,</w:t>
            </w:r>
            <w:r w:rsidR="00650A33">
              <w:t xml:space="preserve"> databases </w:t>
            </w:r>
            <w:r w:rsidR="00714645">
              <w:t xml:space="preserve">and frontend </w:t>
            </w:r>
            <w:r w:rsidR="00650A33">
              <w:t>app</w:t>
            </w:r>
            <w:r w:rsidR="00714645">
              <w:t>s</w:t>
            </w:r>
            <w:r w:rsidR="00650A33">
              <w:t>.</w:t>
            </w:r>
          </w:p>
          <w:p w:rsidR="00650A33" w:rsidRPr="005837D9" w:rsidRDefault="00FD3409" w:rsidP="00650A33">
            <w:r>
              <w:t>Quickly deliver quality code</w:t>
            </w:r>
            <w:r w:rsidR="00796F37">
              <w:t xml:space="preserve"> </w:t>
            </w:r>
            <w:r w:rsidR="00D42EB3">
              <w:t xml:space="preserve">and meet deadlines </w:t>
            </w:r>
            <w:r w:rsidR="00796F37">
              <w:t>in a high pressure</w:t>
            </w:r>
            <w:r w:rsidR="00650A33">
              <w:t xml:space="preserve"> </w:t>
            </w:r>
            <w:r w:rsidR="00796F37">
              <w:t>environment</w:t>
            </w:r>
            <w:r w:rsidR="00D42EB3">
              <w:t xml:space="preserve"> with deferent </w:t>
            </w:r>
            <w:r w:rsidR="00796F37">
              <w:t>technologies,</w:t>
            </w:r>
            <w:r w:rsidR="00D42EB3">
              <w:t xml:space="preserve"> languages</w:t>
            </w:r>
            <w:r w:rsidR="00796F37">
              <w:t xml:space="preserve"> </w:t>
            </w:r>
            <w:r w:rsidR="00650A33">
              <w:t>and frameworks.</w:t>
            </w:r>
          </w:p>
          <w:p w:rsidR="000440D6" w:rsidRDefault="000440D6" w:rsidP="000440D6">
            <w:pPr>
              <w:pStyle w:val="Heading2"/>
              <w:tabs>
                <w:tab w:val="right" w:pos="6449"/>
              </w:tabs>
            </w:pPr>
            <w:r>
              <w:t>EDUCATION</w:t>
            </w:r>
            <w:r>
              <w:tab/>
            </w:r>
          </w:p>
          <w:p w:rsidR="000440D6" w:rsidRPr="003820AA" w:rsidRDefault="000440D6" w:rsidP="000440D6">
            <w:pPr>
              <w:pStyle w:val="Date"/>
              <w:rPr>
                <w:rFonts w:ascii="Trebuchet MS (Cuerpo)" w:eastAsia="Trebuchet MS (Cuerpo)" w:hAnsi="Trebuchet MS (Cuerpo)" w:cs="Trebuchet MS (Cuerpo)"/>
                <w:b/>
                <w:szCs w:val="18"/>
              </w:rPr>
            </w:pPr>
            <w:r w:rsidRPr="003820AA">
              <w:rPr>
                <w:rFonts w:ascii="Trebuchet MS (Cuerpo)" w:eastAsia="Trebuchet MS (Cuerpo)" w:hAnsi="Trebuchet MS (Cuerpo)" w:cs="Trebuchet MS (Cuerpo)"/>
                <w:b/>
                <w:szCs w:val="18"/>
              </w:rPr>
              <w:t xml:space="preserve">South-West University "Neofit Rilski" </w:t>
            </w:r>
          </w:p>
          <w:p w:rsidR="000440D6" w:rsidRPr="00B359E4" w:rsidRDefault="000440D6" w:rsidP="000440D6">
            <w:pPr>
              <w:pStyle w:val="Date"/>
            </w:pPr>
            <w:r>
              <w:t>15/09/2014</w:t>
            </w:r>
            <w:r w:rsidRPr="00B359E4">
              <w:t xml:space="preserve"> - </w:t>
            </w:r>
            <w:r>
              <w:t>25/05/2018  ( 4 years )</w:t>
            </w:r>
          </w:p>
          <w:p w:rsidR="000440D6" w:rsidRDefault="000440D6" w:rsidP="000440D6">
            <w:r>
              <w:t xml:space="preserve">Bachelor degree in Informatics. </w:t>
            </w:r>
          </w:p>
          <w:p w:rsidR="000440D6" w:rsidRDefault="000440D6" w:rsidP="000440D6"/>
          <w:p w:rsidR="000440D6" w:rsidRPr="00B359E4" w:rsidRDefault="000440D6" w:rsidP="000440D6">
            <w:pPr>
              <w:pStyle w:val="Heading4"/>
            </w:pPr>
            <w:r>
              <w:t>Private Software University (SoftUni)</w:t>
            </w:r>
          </w:p>
          <w:p w:rsidR="000440D6" w:rsidRDefault="000440D6" w:rsidP="000440D6">
            <w:r>
              <w:t xml:space="preserve">05/12/2016 </w:t>
            </w:r>
            <w:r w:rsidRPr="004D3011">
              <w:t>–</w:t>
            </w:r>
            <w:r>
              <w:t xml:space="preserve"> 21/12/2018   ( 2 years )</w:t>
            </w:r>
          </w:p>
          <w:p w:rsidR="000440D6" w:rsidRDefault="000440D6" w:rsidP="00036450">
            <w:r>
              <w:t>Professionally graduated and qualified C# and JavaScript developer.</w:t>
            </w:r>
          </w:p>
          <w:p w:rsidR="00036450" w:rsidRPr="00380A8A" w:rsidRDefault="002D052E" w:rsidP="00380A8A">
            <w:pPr>
              <w:pStyle w:val="Heading2"/>
            </w:pPr>
            <w:r>
              <w:t xml:space="preserve">Technical </w:t>
            </w:r>
            <w:sdt>
              <w:sdtPr>
                <w:id w:val="1669594239"/>
                <w:placeholder>
                  <w:docPart w:val="C3ECADF97D0C4C1996A5056A773F1837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:rsidR="00493F73" w:rsidRDefault="00F060B4" w:rsidP="00380A8A">
            <w:pPr>
              <w:rPr>
                <w:rFonts w:eastAsia="Franklin Gothic Medium" w:cs="Franklin Gothic Medium"/>
                <w:b/>
                <w:color w:val="000000" w:themeColor="text1"/>
                <w:szCs w:val="18"/>
              </w:rPr>
            </w:pP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Agile Methodologies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493F73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</w:t>
            </w:r>
            <w:proofErr w:type="spellStart"/>
            <w:r w:rsidR="00493F73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Microservice</w:t>
            </w:r>
            <w:proofErr w:type="spellEnd"/>
            <w:r w:rsidR="00493F73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Architecture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|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Azure </w:t>
            </w:r>
            <w:r w:rsidR="00E55351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Cloud </w:t>
            </w:r>
            <w:r w:rsidR="00594B71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Services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</w:t>
            </w:r>
            <w:r w:rsidR="00493F73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Solid Principles | </w:t>
            </w:r>
            <w:proofErr w:type="spellStart"/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Kubernetes</w:t>
            </w:r>
            <w:proofErr w:type="spellEnd"/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</w:t>
            </w:r>
            <w:proofErr w:type="spellStart"/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GitHub</w:t>
            </w:r>
            <w:proofErr w:type="spellEnd"/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</w:t>
            </w:r>
            <w:proofErr w:type="spellStart"/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Docker</w:t>
            </w:r>
            <w:proofErr w:type="spellEnd"/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REST</w:t>
            </w:r>
            <w:r w:rsidR="00702293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API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|</w:t>
            </w:r>
            <w:r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</w:p>
          <w:p w:rsidR="00493F73" w:rsidRDefault="00493F73" w:rsidP="00380A8A">
            <w:pPr>
              <w:rPr>
                <w:rFonts w:eastAsia="Franklin Gothic Medium" w:cs="Franklin Gothic Medium"/>
                <w:b/>
                <w:color w:val="000000" w:themeColor="text1"/>
                <w:szCs w:val="18"/>
              </w:rPr>
            </w:pPr>
            <w:r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.NET Core 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</w:t>
            </w:r>
            <w:r w:rsidR="00E55351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.Net Framework | React.js 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| SQL</w:t>
            </w:r>
            <w:r w:rsidR="00E55351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</w:t>
            </w:r>
            <w:proofErr w:type="spellStart"/>
            <w:r w:rsidR="00594B71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Redux</w:t>
            </w:r>
            <w:proofErr w:type="spellEnd"/>
            <w:r w:rsidR="00594B71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Angular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</w:t>
            </w:r>
            <w:r w:rsidR="00380A8A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Typescript</w:t>
            </w:r>
            <w:r w:rsidR="00E55351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|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JavaScript |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E55351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Mongo DB | 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HTML5 &amp; </w:t>
            </w:r>
            <w:r w:rsidR="00F060B4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CSS3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</w:t>
            </w:r>
            <w:r w:rsidR="00120B5B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JQuery 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| </w:t>
            </w:r>
            <w:r w:rsidR="00F060B4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Less</w:t>
            </w:r>
            <w:r w:rsid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&amp; Sa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ss | </w:t>
            </w:r>
            <w:r w:rsidR="00F060B4" w:rsidRPr="00380A8A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Bootstrap</w:t>
            </w:r>
            <w:r w:rsidR="00AC3C66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</w:t>
            </w:r>
            <w:r w:rsidR="00594B71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>Node.js</w:t>
            </w:r>
            <w:r w:rsidR="00E55351"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&amp; Express.js</w:t>
            </w:r>
            <w:r>
              <w:rPr>
                <w:rFonts w:eastAsia="Franklin Gothic Medium" w:cs="Franklin Gothic Medium"/>
                <w:b/>
                <w:color w:val="000000" w:themeColor="text1"/>
                <w:szCs w:val="18"/>
              </w:rPr>
              <w:t xml:space="preserve"> | MVC | MVVM</w:t>
            </w:r>
          </w:p>
          <w:p w:rsidR="00650A33" w:rsidRDefault="00650A33" w:rsidP="00650A33">
            <w:pPr>
              <w:pStyle w:val="Heading2"/>
            </w:pPr>
            <w:r>
              <w:t>P</w:t>
            </w:r>
            <w:r w:rsidR="008951B5">
              <w:t>ERSONAL PROJECTS</w:t>
            </w:r>
          </w:p>
          <w:p w:rsidR="00650A33" w:rsidRDefault="00E14054" w:rsidP="00650A33">
            <w:r>
              <w:t xml:space="preserve">.Net Core </w:t>
            </w:r>
          </w:p>
          <w:p w:rsidR="00650A33" w:rsidRDefault="001553F8" w:rsidP="00650A33">
            <w:pPr>
              <w:rPr>
                <w:rStyle w:val="Hyperlink"/>
              </w:rPr>
            </w:pPr>
            <w:hyperlink r:id="rId16" w:history="1">
              <w:r w:rsidR="00650A33">
                <w:rPr>
                  <w:rStyle w:val="Hyperlink"/>
                </w:rPr>
                <w:t>https://github.com/NASOKILA/Tangy-Restaurant</w:t>
              </w:r>
            </w:hyperlink>
          </w:p>
          <w:p w:rsidR="00650A33" w:rsidRPr="00650A33" w:rsidRDefault="00650A33" w:rsidP="00650A33">
            <w:pPr>
              <w:rPr>
                <w:color w:val="B85A22" w:themeColor="accent2" w:themeShade="BF"/>
                <w:u w:val="single"/>
              </w:rPr>
            </w:pPr>
          </w:p>
          <w:p w:rsidR="00650A33" w:rsidRDefault="001A1447" w:rsidP="00650A33">
            <w:r>
              <w:t>Angular</w:t>
            </w:r>
            <w:r w:rsidR="00E14054">
              <w:t xml:space="preserve"> </w:t>
            </w:r>
          </w:p>
          <w:p w:rsidR="00650A33" w:rsidRDefault="001553F8" w:rsidP="00650A33">
            <w:hyperlink r:id="rId17" w:history="1">
              <w:r w:rsidR="00650A33" w:rsidRPr="00C725A9">
                <w:rPr>
                  <w:rStyle w:val="Hyperlink"/>
                  <w:rFonts w:ascii="Segoe UI" w:eastAsia="Segoe UI" w:hAnsi="Segoe UI" w:cs="Segoe UI"/>
                  <w:bCs/>
                </w:rPr>
                <w:t>https://nasokila.github.io/comix-shop/</w:t>
              </w:r>
            </w:hyperlink>
          </w:p>
          <w:p w:rsidR="00714645" w:rsidRDefault="001553F8" w:rsidP="00650A33">
            <w:pPr>
              <w:rPr>
                <w:rStyle w:val="Hyperlink"/>
                <w:rFonts w:ascii="Segoe UI" w:eastAsia="Segoe UI" w:hAnsi="Segoe UI" w:cs="Segoe UI"/>
                <w:bCs/>
                <w:sz w:val="17"/>
                <w:szCs w:val="17"/>
              </w:rPr>
            </w:pPr>
            <w:hyperlink r:id="rId18" w:history="1">
              <w:r w:rsidR="00650A33" w:rsidRPr="00650A33">
                <w:rPr>
                  <w:rStyle w:val="Hyperlink"/>
                  <w:rFonts w:ascii="Segoe UI" w:eastAsia="Segoe UI" w:hAnsi="Segoe UI" w:cs="Segoe UI"/>
                  <w:bCs/>
                  <w:sz w:val="17"/>
                  <w:szCs w:val="17"/>
                </w:rPr>
                <w:t>https://github.com/NASOKILA/Portfolio-Projects/tree/comix-shop</w:t>
              </w:r>
            </w:hyperlink>
          </w:p>
          <w:p w:rsidR="00E435DB" w:rsidRPr="00650A33" w:rsidRDefault="00E435DB" w:rsidP="00650A33">
            <w:pPr>
              <w:rPr>
                <w:rFonts w:ascii="Segoe UI" w:eastAsia="Segoe UI" w:hAnsi="Segoe UI" w:cs="Segoe UI"/>
                <w:bCs/>
                <w:color w:val="B85A22" w:themeColor="accent2" w:themeShade="BF"/>
                <w:sz w:val="17"/>
                <w:szCs w:val="17"/>
                <w:u w:val="single"/>
              </w:rPr>
            </w:pPr>
          </w:p>
          <w:p w:rsidR="00650A33" w:rsidRDefault="00E14054" w:rsidP="00650A33">
            <w:r>
              <w:t xml:space="preserve">React.js </w:t>
            </w:r>
          </w:p>
          <w:p w:rsidR="00650A33" w:rsidRPr="009C4058" w:rsidRDefault="001553F8" w:rsidP="00650A33">
            <w:pPr>
              <w:rPr>
                <w:color w:val="A17B36" w:themeColor="background2" w:themeShade="80"/>
              </w:rPr>
            </w:pPr>
            <w:hyperlink r:id="rId19" w:history="1">
              <w:r w:rsidR="00650A33" w:rsidRPr="009C4058">
                <w:rPr>
                  <w:rStyle w:val="Hyperlink"/>
                  <w:rFonts w:ascii="Segoe UI" w:eastAsia="Segoe UI" w:hAnsi="Segoe UI" w:cs="Segoe UI"/>
                  <w:bCs/>
                  <w:color w:val="A17B36" w:themeColor="background2" w:themeShade="80"/>
                </w:rPr>
                <w:t>https://nasokila.github.io/house-shop/</w:t>
              </w:r>
            </w:hyperlink>
          </w:p>
          <w:p w:rsidR="00650A33" w:rsidRPr="00F832C6" w:rsidRDefault="001553F8" w:rsidP="00380A8A">
            <w:pPr>
              <w:rPr>
                <w:color w:val="A17B36" w:themeColor="background2" w:themeShade="80"/>
              </w:rPr>
            </w:pPr>
            <w:hyperlink r:id="rId20" w:history="1">
              <w:r w:rsidR="00650A33" w:rsidRPr="009C4058">
                <w:rPr>
                  <w:rStyle w:val="Hyperlink"/>
                  <w:rFonts w:ascii="Segoe UI" w:eastAsia="Segoe UI" w:hAnsi="Segoe UI" w:cs="Segoe UI"/>
                  <w:bCs/>
                  <w:color w:val="A17B36" w:themeColor="background2" w:themeShade="80"/>
                </w:rPr>
                <w:t>https://github.com/NASOKILA/Portfolio-Projects/tree/house-shop</w:t>
              </w:r>
            </w:hyperlink>
          </w:p>
          <w:p w:rsidR="00F832C6" w:rsidRDefault="00F832C6" w:rsidP="00F832C6">
            <w:pPr>
              <w:pStyle w:val="Heading2"/>
              <w:tabs>
                <w:tab w:val="right" w:pos="6449"/>
              </w:tabs>
            </w:pPr>
            <w:r>
              <w:t>Diplomas &amp; Certificates</w:t>
            </w:r>
            <w:r>
              <w:tab/>
            </w:r>
          </w:p>
          <w:p w:rsidR="00F832C6" w:rsidRDefault="001553F8" w:rsidP="00F832C6">
            <w:pPr>
              <w:pStyle w:val="Date"/>
            </w:pPr>
            <w:hyperlink r:id="rId21" w:history="1">
              <w:r w:rsidR="00F832C6">
                <w:rPr>
                  <w:rStyle w:val="Hyperlink"/>
                </w:rPr>
                <w:t>https://github.com/NASOKILA/Diplomas-Certificates</w:t>
              </w:r>
            </w:hyperlink>
          </w:p>
          <w:p w:rsidR="00F832C6" w:rsidRPr="00380A8A" w:rsidRDefault="00F832C6" w:rsidP="00380A8A">
            <w:pPr>
              <w:rPr>
                <w:rFonts w:eastAsia="Franklin Gothic Medium" w:cs="Franklin Gothic Medium"/>
                <w:b/>
                <w:color w:val="000000" w:themeColor="text1"/>
                <w:szCs w:val="18"/>
              </w:rPr>
            </w:pPr>
          </w:p>
        </w:tc>
      </w:tr>
    </w:tbl>
    <w:p w:rsidR="000440D6" w:rsidRPr="00CE6D48" w:rsidRDefault="000440D6" w:rsidP="000440D6"/>
    <w:sectPr w:rsidR="000440D6" w:rsidRPr="00CE6D48" w:rsidSect="000C45FF">
      <w:head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3F8" w:rsidRDefault="001553F8" w:rsidP="000C45FF">
      <w:r>
        <w:separator/>
      </w:r>
    </w:p>
  </w:endnote>
  <w:endnote w:type="continuationSeparator" w:id="0">
    <w:p w:rsidR="001553F8" w:rsidRDefault="001553F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3F8" w:rsidRDefault="001553F8" w:rsidP="000C45FF">
      <w:r>
        <w:separator/>
      </w:r>
    </w:p>
  </w:footnote>
  <w:footnote w:type="continuationSeparator" w:id="0">
    <w:p w:rsidR="001553F8" w:rsidRDefault="001553F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202B5"/>
    <w:multiLevelType w:val="hybridMultilevel"/>
    <w:tmpl w:val="597AF18C"/>
    <w:lvl w:ilvl="0" w:tplc="04AA5B2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7F"/>
    <w:rsid w:val="00036450"/>
    <w:rsid w:val="00037812"/>
    <w:rsid w:val="000440D6"/>
    <w:rsid w:val="000463C3"/>
    <w:rsid w:val="00073BE1"/>
    <w:rsid w:val="00094499"/>
    <w:rsid w:val="000C45FF"/>
    <w:rsid w:val="000E3FD1"/>
    <w:rsid w:val="0011168A"/>
    <w:rsid w:val="00112054"/>
    <w:rsid w:val="00113B4A"/>
    <w:rsid w:val="00120B5B"/>
    <w:rsid w:val="001525E1"/>
    <w:rsid w:val="001553F8"/>
    <w:rsid w:val="00180329"/>
    <w:rsid w:val="0019001F"/>
    <w:rsid w:val="001A1447"/>
    <w:rsid w:val="001A74A5"/>
    <w:rsid w:val="001B2ABD"/>
    <w:rsid w:val="001E0391"/>
    <w:rsid w:val="001E1759"/>
    <w:rsid w:val="001F1ECC"/>
    <w:rsid w:val="002400EB"/>
    <w:rsid w:val="00256CF7"/>
    <w:rsid w:val="00281FD5"/>
    <w:rsid w:val="002A0C0B"/>
    <w:rsid w:val="002C4085"/>
    <w:rsid w:val="002D052E"/>
    <w:rsid w:val="0030142A"/>
    <w:rsid w:val="0030481B"/>
    <w:rsid w:val="003156FC"/>
    <w:rsid w:val="003254B5"/>
    <w:rsid w:val="00334E0F"/>
    <w:rsid w:val="00366F9D"/>
    <w:rsid w:val="0037121F"/>
    <w:rsid w:val="00380A8A"/>
    <w:rsid w:val="003820AA"/>
    <w:rsid w:val="003A6B7D"/>
    <w:rsid w:val="003B06CA"/>
    <w:rsid w:val="004071FC"/>
    <w:rsid w:val="00424ABE"/>
    <w:rsid w:val="00445947"/>
    <w:rsid w:val="004813B3"/>
    <w:rsid w:val="004831B7"/>
    <w:rsid w:val="00493F73"/>
    <w:rsid w:val="00496591"/>
    <w:rsid w:val="004C63E4"/>
    <w:rsid w:val="004D3011"/>
    <w:rsid w:val="00512DD1"/>
    <w:rsid w:val="005262AC"/>
    <w:rsid w:val="005837D9"/>
    <w:rsid w:val="0059122C"/>
    <w:rsid w:val="00594B71"/>
    <w:rsid w:val="005E39D5"/>
    <w:rsid w:val="005E4F5B"/>
    <w:rsid w:val="005E7935"/>
    <w:rsid w:val="00600670"/>
    <w:rsid w:val="0062123A"/>
    <w:rsid w:val="0063664C"/>
    <w:rsid w:val="00645EF9"/>
    <w:rsid w:val="00646E75"/>
    <w:rsid w:val="00650A33"/>
    <w:rsid w:val="006771D0"/>
    <w:rsid w:val="006776E1"/>
    <w:rsid w:val="00684384"/>
    <w:rsid w:val="00702293"/>
    <w:rsid w:val="00714645"/>
    <w:rsid w:val="00715FCB"/>
    <w:rsid w:val="00737E72"/>
    <w:rsid w:val="00743101"/>
    <w:rsid w:val="007775E1"/>
    <w:rsid w:val="007867A0"/>
    <w:rsid w:val="007927F5"/>
    <w:rsid w:val="00796F37"/>
    <w:rsid w:val="007B1F99"/>
    <w:rsid w:val="007C4FD9"/>
    <w:rsid w:val="007C7675"/>
    <w:rsid w:val="00802CA0"/>
    <w:rsid w:val="0084357D"/>
    <w:rsid w:val="008473ED"/>
    <w:rsid w:val="00882643"/>
    <w:rsid w:val="008951B5"/>
    <w:rsid w:val="008B51E5"/>
    <w:rsid w:val="008C5868"/>
    <w:rsid w:val="008E6CEC"/>
    <w:rsid w:val="009260CD"/>
    <w:rsid w:val="00952C25"/>
    <w:rsid w:val="00965B77"/>
    <w:rsid w:val="00994268"/>
    <w:rsid w:val="009B423B"/>
    <w:rsid w:val="009C4058"/>
    <w:rsid w:val="00A2118D"/>
    <w:rsid w:val="00A44FD2"/>
    <w:rsid w:val="00A8186D"/>
    <w:rsid w:val="00A83B0E"/>
    <w:rsid w:val="00A86B8C"/>
    <w:rsid w:val="00AA4414"/>
    <w:rsid w:val="00AC3C66"/>
    <w:rsid w:val="00AD76E2"/>
    <w:rsid w:val="00B14374"/>
    <w:rsid w:val="00B20152"/>
    <w:rsid w:val="00B303CB"/>
    <w:rsid w:val="00B344C1"/>
    <w:rsid w:val="00B359E4"/>
    <w:rsid w:val="00B46090"/>
    <w:rsid w:val="00B57D98"/>
    <w:rsid w:val="00B70850"/>
    <w:rsid w:val="00B96DF7"/>
    <w:rsid w:val="00BE6A66"/>
    <w:rsid w:val="00BF2990"/>
    <w:rsid w:val="00C066B6"/>
    <w:rsid w:val="00C2103E"/>
    <w:rsid w:val="00C37BA1"/>
    <w:rsid w:val="00C4674C"/>
    <w:rsid w:val="00C506CF"/>
    <w:rsid w:val="00C72BED"/>
    <w:rsid w:val="00C86C5C"/>
    <w:rsid w:val="00C9578B"/>
    <w:rsid w:val="00CB0055"/>
    <w:rsid w:val="00CE6D48"/>
    <w:rsid w:val="00D2522B"/>
    <w:rsid w:val="00D422DE"/>
    <w:rsid w:val="00D42EB3"/>
    <w:rsid w:val="00D5459D"/>
    <w:rsid w:val="00D66ADF"/>
    <w:rsid w:val="00DA1F4D"/>
    <w:rsid w:val="00DA5133"/>
    <w:rsid w:val="00DD172A"/>
    <w:rsid w:val="00DD4342"/>
    <w:rsid w:val="00DE2695"/>
    <w:rsid w:val="00E14054"/>
    <w:rsid w:val="00E25A26"/>
    <w:rsid w:val="00E435DB"/>
    <w:rsid w:val="00E4381A"/>
    <w:rsid w:val="00E55351"/>
    <w:rsid w:val="00E55D74"/>
    <w:rsid w:val="00E94FB3"/>
    <w:rsid w:val="00EF287A"/>
    <w:rsid w:val="00F01D4C"/>
    <w:rsid w:val="00F060B4"/>
    <w:rsid w:val="00F60274"/>
    <w:rsid w:val="00F77FB9"/>
    <w:rsid w:val="00F832C6"/>
    <w:rsid w:val="00F976D9"/>
    <w:rsid w:val="00FB068F"/>
    <w:rsid w:val="00FD3409"/>
    <w:rsid w:val="00FD499E"/>
    <w:rsid w:val="00FE4A7F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7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7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D48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4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6D48"/>
    <w:rPr>
      <w:color w:val="704404" w:themeColor="followedHyperlink"/>
      <w:u w:val="single"/>
    </w:rPr>
  </w:style>
  <w:style w:type="paragraph" w:customStyle="1" w:styleId="a">
    <w:name w:val="Информация за връзка"/>
    <w:basedOn w:val="Normal"/>
    <w:uiPriority w:val="8"/>
    <w:qFormat/>
    <w:rsid w:val="00073BE1"/>
    <w:pPr>
      <w:spacing w:line="360" w:lineRule="auto"/>
    </w:pPr>
    <w:rPr>
      <w:color w:val="262626" w:themeColor="text1" w:themeTint="D9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AA4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4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414"/>
    <w:rPr>
      <w:b/>
      <w:bCs/>
      <w:sz w:val="20"/>
      <w:szCs w:val="20"/>
    </w:rPr>
  </w:style>
  <w:style w:type="paragraph" w:styleId="NoSpacing">
    <w:name w:val="No Spacing"/>
    <w:uiPriority w:val="1"/>
    <w:qFormat/>
    <w:rsid w:val="00424ABE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DE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ASOKILA" TargetMode="External"/><Relationship Id="rId18" Type="http://schemas.openxmlformats.org/officeDocument/2006/relationships/hyperlink" Target="https://github.com/NASOKILA/Portfolio-Projects/tree/comix-sho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NASOKILA/Diplomas-Certificates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atanasskambitovv@gmail.com" TargetMode="External"/><Relationship Id="rId17" Type="http://schemas.openxmlformats.org/officeDocument/2006/relationships/hyperlink" Target="https://nasokila.github.io/comix-shop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SOKILA/Tangy-Restaurant" TargetMode="External"/><Relationship Id="rId20" Type="http://schemas.openxmlformats.org/officeDocument/2006/relationships/hyperlink" Target="https://github.com/NASOKILA/Portfolio-Projects/tree/house-sho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github.com/NASOKILA/Diplomas-Certificates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nasokila.github.io/house-sho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atanas-kambitov-a69528162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8E582D3E3C4B0788DB74FCDBF2F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C2A8-D1A8-41B4-9872-CAD2F3314AD8}"/>
      </w:docPartPr>
      <w:docPartBody>
        <w:p w:rsidR="0017249A" w:rsidRDefault="007710B5">
          <w:pPr>
            <w:pStyle w:val="C38E582D3E3C4B0788DB74FCDBF2F8F3"/>
          </w:pPr>
          <w:r w:rsidRPr="00D5459D">
            <w:t>Profile</w:t>
          </w:r>
        </w:p>
      </w:docPartBody>
    </w:docPart>
    <w:docPart>
      <w:docPartPr>
        <w:name w:val="ED0B6FB0FB214D70989FA86F41119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25CC8-8BD7-4049-92B8-56A8D6A3AAD9}"/>
      </w:docPartPr>
      <w:docPartBody>
        <w:p w:rsidR="0017249A" w:rsidRDefault="007710B5">
          <w:pPr>
            <w:pStyle w:val="ED0B6FB0FB214D70989FA86F4111982D"/>
          </w:pPr>
          <w:r w:rsidRPr="00CB0055">
            <w:t>Contact</w:t>
          </w:r>
        </w:p>
      </w:docPartBody>
    </w:docPart>
    <w:docPart>
      <w:docPartPr>
        <w:name w:val="690AC3808D854C13A5991BEFE28A4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B155B-12F6-44AE-A50F-DC61C130E5BD}"/>
      </w:docPartPr>
      <w:docPartBody>
        <w:p w:rsidR="0017249A" w:rsidRDefault="007710B5">
          <w:pPr>
            <w:pStyle w:val="690AC3808D854C13A5991BEFE28A42B2"/>
          </w:pPr>
          <w:r w:rsidRPr="004D3011">
            <w:t>PHONE:</w:t>
          </w:r>
        </w:p>
      </w:docPartBody>
    </w:docPart>
    <w:docPart>
      <w:docPartPr>
        <w:name w:val="F8E04F262F284AC8A7964424BA69F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06588-1E32-43BF-9555-C2D472DF5749}"/>
      </w:docPartPr>
      <w:docPartBody>
        <w:p w:rsidR="0017249A" w:rsidRDefault="007710B5">
          <w:pPr>
            <w:pStyle w:val="F8E04F262F284AC8A7964424BA69F7DE"/>
          </w:pPr>
          <w:r w:rsidRPr="004D3011">
            <w:t>EMAIL:</w:t>
          </w:r>
        </w:p>
      </w:docPartBody>
    </w:docPart>
    <w:docPart>
      <w:docPartPr>
        <w:name w:val="C3ECADF97D0C4C1996A5056A773F1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44306-82D2-4A89-9D37-473487D34D9B}"/>
      </w:docPartPr>
      <w:docPartBody>
        <w:p w:rsidR="0017249A" w:rsidRDefault="007710B5">
          <w:pPr>
            <w:pStyle w:val="C3ECADF97D0C4C1996A5056A773F1837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81F1FC515FF64509989C58BAFE2D7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E1178-70D0-4631-A2BD-05226A4BAF9F}"/>
      </w:docPartPr>
      <w:docPartBody>
        <w:p w:rsidR="00715E50" w:rsidRDefault="0073228D" w:rsidP="0073228D">
          <w:pPr>
            <w:pStyle w:val="81F1FC515FF64509989C58BAFE2D74D6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rebuchet MS (Cuerpo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F1"/>
    <w:rsid w:val="000F1A5B"/>
    <w:rsid w:val="0017249A"/>
    <w:rsid w:val="001B2536"/>
    <w:rsid w:val="00207C84"/>
    <w:rsid w:val="002252F1"/>
    <w:rsid w:val="00256586"/>
    <w:rsid w:val="002B3BF2"/>
    <w:rsid w:val="00324B0D"/>
    <w:rsid w:val="003C11E8"/>
    <w:rsid w:val="004E79D6"/>
    <w:rsid w:val="00607F15"/>
    <w:rsid w:val="006C4E4D"/>
    <w:rsid w:val="00715E50"/>
    <w:rsid w:val="0073228D"/>
    <w:rsid w:val="007710B5"/>
    <w:rsid w:val="007D13D1"/>
    <w:rsid w:val="00865A9C"/>
    <w:rsid w:val="00943063"/>
    <w:rsid w:val="00A632F3"/>
    <w:rsid w:val="00AB59A4"/>
    <w:rsid w:val="00BF1C4C"/>
    <w:rsid w:val="00D43AD4"/>
    <w:rsid w:val="00F5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C4E4D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AF97CE9A38406FB8840842CAF6C319">
    <w:name w:val="74AF97CE9A38406FB8840842CAF6C319"/>
  </w:style>
  <w:style w:type="paragraph" w:customStyle="1" w:styleId="9723FCE3DC694D928D6ED42AF6809C39">
    <w:name w:val="9723FCE3DC694D928D6ED42AF6809C39"/>
  </w:style>
  <w:style w:type="paragraph" w:customStyle="1" w:styleId="C38E582D3E3C4B0788DB74FCDBF2F8F3">
    <w:name w:val="C38E582D3E3C4B0788DB74FCDBF2F8F3"/>
  </w:style>
  <w:style w:type="paragraph" w:customStyle="1" w:styleId="AD58D1BFB00A452D80545ECF53B432AC">
    <w:name w:val="AD58D1BFB00A452D80545ECF53B432AC"/>
  </w:style>
  <w:style w:type="paragraph" w:customStyle="1" w:styleId="ED0B6FB0FB214D70989FA86F4111982D">
    <w:name w:val="ED0B6FB0FB214D70989FA86F4111982D"/>
  </w:style>
  <w:style w:type="paragraph" w:customStyle="1" w:styleId="690AC3808D854C13A5991BEFE28A42B2">
    <w:name w:val="690AC3808D854C13A5991BEFE28A42B2"/>
  </w:style>
  <w:style w:type="paragraph" w:customStyle="1" w:styleId="90CB0CACFC8546AFA14765E9D3DEC61D">
    <w:name w:val="90CB0CACFC8546AFA14765E9D3DEC61D"/>
  </w:style>
  <w:style w:type="paragraph" w:customStyle="1" w:styleId="B1B1010370664DFEB2FAC4F8AF809E96">
    <w:name w:val="B1B1010370664DFEB2FAC4F8AF809E96"/>
  </w:style>
  <w:style w:type="paragraph" w:customStyle="1" w:styleId="5ACF720355574EEEA5C7E2E4CFF2DBF7">
    <w:name w:val="5ACF720355574EEEA5C7E2E4CFF2DBF7"/>
  </w:style>
  <w:style w:type="paragraph" w:customStyle="1" w:styleId="F8E04F262F284AC8A7964424BA69F7DE">
    <w:name w:val="F8E04F262F284AC8A7964424BA69F7D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69C985914C9484982ADD7692301BE6F">
    <w:name w:val="169C985914C9484982ADD7692301BE6F"/>
  </w:style>
  <w:style w:type="paragraph" w:customStyle="1" w:styleId="987BEA8E9AE14235A488A1C6AB55B9A3">
    <w:name w:val="987BEA8E9AE14235A488A1C6AB55B9A3"/>
  </w:style>
  <w:style w:type="paragraph" w:customStyle="1" w:styleId="A9C2DD50E57D4529B0EF815CB10AFEFC">
    <w:name w:val="A9C2DD50E57D4529B0EF815CB10AFEFC"/>
  </w:style>
  <w:style w:type="paragraph" w:customStyle="1" w:styleId="577A583ADF9E4A27872E9EE109C9DA64">
    <w:name w:val="577A583ADF9E4A27872E9EE109C9DA64"/>
  </w:style>
  <w:style w:type="paragraph" w:customStyle="1" w:styleId="FEB8A12B098440778B1BAF7F724B09A4">
    <w:name w:val="FEB8A12B098440778B1BAF7F724B09A4"/>
  </w:style>
  <w:style w:type="paragraph" w:customStyle="1" w:styleId="5D768A8E3B254D0DA2E08DA5B1DE5820">
    <w:name w:val="5D768A8E3B254D0DA2E08DA5B1DE5820"/>
  </w:style>
  <w:style w:type="paragraph" w:customStyle="1" w:styleId="353E98FA066D479597129CE10E90369C">
    <w:name w:val="353E98FA066D479597129CE10E90369C"/>
  </w:style>
  <w:style w:type="paragraph" w:customStyle="1" w:styleId="C9EA9A213DB142028ED2AC3E42BFFEFB">
    <w:name w:val="C9EA9A213DB142028ED2AC3E42BFFEFB"/>
  </w:style>
  <w:style w:type="paragraph" w:customStyle="1" w:styleId="AEDA54AA21294F17A83AEA56A99659E9">
    <w:name w:val="AEDA54AA21294F17A83AEA56A99659E9"/>
  </w:style>
  <w:style w:type="paragraph" w:customStyle="1" w:styleId="9DBC5C9168ED46FBBA2F6BB23D604782">
    <w:name w:val="9DBC5C9168ED46FBBA2F6BB23D604782"/>
  </w:style>
  <w:style w:type="paragraph" w:customStyle="1" w:styleId="FAB70A1984C7474FA74B7F7995BA4583">
    <w:name w:val="FAB70A1984C7474FA74B7F7995BA4583"/>
  </w:style>
  <w:style w:type="paragraph" w:customStyle="1" w:styleId="39E3B94715DC44AE8BA2BDA8D9C844AF">
    <w:name w:val="39E3B94715DC44AE8BA2BDA8D9C844AF"/>
  </w:style>
  <w:style w:type="paragraph" w:customStyle="1" w:styleId="379123987453420AA8604D52E6CA50D2">
    <w:name w:val="379123987453420AA8604D52E6CA50D2"/>
  </w:style>
  <w:style w:type="paragraph" w:customStyle="1" w:styleId="F90D31E22CCF46469A8376136BADC494">
    <w:name w:val="F90D31E22CCF46469A8376136BADC494"/>
  </w:style>
  <w:style w:type="paragraph" w:customStyle="1" w:styleId="A2B776A54304451FA49F1BE3264A5801">
    <w:name w:val="A2B776A54304451FA49F1BE3264A5801"/>
  </w:style>
  <w:style w:type="paragraph" w:customStyle="1" w:styleId="923F54464433484C812BAC4B26477A5A">
    <w:name w:val="923F54464433484C812BAC4B26477A5A"/>
  </w:style>
  <w:style w:type="paragraph" w:customStyle="1" w:styleId="28CDC212759648349EF71DE2EB0099CA">
    <w:name w:val="28CDC212759648349EF71DE2EB0099CA"/>
  </w:style>
  <w:style w:type="paragraph" w:customStyle="1" w:styleId="59626D37F5D64C7D9B2AE55F19F0CB54">
    <w:name w:val="59626D37F5D64C7D9B2AE55F19F0CB54"/>
  </w:style>
  <w:style w:type="paragraph" w:customStyle="1" w:styleId="7EF420FC59264380975458CDDED7A155">
    <w:name w:val="7EF420FC59264380975458CDDED7A155"/>
  </w:style>
  <w:style w:type="paragraph" w:customStyle="1" w:styleId="324626A0D4C34304B731D070086672D0">
    <w:name w:val="324626A0D4C34304B731D070086672D0"/>
  </w:style>
  <w:style w:type="paragraph" w:customStyle="1" w:styleId="24B28C681DD64C8DA79502773B43D925">
    <w:name w:val="24B28C681DD64C8DA79502773B43D925"/>
  </w:style>
  <w:style w:type="paragraph" w:customStyle="1" w:styleId="9CD22D6D0E65469E8B7BF9B030AEBEEE">
    <w:name w:val="9CD22D6D0E65469E8B7BF9B030AEBEEE"/>
  </w:style>
  <w:style w:type="paragraph" w:customStyle="1" w:styleId="132EA37CA5B04C81A83F9F8D8F0EBF32">
    <w:name w:val="132EA37CA5B04C81A83F9F8D8F0EBF32"/>
  </w:style>
  <w:style w:type="paragraph" w:customStyle="1" w:styleId="8D3004B5403A4CF3B70DBDA8D1DD65F2">
    <w:name w:val="8D3004B5403A4CF3B70DBDA8D1DD65F2"/>
  </w:style>
  <w:style w:type="paragraph" w:customStyle="1" w:styleId="062EF339894845F0BCC71B8E95A62DCA">
    <w:name w:val="062EF339894845F0BCC71B8E95A62DCA"/>
  </w:style>
  <w:style w:type="paragraph" w:customStyle="1" w:styleId="296C6B0B739740EF860A505204B8EF79">
    <w:name w:val="296C6B0B739740EF860A505204B8EF79"/>
  </w:style>
  <w:style w:type="paragraph" w:customStyle="1" w:styleId="ABC3BA5282C1459AA59D029F6AEED8DE">
    <w:name w:val="ABC3BA5282C1459AA59D029F6AEED8DE"/>
  </w:style>
  <w:style w:type="paragraph" w:customStyle="1" w:styleId="45DD3A2764C84E05970AD3DC8F6CA464">
    <w:name w:val="45DD3A2764C84E05970AD3DC8F6CA464"/>
  </w:style>
  <w:style w:type="paragraph" w:customStyle="1" w:styleId="FDA3F43B798C492DBFD6087CA4629DB3">
    <w:name w:val="FDA3F43B798C492DBFD6087CA4629DB3"/>
  </w:style>
  <w:style w:type="paragraph" w:customStyle="1" w:styleId="16B490C6004F4B5DACF86EF3D675DEFC">
    <w:name w:val="16B490C6004F4B5DACF86EF3D675DEFC"/>
  </w:style>
  <w:style w:type="character" w:customStyle="1" w:styleId="Heading2Char">
    <w:name w:val="Heading 2 Char"/>
    <w:basedOn w:val="DefaultParagraphFont"/>
    <w:link w:val="Heading2"/>
    <w:uiPriority w:val="9"/>
    <w:rsid w:val="006C4E4D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3ECADF97D0C4C1996A5056A773F1837">
    <w:name w:val="C3ECADF97D0C4C1996A5056A773F1837"/>
  </w:style>
  <w:style w:type="paragraph" w:customStyle="1" w:styleId="0A394CD2217A434886E4D1F293D72246">
    <w:name w:val="0A394CD2217A434886E4D1F293D72246"/>
    <w:rsid w:val="002252F1"/>
  </w:style>
  <w:style w:type="paragraph" w:customStyle="1" w:styleId="E1FDC1922EFF4EF19944D6E45526AF96">
    <w:name w:val="E1FDC1922EFF4EF19944D6E45526AF96"/>
    <w:rsid w:val="002252F1"/>
  </w:style>
  <w:style w:type="paragraph" w:customStyle="1" w:styleId="6E8F3089679D4F4D98FB5E3BE95B5F78">
    <w:name w:val="6E8F3089679D4F4D98FB5E3BE95B5F78"/>
    <w:rsid w:val="002252F1"/>
  </w:style>
  <w:style w:type="paragraph" w:customStyle="1" w:styleId="3408B1670668467C9D7DF99C027F089E">
    <w:name w:val="3408B1670668467C9D7DF99C027F089E"/>
    <w:rsid w:val="002252F1"/>
  </w:style>
  <w:style w:type="paragraph" w:customStyle="1" w:styleId="41EC474A52C94AA292E57B303625FF02">
    <w:name w:val="41EC474A52C94AA292E57B303625FF02"/>
    <w:rsid w:val="002252F1"/>
  </w:style>
  <w:style w:type="paragraph" w:customStyle="1" w:styleId="3C875F8FD04F4CE28506EAC9DE7A6CA9">
    <w:name w:val="3C875F8FD04F4CE28506EAC9DE7A6CA9"/>
    <w:rsid w:val="003C11E8"/>
  </w:style>
  <w:style w:type="paragraph" w:customStyle="1" w:styleId="9A2E9CD04ECB4042813D0664113DC9BA">
    <w:name w:val="9A2E9CD04ECB4042813D0664113DC9BA"/>
    <w:rsid w:val="003C11E8"/>
  </w:style>
  <w:style w:type="paragraph" w:customStyle="1" w:styleId="1C2081A3E2184174A7D0A181EBCA1B29">
    <w:name w:val="1C2081A3E2184174A7D0A181EBCA1B29"/>
    <w:rsid w:val="003C11E8"/>
  </w:style>
  <w:style w:type="paragraph" w:customStyle="1" w:styleId="33301716B55A44589128F5649CA5B32C">
    <w:name w:val="33301716B55A44589128F5649CA5B32C"/>
    <w:rsid w:val="003C11E8"/>
  </w:style>
  <w:style w:type="paragraph" w:customStyle="1" w:styleId="B3EDFE51CA1C456F98CD71ED8F4BBA02">
    <w:name w:val="B3EDFE51CA1C456F98CD71ED8F4BBA02"/>
    <w:rsid w:val="003C11E8"/>
  </w:style>
  <w:style w:type="paragraph" w:customStyle="1" w:styleId="2158115826E74DF588DB65448E8924DD">
    <w:name w:val="2158115826E74DF588DB65448E8924DD"/>
    <w:rsid w:val="0073228D"/>
  </w:style>
  <w:style w:type="paragraph" w:customStyle="1" w:styleId="81F1FC515FF64509989C58BAFE2D74D6">
    <w:name w:val="81F1FC515FF64509989C58BAFE2D74D6"/>
    <w:rsid w:val="0073228D"/>
  </w:style>
  <w:style w:type="paragraph" w:customStyle="1" w:styleId="04D058A1CBB74AC792F5AC3CD03C789D">
    <w:name w:val="04D058A1CBB74AC792F5AC3CD03C789D"/>
    <w:rsid w:val="0073228D"/>
  </w:style>
  <w:style w:type="paragraph" w:customStyle="1" w:styleId="79C2050015394E9C822C3649564B2961">
    <w:name w:val="79C2050015394E9C822C3649564B2961"/>
    <w:rsid w:val="0073228D"/>
  </w:style>
  <w:style w:type="paragraph" w:customStyle="1" w:styleId="D647079F3FFF4608B20A1A357BF4860F">
    <w:name w:val="D647079F3FFF4608B20A1A357BF4860F"/>
    <w:rsid w:val="006C4E4D"/>
  </w:style>
  <w:style w:type="paragraph" w:customStyle="1" w:styleId="79AE8DB7A49047D39E6C27946BC1B45C">
    <w:name w:val="79AE8DB7A49047D39E6C27946BC1B45C"/>
    <w:rsid w:val="006C4E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D8D1DB-BCD4-4E0D-991E-972D14E5C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2019-06-08T00:46:00Z</dcterms:created>
  <dcterms:modified xsi:type="dcterms:W3CDTF">2019-09-27T00:50:00Z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